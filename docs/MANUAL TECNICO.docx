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3B" w:rsidRPr="00DC129A" w:rsidRDefault="0055453B">
      <w:pPr>
        <w:rPr>
          <w:rFonts w:ascii="Arial Narrow" w:hAnsi="Arial Narrow"/>
          <w:color w:val="365F91" w:themeColor="accent1" w:themeShade="BF"/>
        </w:rPr>
      </w:pPr>
    </w:p>
    <w:tbl>
      <w:tblPr>
        <w:tblpPr w:leftFromText="187" w:rightFromText="187" w:vertAnchor="page" w:horzAnchor="margin" w:tblpXSpec="right" w:tblpY="7106"/>
        <w:tblW w:w="4296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280"/>
      </w:tblGrid>
      <w:tr w:rsidR="00DC129A" w:rsidRPr="00DC129A" w:rsidTr="0055453B">
        <w:tc>
          <w:tcPr>
            <w:tcW w:w="828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5453B" w:rsidRPr="00DC129A" w:rsidRDefault="002A14E9" w:rsidP="0055453B">
            <w:pPr>
              <w:pStyle w:val="Sinespaciado"/>
              <w:rPr>
                <w:rFonts w:ascii="Arial Narrow" w:hAnsi="Arial Narrow" w:cs="Arial"/>
              </w:rPr>
            </w:pPr>
            <w:r w:rsidRPr="00DC129A">
              <w:rPr>
                <w:rFonts w:ascii="Arial Narrow" w:hAnsi="Arial Narrow" w:cs="Arial"/>
              </w:rPr>
              <w:t>Formato</w:t>
            </w:r>
          </w:p>
        </w:tc>
      </w:tr>
      <w:tr w:rsidR="00DC129A" w:rsidRPr="00DC129A" w:rsidTr="0055453B">
        <w:tc>
          <w:tcPr>
            <w:tcW w:w="8280" w:type="dxa"/>
          </w:tcPr>
          <w:p w:rsidR="0055453B" w:rsidRPr="00DC129A" w:rsidRDefault="003514B6" w:rsidP="0055453B">
            <w:pPr>
              <w:pStyle w:val="Sinespaciado"/>
              <w:rPr>
                <w:rFonts w:ascii="Arial Narrow" w:hAnsi="Arial Narrow" w:cs="Arial"/>
                <w:sz w:val="80"/>
                <w:szCs w:val="80"/>
              </w:rPr>
            </w:pPr>
            <w:r>
              <w:rPr>
                <w:rFonts w:ascii="Arial Narrow" w:hAnsi="Arial Narrow"/>
                <w:sz w:val="52"/>
                <w:szCs w:val="80"/>
              </w:rPr>
              <w:t>Manual</w:t>
            </w:r>
            <w:r w:rsidR="003B3EB6">
              <w:rPr>
                <w:rFonts w:ascii="Arial Narrow" w:hAnsi="Arial Narrow"/>
                <w:sz w:val="52"/>
                <w:szCs w:val="80"/>
              </w:rPr>
              <w:t xml:space="preserve"> Técnico</w:t>
            </w:r>
          </w:p>
        </w:tc>
      </w:tr>
      <w:tr w:rsidR="00DC129A" w:rsidRPr="00DC129A" w:rsidTr="0055453B">
        <w:tc>
          <w:tcPr>
            <w:tcW w:w="828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5453B" w:rsidRPr="00DC129A" w:rsidRDefault="0055453B" w:rsidP="00BD6062">
            <w:pPr>
              <w:pStyle w:val="Sinespaciado"/>
              <w:ind w:left="709" w:hanging="709"/>
              <w:rPr>
                <w:rFonts w:ascii="Arial Narrow" w:hAnsi="Arial Narrow" w:cs="Arial"/>
              </w:rPr>
            </w:pPr>
          </w:p>
        </w:tc>
      </w:tr>
    </w:tbl>
    <w:p w:rsidR="0055453B" w:rsidRPr="00DC129A" w:rsidRDefault="0055453B" w:rsidP="0055453B">
      <w:pPr>
        <w:rPr>
          <w:rFonts w:ascii="Arial Narrow" w:hAnsi="Arial Narrow" w:cs="Arial"/>
          <w:color w:val="365F91" w:themeColor="accent1" w:themeShade="BF"/>
        </w:rPr>
      </w:pPr>
      <w:r w:rsidRPr="00DC129A">
        <w:rPr>
          <w:rFonts w:ascii="Arial Narrow" w:hAnsi="Arial Narrow" w:cs="Arial"/>
          <w:b/>
          <w:color w:val="365F91" w:themeColor="accent1" w:themeShade="BF"/>
          <w:sz w:val="32"/>
          <w:highlight w:val="yellow"/>
        </w:rPr>
        <w:br w:type="page"/>
      </w:r>
    </w:p>
    <w:p w:rsidR="0055453B" w:rsidRPr="00DC129A" w:rsidRDefault="0055453B" w:rsidP="0055453B">
      <w:pPr>
        <w:widowControl w:val="0"/>
        <w:jc w:val="center"/>
        <w:rPr>
          <w:rFonts w:ascii="Arial Narrow" w:hAnsi="Arial Narrow" w:cs="Arial"/>
          <w:b/>
          <w:color w:val="365F91" w:themeColor="accent1" w:themeShade="BF"/>
          <w:sz w:val="32"/>
          <w:szCs w:val="32"/>
        </w:rPr>
      </w:pPr>
    </w:p>
    <w:p w:rsidR="0055453B" w:rsidRDefault="0055453B" w:rsidP="00800E65">
      <w:pPr>
        <w:widowControl w:val="0"/>
        <w:jc w:val="center"/>
        <w:rPr>
          <w:rFonts w:ascii="Arial Narrow" w:hAnsi="Arial Narrow" w:cs="Arial"/>
          <w:b/>
          <w:color w:val="000000" w:themeColor="text1"/>
          <w:sz w:val="32"/>
          <w:szCs w:val="32"/>
        </w:rPr>
      </w:pPr>
      <w:r w:rsidRPr="006F21BB">
        <w:rPr>
          <w:rFonts w:ascii="Arial Narrow" w:hAnsi="Arial Narrow" w:cs="Arial"/>
          <w:b/>
          <w:color w:val="000000" w:themeColor="text1"/>
          <w:sz w:val="32"/>
          <w:szCs w:val="32"/>
        </w:rPr>
        <w:t>CONTROL DE VERSIONES.</w:t>
      </w:r>
    </w:p>
    <w:p w:rsidR="00800E65" w:rsidRPr="00800E65" w:rsidRDefault="00800E65" w:rsidP="00800E65">
      <w:pPr>
        <w:widowControl w:val="0"/>
        <w:jc w:val="center"/>
        <w:rPr>
          <w:rFonts w:ascii="Arial Narrow" w:hAnsi="Arial Narrow" w:cs="Arial"/>
          <w:b/>
          <w:color w:val="000000" w:themeColor="text1"/>
          <w:sz w:val="32"/>
          <w:szCs w:val="32"/>
        </w:rPr>
      </w:pPr>
    </w:p>
    <w:tbl>
      <w:tblPr>
        <w:tblpPr w:leftFromText="141" w:rightFromText="141" w:vertAnchor="page" w:horzAnchor="margin" w:tblpY="4036"/>
        <w:tblW w:w="1022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87"/>
        <w:gridCol w:w="1641"/>
        <w:gridCol w:w="3739"/>
        <w:gridCol w:w="1701"/>
        <w:gridCol w:w="1560"/>
      </w:tblGrid>
      <w:tr w:rsidR="00800E65" w:rsidRPr="00DC129A" w:rsidTr="00800E65">
        <w:trPr>
          <w:tblCellSpacing w:w="20" w:type="dxa"/>
        </w:trPr>
        <w:tc>
          <w:tcPr>
            <w:tcW w:w="1527" w:type="dxa"/>
            <w:shd w:val="clear" w:color="auto" w:fill="365F91"/>
            <w:vAlign w:val="bottom"/>
          </w:tcPr>
          <w:p w:rsidR="00800E65" w:rsidRPr="00DC129A" w:rsidRDefault="00800E65" w:rsidP="00800E65">
            <w:pPr>
              <w:widowControl w:val="0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C129A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Versión</w:t>
            </w:r>
          </w:p>
        </w:tc>
        <w:tc>
          <w:tcPr>
            <w:tcW w:w="1601" w:type="dxa"/>
            <w:shd w:val="clear" w:color="auto" w:fill="365F91"/>
            <w:vAlign w:val="bottom"/>
          </w:tcPr>
          <w:p w:rsidR="00800E65" w:rsidRPr="00DC129A" w:rsidRDefault="00800E65" w:rsidP="00800E65">
            <w:pPr>
              <w:widowControl w:val="0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C129A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 xml:space="preserve">Fecha de </w:t>
            </w:r>
            <w: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Versión</w:t>
            </w:r>
          </w:p>
        </w:tc>
        <w:tc>
          <w:tcPr>
            <w:tcW w:w="3699" w:type="dxa"/>
            <w:shd w:val="clear" w:color="auto" w:fill="365F91"/>
            <w:vAlign w:val="bottom"/>
          </w:tcPr>
          <w:p w:rsidR="00800E65" w:rsidRPr="00DC129A" w:rsidRDefault="00800E65" w:rsidP="00800E65">
            <w:pPr>
              <w:widowControl w:val="0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C129A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Descripción del Cambio</w:t>
            </w:r>
          </w:p>
        </w:tc>
        <w:tc>
          <w:tcPr>
            <w:tcW w:w="1661" w:type="dxa"/>
            <w:shd w:val="clear" w:color="auto" w:fill="365F91"/>
            <w:vAlign w:val="bottom"/>
          </w:tcPr>
          <w:p w:rsidR="00800E65" w:rsidRPr="00DC129A" w:rsidRDefault="00800E65" w:rsidP="00800E65">
            <w:pPr>
              <w:widowControl w:val="0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C129A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Revisó</w:t>
            </w:r>
          </w:p>
        </w:tc>
        <w:tc>
          <w:tcPr>
            <w:tcW w:w="1500" w:type="dxa"/>
            <w:shd w:val="clear" w:color="auto" w:fill="365F91"/>
            <w:vAlign w:val="bottom"/>
          </w:tcPr>
          <w:p w:rsidR="00800E65" w:rsidRPr="00DC129A" w:rsidRDefault="00800E65" w:rsidP="00800E65">
            <w:pPr>
              <w:widowControl w:val="0"/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DC129A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Elaboró</w:t>
            </w:r>
          </w:p>
        </w:tc>
      </w:tr>
      <w:tr w:rsidR="00800E65" w:rsidRPr="00DC129A" w:rsidTr="00800E65">
        <w:trPr>
          <w:tblCellSpacing w:w="20" w:type="dxa"/>
        </w:trPr>
        <w:tc>
          <w:tcPr>
            <w:tcW w:w="1527" w:type="dxa"/>
            <w:vAlign w:val="center"/>
          </w:tcPr>
          <w:p w:rsidR="00800E65" w:rsidRPr="00DC129A" w:rsidRDefault="00800E65" w:rsidP="00800E65">
            <w:pPr>
              <w:spacing w:after="0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1.0</w:t>
            </w:r>
          </w:p>
        </w:tc>
        <w:tc>
          <w:tcPr>
            <w:tcW w:w="1601" w:type="dxa"/>
            <w:vAlign w:val="center"/>
          </w:tcPr>
          <w:p w:rsidR="00800E65" w:rsidRPr="00DC129A" w:rsidRDefault="003B3EB6" w:rsidP="00800E65">
            <w:pPr>
              <w:spacing w:after="0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02</w:t>
            </w:r>
            <w:r w:rsidR="00800E65">
              <w:rPr>
                <w:rFonts w:ascii="Arial Narrow" w:hAnsi="Arial Narrow" w:cs="Arial"/>
                <w:sz w:val="20"/>
              </w:rPr>
              <w:t>/</w:t>
            </w:r>
            <w:r>
              <w:rPr>
                <w:rFonts w:ascii="Arial Narrow" w:hAnsi="Arial Narrow" w:cs="Arial"/>
                <w:sz w:val="20"/>
              </w:rPr>
              <w:t>08/</w:t>
            </w:r>
            <w:r w:rsidR="00800E65">
              <w:rPr>
                <w:rFonts w:ascii="Arial Narrow" w:hAnsi="Arial Narrow" w:cs="Arial"/>
                <w:sz w:val="20"/>
              </w:rPr>
              <w:t>2018</w:t>
            </w:r>
          </w:p>
        </w:tc>
        <w:tc>
          <w:tcPr>
            <w:tcW w:w="3699" w:type="dxa"/>
            <w:vAlign w:val="center"/>
          </w:tcPr>
          <w:p w:rsidR="00800E65" w:rsidRPr="00DC129A" w:rsidRDefault="003B3EB6" w:rsidP="00800E65">
            <w:pPr>
              <w:spacing w:after="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Documento técnico SAIDA</w:t>
            </w:r>
          </w:p>
        </w:tc>
        <w:tc>
          <w:tcPr>
            <w:tcW w:w="1661" w:type="dxa"/>
            <w:vAlign w:val="center"/>
          </w:tcPr>
          <w:p w:rsidR="00800E65" w:rsidRPr="00DC129A" w:rsidRDefault="00800E65" w:rsidP="00800E65">
            <w:pPr>
              <w:spacing w:after="0"/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00" w:type="dxa"/>
            <w:vAlign w:val="center"/>
          </w:tcPr>
          <w:p w:rsidR="00800E65" w:rsidRPr="00DC129A" w:rsidRDefault="00800E65" w:rsidP="00800E65">
            <w:pPr>
              <w:spacing w:after="0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</w:tbl>
    <w:p w:rsidR="0055453B" w:rsidRPr="00DC129A" w:rsidRDefault="0055453B" w:rsidP="00F52AAD">
      <w:pPr>
        <w:rPr>
          <w:rFonts w:ascii="Arial Narrow" w:hAnsi="Arial Narrow" w:cs="Arial"/>
          <w:b/>
          <w:color w:val="365F91" w:themeColor="accent1" w:themeShade="BF"/>
          <w:sz w:val="36"/>
        </w:rPr>
      </w:pPr>
    </w:p>
    <w:p w:rsidR="0055453B" w:rsidRPr="00800E65" w:rsidRDefault="0055453B" w:rsidP="0055453B">
      <w:pPr>
        <w:jc w:val="center"/>
        <w:rPr>
          <w:rFonts w:ascii="Arial Narrow" w:hAnsi="Arial Narrow" w:cs="Arial"/>
          <w:b/>
          <w:sz w:val="36"/>
        </w:rPr>
      </w:pPr>
      <w:r w:rsidRPr="00800E65">
        <w:rPr>
          <w:rFonts w:ascii="Arial Narrow" w:hAnsi="Arial Narrow" w:cs="Arial"/>
          <w:b/>
          <w:sz w:val="36"/>
        </w:rPr>
        <w:t>FIRMAS</w:t>
      </w:r>
    </w:p>
    <w:p w:rsidR="0055453B" w:rsidRPr="00DC129A" w:rsidRDefault="0055453B" w:rsidP="0055453B">
      <w:pPr>
        <w:rPr>
          <w:rFonts w:ascii="Arial Narrow" w:hAnsi="Arial Narrow" w:cs="Arial"/>
          <w:color w:val="365F91" w:themeColor="accent1" w:themeShade="BF"/>
          <w:lang w:eastAsia="en-US"/>
        </w:rPr>
      </w:pPr>
    </w:p>
    <w:tbl>
      <w:tblPr>
        <w:tblW w:w="9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DC129A" w:rsidRPr="00DC129A" w:rsidTr="00DB0E5D">
        <w:trPr>
          <w:trHeight w:val="345"/>
        </w:trPr>
        <w:tc>
          <w:tcPr>
            <w:tcW w:w="3100" w:type="dxa"/>
            <w:tcBorders>
              <w:top w:val="single" w:sz="12" w:space="0" w:color="254061"/>
              <w:left w:val="single" w:sz="12" w:space="0" w:color="254061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vAlign w:val="center"/>
            <w:hideMark/>
          </w:tcPr>
          <w:p w:rsidR="0055453B" w:rsidRPr="00DC129A" w:rsidRDefault="0055453B" w:rsidP="00DB0E5D">
            <w:pPr>
              <w:spacing w:after="0"/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</w:pPr>
            <w:r w:rsidRPr="00DC129A"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  <w:t>Elaborado por:</w:t>
            </w:r>
          </w:p>
        </w:tc>
        <w:tc>
          <w:tcPr>
            <w:tcW w:w="3100" w:type="dxa"/>
            <w:tcBorders>
              <w:top w:val="single" w:sz="12" w:space="0" w:color="254061"/>
              <w:left w:val="nil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vAlign w:val="center"/>
            <w:hideMark/>
          </w:tcPr>
          <w:p w:rsidR="0055453B" w:rsidRPr="00DC129A" w:rsidRDefault="0055453B" w:rsidP="00DB0E5D">
            <w:pPr>
              <w:spacing w:after="0"/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</w:pPr>
            <w:r w:rsidRPr="00DC129A"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  <w:t>Revisado por:</w:t>
            </w:r>
          </w:p>
        </w:tc>
        <w:tc>
          <w:tcPr>
            <w:tcW w:w="3100" w:type="dxa"/>
            <w:tcBorders>
              <w:top w:val="single" w:sz="12" w:space="0" w:color="254061"/>
              <w:left w:val="nil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vAlign w:val="center"/>
            <w:hideMark/>
          </w:tcPr>
          <w:p w:rsidR="0055453B" w:rsidRPr="00DC129A" w:rsidRDefault="0055453B" w:rsidP="00DB0E5D">
            <w:pPr>
              <w:spacing w:after="0"/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</w:pPr>
            <w:r w:rsidRPr="00DC129A">
              <w:rPr>
                <w:rFonts w:ascii="Arial Narrow" w:hAnsi="Arial Narrow" w:cs="Arial"/>
                <w:b/>
                <w:bCs/>
                <w:color w:val="365F91" w:themeColor="accent1" w:themeShade="BF"/>
                <w:sz w:val="28"/>
              </w:rPr>
              <w:t>Autorizado por:</w:t>
            </w:r>
          </w:p>
        </w:tc>
      </w:tr>
      <w:tr w:rsidR="00DC129A" w:rsidRPr="00DC129A" w:rsidTr="00DB0E5D">
        <w:trPr>
          <w:trHeight w:val="1176"/>
        </w:trPr>
        <w:tc>
          <w:tcPr>
            <w:tcW w:w="3100" w:type="dxa"/>
            <w:tcBorders>
              <w:top w:val="nil"/>
              <w:left w:val="single" w:sz="12" w:space="0" w:color="254061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hideMark/>
          </w:tcPr>
          <w:p w:rsidR="0055453B" w:rsidRPr="00DC129A" w:rsidRDefault="00252B60" w:rsidP="00DB0E5D">
            <w:pPr>
              <w:spacing w:after="0"/>
              <w:jc w:val="center"/>
              <w:rPr>
                <w:rFonts w:ascii="Arial Narrow" w:hAnsi="Arial Narrow" w:cs="Arial"/>
                <w:color w:val="365F91" w:themeColor="accent1" w:themeShade="BF"/>
                <w:sz w:val="20"/>
              </w:rPr>
            </w:pPr>
            <w:r>
              <w:rPr>
                <w:rFonts w:ascii="Arial Narrow" w:hAnsi="Arial Narrow" w:cs="Arial"/>
                <w:color w:val="365F91" w:themeColor="accent1" w:themeShade="BF"/>
                <w:sz w:val="20"/>
              </w:rPr>
              <w:t xml:space="preserve">Dora </w:t>
            </w:r>
            <w:proofErr w:type="spellStart"/>
            <w:r>
              <w:rPr>
                <w:rFonts w:ascii="Arial Narrow" w:hAnsi="Arial Narrow" w:cs="Arial"/>
                <w:color w:val="365F91" w:themeColor="accent1" w:themeShade="BF"/>
                <w:sz w:val="20"/>
              </w:rPr>
              <w:t>Nely</w:t>
            </w:r>
            <w:proofErr w:type="spellEnd"/>
            <w:r>
              <w:rPr>
                <w:rFonts w:ascii="Arial Narrow" w:hAnsi="Arial Narrow" w:cs="Arial"/>
                <w:color w:val="365F91" w:themeColor="accent1" w:themeShade="BF"/>
                <w:sz w:val="20"/>
              </w:rPr>
              <w:t xml:space="preserve"> Vega González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hideMark/>
          </w:tcPr>
          <w:p w:rsidR="00252B60" w:rsidRDefault="0055453B" w:rsidP="00DB0E5D">
            <w:pPr>
              <w:spacing w:after="0"/>
              <w:jc w:val="center"/>
              <w:rPr>
                <w:rFonts w:ascii="Arial Narrow" w:hAnsi="Arial Narrow" w:cs="Arial"/>
                <w:color w:val="365F91" w:themeColor="accent1" w:themeShade="BF"/>
                <w:sz w:val="20"/>
              </w:rPr>
            </w:pPr>
            <w:r w:rsidRPr="00DC129A">
              <w:rPr>
                <w:rFonts w:ascii="Arial Narrow" w:hAnsi="Arial Narrow" w:cs="Arial"/>
                <w:color w:val="365F91" w:themeColor="accent1" w:themeShade="BF"/>
                <w:sz w:val="20"/>
              </w:rPr>
              <w:t>[Nombre]</w:t>
            </w:r>
          </w:p>
          <w:p w:rsidR="0055453B" w:rsidRPr="00252B60" w:rsidRDefault="0055453B" w:rsidP="00252B60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12" w:space="0" w:color="254061"/>
              <w:right w:val="single" w:sz="12" w:space="0" w:color="254061"/>
            </w:tcBorders>
            <w:shd w:val="clear" w:color="auto" w:fill="auto"/>
            <w:noWrap/>
            <w:hideMark/>
          </w:tcPr>
          <w:p w:rsidR="0055453B" w:rsidRPr="00DC129A" w:rsidRDefault="0055453B" w:rsidP="00DB0E5D">
            <w:pPr>
              <w:spacing w:after="0"/>
              <w:jc w:val="center"/>
              <w:rPr>
                <w:rFonts w:ascii="Arial Narrow" w:hAnsi="Arial Narrow" w:cs="Arial"/>
                <w:b/>
                <w:color w:val="365F91" w:themeColor="accent1" w:themeShade="BF"/>
              </w:rPr>
            </w:pPr>
            <w:r w:rsidRPr="00DC129A">
              <w:rPr>
                <w:rFonts w:ascii="Arial Narrow" w:hAnsi="Arial Narrow" w:cs="Arial"/>
                <w:color w:val="365F91" w:themeColor="accent1" w:themeShade="BF"/>
                <w:sz w:val="20"/>
              </w:rPr>
              <w:t>[Nombre]</w:t>
            </w:r>
          </w:p>
        </w:tc>
      </w:tr>
    </w:tbl>
    <w:p w:rsidR="0055453B" w:rsidRPr="00346706" w:rsidRDefault="0055453B" w:rsidP="006F21BB">
      <w:pPr>
        <w:spacing w:line="480" w:lineRule="auto"/>
        <w:rPr>
          <w:rFonts w:ascii="Arial Narrow" w:hAnsi="Arial Narrow"/>
          <w:b/>
          <w:color w:val="365F91" w:themeColor="accent1" w:themeShade="BF"/>
        </w:rPr>
      </w:pPr>
      <w:r w:rsidRPr="00DC129A">
        <w:rPr>
          <w:rFonts w:ascii="Arial Narrow" w:hAnsi="Arial Narrow" w:cs="Arial"/>
          <w:color w:val="365F91" w:themeColor="accent1" w:themeShade="BF"/>
        </w:rPr>
        <w:br w:type="page"/>
      </w:r>
      <w:r w:rsidRPr="00346706">
        <w:rPr>
          <w:rFonts w:ascii="Arial Narrow" w:hAnsi="Arial Narrow"/>
          <w:b/>
          <w:color w:val="365F91" w:themeColor="accent1" w:themeShade="BF"/>
        </w:rPr>
        <w:lastRenderedPageBreak/>
        <w:t>ÍNDICE</w:t>
      </w:r>
    </w:p>
    <w:p w:rsidR="00002B0E" w:rsidRDefault="00813D0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E16948">
        <w:rPr>
          <w:rFonts w:ascii="Arial Narrow" w:hAnsi="Arial Narrow"/>
          <w:b w:val="0"/>
          <w:bCs w:val="0"/>
          <w:color w:val="000000" w:themeColor="text1"/>
          <w:lang w:val="es-MX"/>
        </w:rPr>
        <w:fldChar w:fldCharType="begin"/>
      </w:r>
      <w:r w:rsidR="0055453B" w:rsidRPr="00E16948">
        <w:rPr>
          <w:rFonts w:ascii="Arial Narrow" w:hAnsi="Arial Narrow"/>
          <w:color w:val="000000" w:themeColor="text1"/>
        </w:rPr>
        <w:instrText xml:space="preserve"> TOC \o "1-3" \h \z \u </w:instrText>
      </w:r>
      <w:r w:rsidRPr="00E16948">
        <w:rPr>
          <w:rFonts w:ascii="Arial Narrow" w:hAnsi="Arial Narrow"/>
          <w:b w:val="0"/>
          <w:bCs w:val="0"/>
          <w:color w:val="000000" w:themeColor="text1"/>
          <w:lang w:val="es-MX"/>
        </w:rPr>
        <w:fldChar w:fldCharType="separate"/>
      </w:r>
      <w:r w:rsidR="0090399C">
        <w:rPr>
          <w:noProof/>
        </w:rPr>
        <w:fldChar w:fldCharType="begin"/>
      </w:r>
      <w:r w:rsidR="0090399C">
        <w:rPr>
          <w:noProof/>
        </w:rPr>
        <w:instrText xml:space="preserve"> HYPERLINK \l "_Toc521393268" </w:instrText>
      </w:r>
      <w:r w:rsidR="005C01DD">
        <w:rPr>
          <w:noProof/>
        </w:rPr>
      </w:r>
      <w:r w:rsidR="0090399C">
        <w:rPr>
          <w:noProof/>
        </w:rPr>
        <w:fldChar w:fldCharType="separate"/>
      </w:r>
      <w:r w:rsidR="00002B0E" w:rsidRPr="000E46F6">
        <w:rPr>
          <w:rStyle w:val="Hipervnculo"/>
          <w:noProof/>
        </w:rPr>
        <w:t>1</w:t>
      </w:r>
      <w:r w:rsidR="00002B0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  <w:tab/>
      </w:r>
      <w:bookmarkStart w:id="0" w:name="_GoBack"/>
      <w:bookmarkEnd w:id="0"/>
      <w:r w:rsidR="00002B0E" w:rsidRPr="000E46F6">
        <w:rPr>
          <w:rStyle w:val="Hipervnculo"/>
          <w:noProof/>
        </w:rPr>
        <w:t>Introducción</w:t>
      </w:r>
      <w:r w:rsidR="00002B0E">
        <w:rPr>
          <w:noProof/>
          <w:webHidden/>
        </w:rPr>
        <w:tab/>
      </w:r>
      <w:r w:rsidR="00002B0E">
        <w:rPr>
          <w:noProof/>
          <w:webHidden/>
        </w:rPr>
        <w:fldChar w:fldCharType="begin"/>
      </w:r>
      <w:r w:rsidR="00002B0E">
        <w:rPr>
          <w:noProof/>
          <w:webHidden/>
        </w:rPr>
        <w:instrText xml:space="preserve"> PAGEREF _Toc521393268 \h </w:instrText>
      </w:r>
      <w:r w:rsidR="00002B0E">
        <w:rPr>
          <w:noProof/>
          <w:webHidden/>
        </w:rPr>
      </w:r>
      <w:r w:rsidR="00002B0E">
        <w:rPr>
          <w:noProof/>
          <w:webHidden/>
        </w:rPr>
        <w:fldChar w:fldCharType="separate"/>
      </w:r>
      <w:r w:rsidR="005C01DD">
        <w:rPr>
          <w:noProof/>
          <w:webHidden/>
        </w:rPr>
        <w:t>3</w:t>
      </w:r>
      <w:r w:rsidR="00002B0E">
        <w:rPr>
          <w:noProof/>
          <w:webHidden/>
        </w:rPr>
        <w:fldChar w:fldCharType="end"/>
      </w:r>
      <w:r w:rsidR="0090399C">
        <w:rPr>
          <w:noProof/>
        </w:rPr>
        <w:fldChar w:fldCharType="end"/>
      </w:r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69" w:history="1">
        <w:r w:rsidR="00002B0E" w:rsidRPr="000E46F6">
          <w:rPr>
            <w:rStyle w:val="Hipervnculo"/>
            <w:noProof/>
          </w:rPr>
          <w:t>1.1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Alcance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_Toc521393269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0" w:history="1">
        <w:r w:rsidR="00002B0E" w:rsidRPr="000E46F6">
          <w:rPr>
            <w:rStyle w:val="Hipervnculo"/>
            <w:noProof/>
          </w:rPr>
          <w:t>1.2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Documentos de referencia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_Toc521393270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1" w:history="1">
        <w:r w:rsidR="00002B0E" w:rsidRPr="000E46F6">
          <w:rPr>
            <w:rStyle w:val="Hipervnculo"/>
            <w:noProof/>
          </w:rPr>
          <w:t>1.3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Especificaciones Técnicas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_Toc521393271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521393272" w:history="1">
        <w:r w:rsidR="00002B0E" w:rsidRPr="000E46F6">
          <w:rPr>
            <w:rStyle w:val="Hipervnculo"/>
            <w:noProof/>
          </w:rPr>
          <w:t>2</w:t>
        </w:r>
        <w:r w:rsidR="00002B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Estructura del sistema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_Toc521393272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3" w:history="1">
        <w:r w:rsidR="00002B0E" w:rsidRPr="000E46F6">
          <w:rPr>
            <w:rStyle w:val="Hipervnculo"/>
            <w:noProof/>
          </w:rPr>
          <w:t>2.1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Estructura de directorios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_Toc521393273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4" w:history="1">
        <w:r w:rsidR="00002B0E" w:rsidRPr="000E46F6">
          <w:rPr>
            <w:rStyle w:val="Hipervnculo"/>
            <w:noProof/>
          </w:rPr>
          <w:t>2.2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Modelos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_Toc521393274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5" w:history="1">
        <w:r w:rsidR="00002B0E" w:rsidRPr="000E46F6">
          <w:rPr>
            <w:rStyle w:val="Hipervnculo"/>
            <w:noProof/>
          </w:rPr>
          <w:t>2.3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Controladores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_Toc521393275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9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6" w:history="1">
        <w:r w:rsidR="00002B0E" w:rsidRPr="000E46F6">
          <w:rPr>
            <w:rStyle w:val="Hipervnculo"/>
            <w:noProof/>
          </w:rPr>
          <w:t>2.4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Vistas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_Toc521393276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11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7" w:history="1">
        <w:r w:rsidR="00002B0E" w:rsidRPr="000E46F6">
          <w:rPr>
            <w:rStyle w:val="Hipervnculo"/>
            <w:noProof/>
          </w:rPr>
          <w:t>Las vistas representan la interfaz gráfica de usuario, para el sistema SAIDA se utiliza el lenguaje de plantillas VOLT. Las vistas de Volt se compilan a código PHP puro, así que están altamente integradas con otros componentes de Phalcon.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_Toc521393277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11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78" w:history="1">
        <w:r w:rsidR="00002B0E" w:rsidRPr="000E46F6">
          <w:rPr>
            <w:rStyle w:val="Hipervnculo"/>
            <w:noProof/>
          </w:rPr>
          <w:t>2.5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Diccionario de datos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_Toc521393278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15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279" w:history="1">
        <w:r w:rsidR="00002B0E" w:rsidRPr="000E46F6">
          <w:rPr>
            <w:rStyle w:val="Hipervnculo"/>
            <w:noProof/>
          </w:rPr>
          <w:t>2.5.1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Distribución física y lógica de base de datos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_Toc521393279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15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280" w:history="1">
        <w:r w:rsidR="00002B0E" w:rsidRPr="000E46F6">
          <w:rPr>
            <w:rStyle w:val="Hipervnculo"/>
            <w:noProof/>
          </w:rPr>
          <w:t>2.5.2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Tablas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_Toc521393280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15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521393281" w:history="1">
        <w:r w:rsidR="00002B0E" w:rsidRPr="000E46F6">
          <w:rPr>
            <w:rStyle w:val="Hipervnculo"/>
            <w:noProof/>
          </w:rPr>
          <w:t>3</w:t>
        </w:r>
        <w:r w:rsidR="00002B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Instalaciones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_Toc521393281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21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2" w:history="1">
        <w:r w:rsidR="00002B0E" w:rsidRPr="000E46F6">
          <w:rPr>
            <w:rStyle w:val="Hipervnculo"/>
            <w:noProof/>
          </w:rPr>
          <w:t>3.1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Instalación de Apache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_Toc521393282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21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3" w:history="1">
        <w:r w:rsidR="00002B0E" w:rsidRPr="000E46F6">
          <w:rPr>
            <w:rStyle w:val="Hipervnculo"/>
            <w:noProof/>
          </w:rPr>
          <w:t>3.2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Instalación de PHP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_Toc521393283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21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4" w:history="1">
        <w:r w:rsidR="00002B0E" w:rsidRPr="000E46F6">
          <w:rPr>
            <w:rStyle w:val="Hipervnculo"/>
            <w:noProof/>
          </w:rPr>
          <w:t>3.3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Instalación de Oracle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_Toc521393284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22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5" w:history="1">
        <w:r w:rsidR="00002B0E" w:rsidRPr="000E46F6">
          <w:rPr>
            <w:rStyle w:val="Hipervnculo"/>
            <w:noProof/>
          </w:rPr>
          <w:t>3.4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Instalación de Oracle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_Toc521393285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22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6" w:history="1">
        <w:r w:rsidR="00002B0E" w:rsidRPr="000E46F6">
          <w:rPr>
            <w:rStyle w:val="Hipervnculo"/>
            <w:noProof/>
          </w:rPr>
          <w:t>3.5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Instalación de PhpStorm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_Toc521393286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22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7" w:history="1">
        <w:r w:rsidR="00002B0E" w:rsidRPr="000E46F6">
          <w:rPr>
            <w:rStyle w:val="Hipervnculo"/>
            <w:noProof/>
          </w:rPr>
          <w:t>3.6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Configuraciones de Phalcon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_Toc521393287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22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521393288" w:history="1">
        <w:r w:rsidR="00002B0E" w:rsidRPr="000E46F6">
          <w:rPr>
            <w:rStyle w:val="Hipervnculo"/>
            <w:noProof/>
          </w:rPr>
          <w:t>4</w:t>
        </w:r>
        <w:r w:rsidR="00002B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Configuraciones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_Toc521393288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89" w:history="1">
        <w:r w:rsidR="00002B0E" w:rsidRPr="000E46F6">
          <w:rPr>
            <w:rStyle w:val="Hipervnculo"/>
            <w:noProof/>
          </w:rPr>
          <w:t>4.1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Configurando Apache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_Toc521393289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0" w:history="1">
        <w:r w:rsidR="00002B0E" w:rsidRPr="000E46F6">
          <w:rPr>
            <w:rStyle w:val="Hipervnculo"/>
            <w:noProof/>
          </w:rPr>
          <w:t>4.2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Configurando Php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_Toc521393290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1" w:history="1">
        <w:r w:rsidR="00002B0E" w:rsidRPr="000E46F6">
          <w:rPr>
            <w:rStyle w:val="Hipervnculo"/>
            <w:noProof/>
          </w:rPr>
          <w:t>4.3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Configurando Phalcon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_Toc521393291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2" w:history="1">
        <w:r w:rsidR="00002B0E" w:rsidRPr="000E46F6">
          <w:rPr>
            <w:rStyle w:val="Hipervnculo"/>
            <w:noProof/>
          </w:rPr>
          <w:t>4.4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Configurando PhpStorm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_Toc521393292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3" w:history="1">
        <w:r w:rsidR="00002B0E" w:rsidRPr="000E46F6">
          <w:rPr>
            <w:rStyle w:val="Hipervnculo"/>
            <w:noProof/>
          </w:rPr>
          <w:t>4.5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Configurando bases de datos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_Toc521393293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23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4" w:history="1">
        <w:r w:rsidR="00002B0E" w:rsidRPr="000E46F6">
          <w:rPr>
            <w:rStyle w:val="Hipervnculo"/>
            <w:noProof/>
          </w:rPr>
          <w:t>4.6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Instrucciones básicas para trabajar con Phalcon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_Toc521393294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295" w:history="1">
        <w:r w:rsidR="00002B0E" w:rsidRPr="000E46F6">
          <w:rPr>
            <w:rStyle w:val="Hipervnculo"/>
            <w:noProof/>
          </w:rPr>
          <w:t>4.6.1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Agregar modelo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_Toc521393295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296" w:history="1">
        <w:r w:rsidR="00002B0E" w:rsidRPr="000E46F6">
          <w:rPr>
            <w:rStyle w:val="Hipervnculo"/>
            <w:noProof/>
          </w:rPr>
          <w:t>4.6.2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Agregar controllador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_Toc521393296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521393297" w:history="1">
        <w:r w:rsidR="00002B0E" w:rsidRPr="000E46F6">
          <w:rPr>
            <w:rStyle w:val="Hipervnculo"/>
            <w:noProof/>
          </w:rPr>
          <w:t>5</w:t>
        </w:r>
        <w:r w:rsidR="00002B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del sistema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_Toc521393297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8" w:history="1">
        <w:r w:rsidR="00002B0E" w:rsidRPr="000E46F6">
          <w:rPr>
            <w:rStyle w:val="Hipervnculo"/>
            <w:noProof/>
          </w:rPr>
          <w:t>5.1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del sistema de login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_Toc521393298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299" w:history="1">
        <w:r w:rsidR="00002B0E" w:rsidRPr="000E46F6">
          <w:rPr>
            <w:rStyle w:val="Hipervnculo"/>
            <w:noProof/>
          </w:rPr>
          <w:t>5.2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del acceso al sistema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_Toc521393299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24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300" w:history="1">
        <w:r w:rsidR="00002B0E" w:rsidRPr="000E46F6">
          <w:rPr>
            <w:rStyle w:val="Hipervnculo"/>
            <w:noProof/>
          </w:rPr>
          <w:t>5.3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del registro de solicitudes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_Toc521393300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1" w:history="1">
        <w:r w:rsidR="00002B0E" w:rsidRPr="000E46F6">
          <w:rPr>
            <w:rStyle w:val="Hipervnculo"/>
            <w:noProof/>
          </w:rPr>
          <w:t>5.3.1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Registro de solicitudes SAI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_Toc521393301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2" w:history="1">
        <w:r w:rsidR="00002B0E" w:rsidRPr="000E46F6">
          <w:rPr>
            <w:rStyle w:val="Hipervnculo"/>
            <w:noProof/>
          </w:rPr>
          <w:t>5.3.2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Registro de solicitudes ARCO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_Toc521393302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303" w:history="1">
        <w:r w:rsidR="00002B0E" w:rsidRPr="000E46F6">
          <w:rPr>
            <w:rStyle w:val="Hipervnculo"/>
            <w:noProof/>
          </w:rPr>
          <w:t>5.4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 las condiciones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_Toc521393303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25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304" w:history="1">
        <w:r w:rsidR="00002B0E" w:rsidRPr="000E46F6">
          <w:rPr>
            <w:rStyle w:val="Hipervnculo"/>
            <w:noProof/>
          </w:rPr>
          <w:t>5.5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 las fases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_Toc521393304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27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5" w:history="1">
        <w:r w:rsidR="00002B0E" w:rsidRPr="000E46F6">
          <w:rPr>
            <w:rStyle w:val="Hipervnculo"/>
            <w:noProof/>
            <w:lang w:eastAsia="es-MX"/>
          </w:rPr>
          <w:t>5.5.1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  <w:lang w:eastAsia="es-MX"/>
          </w:rPr>
          <w:t>Función getMinimaFase()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_Toc521393305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28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6" w:history="1">
        <w:r w:rsidR="00002B0E" w:rsidRPr="000E46F6">
          <w:rPr>
            <w:rStyle w:val="Hipervnculo"/>
            <w:noProof/>
            <w:lang w:eastAsia="es-MX"/>
          </w:rPr>
          <w:t>5.5.2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  <w:lang w:eastAsia="es-MX"/>
          </w:rPr>
          <w:t>Función getFase()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_Toc521393306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29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7" w:history="1">
        <w:r w:rsidR="00002B0E" w:rsidRPr="000E46F6">
          <w:rPr>
            <w:rStyle w:val="Hipervnculo"/>
            <w:noProof/>
            <w:lang w:eastAsia="es-MX"/>
          </w:rPr>
          <w:t>5.5.1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  <w:lang w:eastAsia="es-MX"/>
          </w:rPr>
          <w:t>Función getFaseSiguiente()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_Toc521393307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29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3"/>
        <w:tabs>
          <w:tab w:val="left" w:pos="1200"/>
          <w:tab w:val="right" w:leader="dot" w:pos="939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MX" w:eastAsia="es-MX"/>
        </w:rPr>
      </w:pPr>
      <w:hyperlink w:anchor="_Toc521393308" w:history="1">
        <w:r w:rsidR="00002B0E" w:rsidRPr="000E46F6">
          <w:rPr>
            <w:rStyle w:val="Hipervnculo"/>
            <w:noProof/>
            <w:lang w:eastAsia="es-MX"/>
          </w:rPr>
          <w:t>5.5.1</w:t>
        </w:r>
        <w:r w:rsidR="00002B0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  <w:lang w:eastAsia="es-MX"/>
          </w:rPr>
          <w:t>Función getFaseActual()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_Toc521393308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30</w:t>
        </w:r>
        <w:r w:rsidR="00002B0E">
          <w:rPr>
            <w:noProof/>
            <w:webHidden/>
          </w:rPr>
          <w:fldChar w:fldCharType="end"/>
        </w:r>
      </w:hyperlink>
    </w:p>
    <w:p w:rsidR="00002B0E" w:rsidRDefault="0090399C">
      <w:pPr>
        <w:pStyle w:val="TDC2"/>
        <w:tabs>
          <w:tab w:val="left" w:pos="720"/>
          <w:tab w:val="right" w:leader="dot" w:pos="93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521393309" w:history="1">
        <w:r w:rsidR="00002B0E" w:rsidRPr="000E46F6">
          <w:rPr>
            <w:rStyle w:val="Hipervnculo"/>
            <w:noProof/>
          </w:rPr>
          <w:t>5.6</w:t>
        </w:r>
        <w:r w:rsidR="00002B0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002B0E" w:rsidRPr="000E46F6">
          <w:rPr>
            <w:rStyle w:val="Hipervnculo"/>
            <w:noProof/>
          </w:rPr>
          <w:t>Funcionamiento del flujo de las solicitudes</w:t>
        </w:r>
        <w:r w:rsidR="00002B0E">
          <w:rPr>
            <w:noProof/>
            <w:webHidden/>
          </w:rPr>
          <w:tab/>
        </w:r>
        <w:r w:rsidR="00002B0E">
          <w:rPr>
            <w:noProof/>
            <w:webHidden/>
          </w:rPr>
          <w:fldChar w:fldCharType="begin"/>
        </w:r>
        <w:r w:rsidR="00002B0E">
          <w:rPr>
            <w:noProof/>
            <w:webHidden/>
          </w:rPr>
          <w:instrText xml:space="preserve"> PAGEREF _Toc521393309 \h </w:instrText>
        </w:r>
        <w:r w:rsidR="00002B0E">
          <w:rPr>
            <w:noProof/>
            <w:webHidden/>
          </w:rPr>
        </w:r>
        <w:r w:rsidR="00002B0E">
          <w:rPr>
            <w:noProof/>
            <w:webHidden/>
          </w:rPr>
          <w:fldChar w:fldCharType="separate"/>
        </w:r>
        <w:r w:rsidR="005C01DD">
          <w:rPr>
            <w:noProof/>
            <w:webHidden/>
          </w:rPr>
          <w:t>31</w:t>
        </w:r>
        <w:r w:rsidR="00002B0E">
          <w:rPr>
            <w:noProof/>
            <w:webHidden/>
          </w:rPr>
          <w:fldChar w:fldCharType="end"/>
        </w:r>
      </w:hyperlink>
    </w:p>
    <w:p w:rsidR="0055453B" w:rsidRDefault="00813D03" w:rsidP="00800E65">
      <w:pPr>
        <w:pStyle w:val="Ttulo1"/>
      </w:pPr>
      <w:r w:rsidRPr="00E16948">
        <w:rPr>
          <w:color w:val="000000" w:themeColor="text1"/>
        </w:rPr>
        <w:fldChar w:fldCharType="end"/>
      </w:r>
      <w:bookmarkStart w:id="1" w:name="_Toc521393268"/>
      <w:r w:rsidR="0055453B" w:rsidRPr="00DC129A">
        <w:t>Introducción</w:t>
      </w:r>
      <w:bookmarkEnd w:id="1"/>
    </w:p>
    <w:p w:rsidR="003B3EB6" w:rsidRPr="003B3EB6" w:rsidRDefault="00FA3B37" w:rsidP="003B3EB6">
      <w:pPr>
        <w:rPr>
          <w:rFonts w:ascii="Arial Narrow" w:hAnsi="Arial Narrow" w:cs="Arial"/>
          <w:bCs/>
          <w:szCs w:val="20"/>
        </w:rPr>
      </w:pPr>
      <w:r w:rsidRPr="00FA3B37">
        <w:rPr>
          <w:rFonts w:ascii="Arial Narrow" w:hAnsi="Arial Narrow" w:cs="Arial"/>
          <w:bCs/>
          <w:szCs w:val="20"/>
        </w:rPr>
        <w:t xml:space="preserve">Este documento </w:t>
      </w:r>
      <w:r w:rsidR="003B3EB6">
        <w:rPr>
          <w:rFonts w:ascii="Arial Narrow" w:hAnsi="Arial Narrow" w:cs="Arial"/>
          <w:bCs/>
          <w:szCs w:val="20"/>
        </w:rPr>
        <w:t xml:space="preserve">técnico </w:t>
      </w:r>
      <w:r w:rsidR="003B3EB6" w:rsidRPr="003B3EB6">
        <w:rPr>
          <w:rFonts w:ascii="Arial Narrow" w:hAnsi="Arial Narrow" w:cs="Arial"/>
          <w:bCs/>
          <w:szCs w:val="20"/>
        </w:rPr>
        <w:t xml:space="preserve">tiene como finalidad describir el diseño del </w:t>
      </w:r>
      <w:r w:rsidR="003B3EB6">
        <w:rPr>
          <w:rFonts w:ascii="Arial Narrow" w:hAnsi="Arial Narrow" w:cs="Arial"/>
          <w:bCs/>
          <w:szCs w:val="20"/>
        </w:rPr>
        <w:t>sistema SAIDA</w:t>
      </w:r>
      <w:r w:rsidR="003B3EB6" w:rsidRPr="003B3EB6">
        <w:rPr>
          <w:rFonts w:ascii="Arial Narrow" w:hAnsi="Arial Narrow" w:cs="Arial"/>
          <w:bCs/>
          <w:szCs w:val="20"/>
        </w:rPr>
        <w:t xml:space="preserve"> </w:t>
      </w:r>
    </w:p>
    <w:p w:rsidR="006E2F48" w:rsidRDefault="003B3EB6" w:rsidP="003B3EB6">
      <w:pPr>
        <w:spacing w:before="0" w:after="0"/>
        <w:jc w:val="left"/>
        <w:rPr>
          <w:rFonts w:ascii="Arial Narrow" w:hAnsi="Arial Narrow" w:cs="Arial"/>
          <w:bCs/>
          <w:szCs w:val="20"/>
        </w:rPr>
      </w:pPr>
      <w:r>
        <w:rPr>
          <w:rFonts w:ascii="Arial Narrow" w:hAnsi="Arial Narrow" w:cs="Arial"/>
          <w:bCs/>
          <w:szCs w:val="20"/>
        </w:rPr>
        <w:t>Nos permite conocer a detalle la estructura del sistema SAIDA con el objetivo de mejorar el mantenimiento, hacer más fácil el desarrollo de nuevas funcionalidades.</w:t>
      </w:r>
    </w:p>
    <w:p w:rsidR="002000CC" w:rsidRDefault="003B3EB6" w:rsidP="00DB0E5D">
      <w:pPr>
        <w:pStyle w:val="Ttulo2"/>
      </w:pPr>
      <w:bookmarkStart w:id="2" w:name="_Toc521393269"/>
      <w:r>
        <w:t>Alcance</w:t>
      </w:r>
      <w:bookmarkEnd w:id="2"/>
    </w:p>
    <w:p w:rsidR="00955EFA" w:rsidRDefault="00955EFA" w:rsidP="00313B3C">
      <w:pPr>
        <w:pStyle w:val="Sinespaciado"/>
        <w:rPr>
          <w:rFonts w:ascii="Arial Narrow" w:hAnsi="Arial Narrow" w:cs="Arial"/>
          <w:b/>
          <w:bCs/>
          <w:sz w:val="24"/>
          <w:szCs w:val="20"/>
          <w:lang w:eastAsia="es-ES"/>
        </w:rPr>
      </w:pPr>
    </w:p>
    <w:p w:rsidR="00955EFA" w:rsidRDefault="003B3EB6" w:rsidP="00955EFA">
      <w:pPr>
        <w:pStyle w:val="Sinespaciado"/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>El manual técnico va dirigido a los desarrolladores, analistas, diseñadores, líder de proyecto  entre otros, con el propósito de hacer mejoras en el mantenimiento y desarrollo de futuros módulos dentro del sistema SAIDA.</w:t>
      </w:r>
    </w:p>
    <w:p w:rsidR="003B3EB6" w:rsidRDefault="003B3EB6" w:rsidP="00955EFA">
      <w:pPr>
        <w:pStyle w:val="Sinespaciado"/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Los conocimientos básicos requeridos para comprender los apartados que </w:t>
      </w:r>
      <w:r w:rsidRPr="003B3EB6">
        <w:rPr>
          <w:rFonts w:ascii="Arial Narrow" w:hAnsi="Arial Narrow" w:cs="Arial"/>
          <w:bCs/>
          <w:sz w:val="24"/>
          <w:szCs w:val="20"/>
          <w:lang w:eastAsia="es-ES"/>
        </w:rPr>
        <w:t>serán descritos posteriormente</w:t>
      </w:r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 son los siguientes:</w:t>
      </w:r>
    </w:p>
    <w:p w:rsidR="003B3EB6" w:rsidRDefault="003B3EB6" w:rsidP="008475ED">
      <w:pPr>
        <w:pStyle w:val="Sinespaciado"/>
        <w:numPr>
          <w:ilvl w:val="0"/>
          <w:numId w:val="20"/>
        </w:numPr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>Manejo de bases de datos (ORACLE)</w:t>
      </w:r>
    </w:p>
    <w:p w:rsidR="003B3EB6" w:rsidRDefault="003B3EB6" w:rsidP="008475ED">
      <w:pPr>
        <w:pStyle w:val="Sinespaciado"/>
        <w:numPr>
          <w:ilvl w:val="0"/>
          <w:numId w:val="20"/>
        </w:numPr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>Manejo de lenguaj</w:t>
      </w:r>
      <w:r w:rsidR="00043E61">
        <w:rPr>
          <w:rFonts w:ascii="Arial Narrow" w:hAnsi="Arial Narrow" w:cs="Arial"/>
          <w:bCs/>
          <w:sz w:val="24"/>
          <w:szCs w:val="20"/>
          <w:lang w:eastAsia="es-ES"/>
        </w:rPr>
        <w:t>es de programación (PHP, JQUERY</w:t>
      </w:r>
      <w:r>
        <w:rPr>
          <w:rFonts w:ascii="Arial Narrow" w:hAnsi="Arial Narrow" w:cs="Arial"/>
          <w:bCs/>
          <w:sz w:val="24"/>
          <w:szCs w:val="20"/>
          <w:lang w:eastAsia="es-ES"/>
        </w:rPr>
        <w:t>)</w:t>
      </w:r>
    </w:p>
    <w:p w:rsidR="00043E61" w:rsidRDefault="00043E61" w:rsidP="008475ED">
      <w:pPr>
        <w:pStyle w:val="Sinespaciado"/>
        <w:numPr>
          <w:ilvl w:val="0"/>
          <w:numId w:val="20"/>
        </w:numPr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>Manejo de editores de estilo (SCC)</w:t>
      </w:r>
    </w:p>
    <w:p w:rsidR="00043E61" w:rsidRDefault="00043E61" w:rsidP="008475ED">
      <w:pPr>
        <w:pStyle w:val="Sinespaciado"/>
        <w:numPr>
          <w:ilvl w:val="0"/>
          <w:numId w:val="20"/>
        </w:numPr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Manejo de </w:t>
      </w:r>
      <w:proofErr w:type="spellStart"/>
      <w:r>
        <w:rPr>
          <w:rFonts w:ascii="Arial Narrow" w:hAnsi="Arial Narrow" w:cs="Arial"/>
          <w:bCs/>
          <w:sz w:val="24"/>
          <w:szCs w:val="20"/>
          <w:lang w:eastAsia="es-ES"/>
        </w:rPr>
        <w:t>framework</w:t>
      </w:r>
      <w:proofErr w:type="spellEnd"/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 (</w:t>
      </w:r>
      <w:proofErr w:type="spellStart"/>
      <w:r>
        <w:rPr>
          <w:rFonts w:ascii="Arial Narrow" w:hAnsi="Arial Narrow" w:cs="Arial"/>
          <w:bCs/>
          <w:sz w:val="24"/>
          <w:szCs w:val="20"/>
          <w:lang w:eastAsia="es-ES"/>
        </w:rPr>
        <w:t>BOOSTRAP</w:t>
      </w:r>
      <w:proofErr w:type="spellEnd"/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 Y </w:t>
      </w:r>
      <w:proofErr w:type="spellStart"/>
      <w:r>
        <w:rPr>
          <w:rFonts w:ascii="Arial Narrow" w:hAnsi="Arial Narrow" w:cs="Arial"/>
          <w:bCs/>
          <w:sz w:val="24"/>
          <w:szCs w:val="20"/>
          <w:lang w:eastAsia="es-ES"/>
        </w:rPr>
        <w:t>PHALCON</w:t>
      </w:r>
      <w:proofErr w:type="spellEnd"/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 )</w:t>
      </w:r>
    </w:p>
    <w:p w:rsidR="00043E61" w:rsidRPr="00043E61" w:rsidRDefault="00043E61" w:rsidP="008475ED">
      <w:pPr>
        <w:pStyle w:val="Sinespaciado"/>
        <w:numPr>
          <w:ilvl w:val="0"/>
          <w:numId w:val="20"/>
        </w:numPr>
        <w:rPr>
          <w:rFonts w:ascii="Arial Narrow" w:hAnsi="Arial Narrow" w:cs="Arial"/>
          <w:bCs/>
          <w:sz w:val="24"/>
          <w:szCs w:val="20"/>
          <w:lang w:eastAsia="es-ES"/>
        </w:rPr>
      </w:pPr>
      <w:r>
        <w:rPr>
          <w:rFonts w:ascii="Arial Narrow" w:hAnsi="Arial Narrow" w:cs="Arial"/>
          <w:bCs/>
          <w:sz w:val="24"/>
          <w:szCs w:val="20"/>
          <w:lang w:eastAsia="es-ES"/>
        </w:rPr>
        <w:t xml:space="preserve">Conocimiento sobre el flujo de las solicitudes que presenta la </w:t>
      </w:r>
      <w:r w:rsidRPr="006E2F48">
        <w:rPr>
          <w:rFonts w:ascii="Arial Narrow" w:hAnsi="Arial Narrow" w:cs="Arial"/>
          <w:bCs/>
          <w:sz w:val="24"/>
          <w:szCs w:val="20"/>
          <w:lang w:eastAsia="es-ES"/>
        </w:rPr>
        <w:t>Unidad de Tr</w:t>
      </w:r>
      <w:r>
        <w:rPr>
          <w:rFonts w:ascii="Arial Narrow" w:hAnsi="Arial Narrow" w:cs="Arial"/>
          <w:bCs/>
          <w:sz w:val="24"/>
          <w:szCs w:val="20"/>
          <w:lang w:eastAsia="es-ES"/>
        </w:rPr>
        <w:t>ansparencia del Poder Ejecutivo.</w:t>
      </w:r>
    </w:p>
    <w:p w:rsidR="00955EFA" w:rsidRPr="00955EFA" w:rsidRDefault="00955EFA" w:rsidP="00955EFA">
      <w:pPr>
        <w:pStyle w:val="Sinespaciado"/>
        <w:rPr>
          <w:rFonts w:ascii="Arial Narrow" w:hAnsi="Arial Narrow" w:cs="Arial"/>
          <w:bCs/>
          <w:sz w:val="24"/>
          <w:szCs w:val="20"/>
          <w:lang w:eastAsia="es-ES"/>
        </w:rPr>
      </w:pPr>
    </w:p>
    <w:p w:rsidR="00043E61" w:rsidRDefault="00043E61" w:rsidP="001D2305">
      <w:pPr>
        <w:pStyle w:val="Ttulo2"/>
      </w:pPr>
      <w:bookmarkStart w:id="3" w:name="_Toc521393270"/>
      <w:r>
        <w:t>Documentos de referencia</w:t>
      </w:r>
      <w:bookmarkEnd w:id="3"/>
    </w:p>
    <w:p w:rsidR="00043E61" w:rsidRPr="00043E61" w:rsidRDefault="00043E61" w:rsidP="00043E61">
      <w:pPr>
        <w:rPr>
          <w:lang w:val="es-MX"/>
        </w:rPr>
      </w:pPr>
    </w:p>
    <w:p w:rsidR="000E6038" w:rsidRDefault="00043E61" w:rsidP="00E17991">
      <w:pPr>
        <w:pStyle w:val="textotitulo2"/>
      </w:pPr>
      <w:r>
        <w:t>A continuación se muestra el listado de documentos relacionados con el desarrollo y solución del sistema SAIDA</w:t>
      </w:r>
      <w:r w:rsidR="004D4B82">
        <w:t>:</w:t>
      </w:r>
    </w:p>
    <w:p w:rsidR="00043E61" w:rsidRPr="002E7C8B" w:rsidRDefault="00043E61" w:rsidP="00E17991">
      <w:pPr>
        <w:pStyle w:val="textotitulo2"/>
        <w:numPr>
          <w:ilvl w:val="0"/>
          <w:numId w:val="21"/>
        </w:numPr>
        <w:rPr>
          <w:u w:val="single"/>
        </w:rPr>
      </w:pPr>
      <w:r>
        <w:rPr>
          <w:u w:val="single"/>
        </w:rPr>
        <w:t xml:space="preserve">SRS- </w:t>
      </w:r>
      <w:proofErr w:type="gramStart"/>
      <w:r>
        <w:rPr>
          <w:u w:val="single"/>
        </w:rPr>
        <w:t xml:space="preserve">SAIDA </w:t>
      </w:r>
      <w:r>
        <w:t>:</w:t>
      </w:r>
      <w:proofErr w:type="gramEnd"/>
      <w:r>
        <w:t xml:space="preserve"> </w:t>
      </w:r>
      <w:r w:rsidRPr="00FA3B37">
        <w:t xml:space="preserve">Especificación de Requisitos de Software para el </w:t>
      </w:r>
      <w:r>
        <w:t>S</w:t>
      </w:r>
      <w:r w:rsidRPr="00FA3B37">
        <w:t>istema</w:t>
      </w:r>
      <w:r>
        <w:t xml:space="preserve"> de Gestión de Solicitudes de acceso a la información y derechos ARCO (SAIDA). </w:t>
      </w:r>
    </w:p>
    <w:p w:rsidR="002E7C8B" w:rsidRDefault="002E7C8B" w:rsidP="00E17991">
      <w:pPr>
        <w:pStyle w:val="textotitulo2"/>
      </w:pPr>
    </w:p>
    <w:p w:rsidR="002E7C8B" w:rsidRDefault="002E7C8B" w:rsidP="00E17991">
      <w:pPr>
        <w:pStyle w:val="textotitulo2"/>
      </w:pPr>
    </w:p>
    <w:p w:rsidR="002E7C8B" w:rsidRDefault="002E7C8B" w:rsidP="00E17991">
      <w:pPr>
        <w:pStyle w:val="textotitulo2"/>
      </w:pPr>
    </w:p>
    <w:p w:rsidR="002E7C8B" w:rsidRDefault="002E7C8B" w:rsidP="00E17991">
      <w:pPr>
        <w:pStyle w:val="textotitulo2"/>
      </w:pPr>
    </w:p>
    <w:p w:rsidR="002E7C8B" w:rsidRPr="00043E61" w:rsidRDefault="002E7C8B" w:rsidP="00E17991">
      <w:pPr>
        <w:pStyle w:val="textotitulo2"/>
      </w:pPr>
    </w:p>
    <w:p w:rsidR="00F11D5D" w:rsidRDefault="00043E61" w:rsidP="004D2D29">
      <w:pPr>
        <w:pStyle w:val="Ttulo2"/>
      </w:pPr>
      <w:bookmarkStart w:id="4" w:name="_Toc521393271"/>
      <w:r>
        <w:lastRenderedPageBreak/>
        <w:t>Especificaciones Técnicas</w:t>
      </w:r>
      <w:bookmarkEnd w:id="4"/>
    </w:p>
    <w:p w:rsidR="00C4188E" w:rsidRDefault="00C4188E" w:rsidP="00E17991">
      <w:pPr>
        <w:pStyle w:val="textotitulo2"/>
      </w:pPr>
    </w:p>
    <w:p w:rsidR="00B02750" w:rsidRDefault="00E172AD" w:rsidP="00E17991">
      <w:pPr>
        <w:pStyle w:val="textotitulo2"/>
      </w:pPr>
      <w:r>
        <w:t>Para el buen desarrollo y mantenimiento futuro SAIDA está d</w:t>
      </w:r>
      <w:r w:rsidR="00C4188E">
        <w:t xml:space="preserve">esarrollado bajo las siguientes </w:t>
      </w:r>
      <w:r>
        <w:t>especificaciones: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73"/>
        <w:gridCol w:w="4774"/>
      </w:tblGrid>
      <w:tr w:rsidR="002E7C8B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2E7C8B" w:rsidRDefault="002E7C8B" w:rsidP="00E17991">
            <w:pPr>
              <w:pStyle w:val="textotitulo2"/>
            </w:pPr>
            <w:r>
              <w:t>Especificación</w:t>
            </w:r>
          </w:p>
        </w:tc>
        <w:tc>
          <w:tcPr>
            <w:tcW w:w="4774" w:type="dxa"/>
          </w:tcPr>
          <w:p w:rsidR="002E7C8B" w:rsidRDefault="002E7C8B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Utilidades</w:t>
            </w:r>
          </w:p>
        </w:tc>
      </w:tr>
      <w:tr w:rsidR="002E7C8B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2E7C8B" w:rsidRPr="002E7C8B" w:rsidRDefault="002E7C8B" w:rsidP="00E17991">
            <w:pPr>
              <w:pStyle w:val="textotitulo2"/>
            </w:pPr>
            <w:r w:rsidRPr="002E7C8B">
              <w:t>Sistema Operativo</w:t>
            </w:r>
          </w:p>
        </w:tc>
        <w:tc>
          <w:tcPr>
            <w:tcW w:w="4774" w:type="dxa"/>
          </w:tcPr>
          <w:p w:rsidR="002E7C8B" w:rsidRDefault="002E7C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2AD">
              <w:t xml:space="preserve">GNU/Linux </w:t>
            </w:r>
            <w:r>
              <w:t>CENTOS</w:t>
            </w:r>
          </w:p>
        </w:tc>
      </w:tr>
      <w:tr w:rsidR="002E7C8B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2E7C8B" w:rsidRPr="002E7C8B" w:rsidRDefault="002E7C8B" w:rsidP="00E17991">
            <w:pPr>
              <w:pStyle w:val="textotitulo2"/>
            </w:pPr>
            <w:r w:rsidRPr="002E7C8B">
              <w:t>Manejador de Base de Datos</w:t>
            </w:r>
          </w:p>
        </w:tc>
        <w:tc>
          <w:tcPr>
            <w:tcW w:w="4774" w:type="dxa"/>
          </w:tcPr>
          <w:p w:rsidR="002E7C8B" w:rsidRDefault="002E7C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11g</w:t>
            </w:r>
          </w:p>
        </w:tc>
      </w:tr>
      <w:tr w:rsidR="002E7C8B" w:rsidRPr="002E7C8B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2E7C8B" w:rsidRDefault="002E7C8B" w:rsidP="00E17991">
            <w:pPr>
              <w:pStyle w:val="textotitulo2"/>
            </w:pPr>
            <w:r w:rsidRPr="00E172AD">
              <w:t>Lenguaje de Programación</w:t>
            </w:r>
          </w:p>
        </w:tc>
        <w:tc>
          <w:tcPr>
            <w:tcW w:w="4774" w:type="dxa"/>
          </w:tcPr>
          <w:p w:rsidR="002E7C8B" w:rsidRDefault="002E7C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C8B">
              <w:t>PHP 7.2</w:t>
            </w:r>
            <w:r w:rsidR="00B02750">
              <w:t>.4</w:t>
            </w:r>
          </w:p>
          <w:p w:rsidR="002E7C8B" w:rsidRDefault="002E7C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</w:t>
            </w:r>
          </w:p>
          <w:p w:rsidR="002E7C8B" w:rsidRDefault="002E7C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C8B">
              <w:t xml:space="preserve"> CSS</w:t>
            </w:r>
          </w:p>
          <w:p w:rsidR="002E7C8B" w:rsidRPr="002E7C8B" w:rsidRDefault="002E7C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C8B">
              <w:t xml:space="preserve">JQUERY </w:t>
            </w:r>
          </w:p>
        </w:tc>
      </w:tr>
      <w:tr w:rsidR="002E7C8B" w:rsidRPr="002E7C8B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2E7C8B" w:rsidRPr="002E7C8B" w:rsidRDefault="002E7C8B" w:rsidP="00E17991">
            <w:pPr>
              <w:pStyle w:val="textotitulo2"/>
            </w:pPr>
            <w:r w:rsidRPr="002E7C8B">
              <w:t>Framework</w:t>
            </w:r>
          </w:p>
        </w:tc>
        <w:tc>
          <w:tcPr>
            <w:tcW w:w="4774" w:type="dxa"/>
          </w:tcPr>
          <w:p w:rsidR="00B95535" w:rsidRDefault="002E7C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7C8B">
              <w:t>Bootstrap</w:t>
            </w:r>
            <w:proofErr w:type="spellEnd"/>
            <w:r w:rsidRPr="002E7C8B">
              <w:t xml:space="preserve"> 3</w:t>
            </w:r>
          </w:p>
          <w:p w:rsidR="002E7C8B" w:rsidRPr="002E7C8B" w:rsidRDefault="002E7C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7C8B">
              <w:t>PHALCON</w:t>
            </w:r>
            <w:r w:rsidR="00B02750">
              <w:t xml:space="preserve"> 3.3.2 (Win64)</w:t>
            </w:r>
          </w:p>
        </w:tc>
      </w:tr>
      <w:tr w:rsidR="002E7C8B" w:rsidRPr="002E7C8B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B02750" w:rsidRPr="00B02750" w:rsidRDefault="00B02750" w:rsidP="00E17991">
            <w:pPr>
              <w:pStyle w:val="textotitulo2"/>
            </w:pPr>
            <w:r w:rsidRPr="00B02750">
              <w:t>Servidor de Aplicaciones</w:t>
            </w:r>
          </w:p>
        </w:tc>
        <w:tc>
          <w:tcPr>
            <w:tcW w:w="4774" w:type="dxa"/>
          </w:tcPr>
          <w:p w:rsidR="002E7C8B" w:rsidRPr="002E7C8B" w:rsidRDefault="00B0275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3E61">
              <w:t xml:space="preserve">Servidor Web Apache </w:t>
            </w:r>
            <w:r w:rsidRPr="00B02750">
              <w:rPr>
                <w:lang w:val="en-US"/>
              </w:rPr>
              <w:t>2.4.33 (Win64)</w:t>
            </w:r>
          </w:p>
        </w:tc>
      </w:tr>
      <w:tr w:rsidR="002E7C8B" w:rsidRPr="002E7C8B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B02750" w:rsidRDefault="00B02750" w:rsidP="00E17991">
            <w:pPr>
              <w:pStyle w:val="textotitulo2"/>
            </w:pPr>
          </w:p>
          <w:p w:rsidR="002E7C8B" w:rsidRPr="002E7C8B" w:rsidRDefault="00B02750" w:rsidP="00E17991">
            <w:pPr>
              <w:pStyle w:val="textotitulo2"/>
            </w:pPr>
            <w:proofErr w:type="spellStart"/>
            <w:r>
              <w:t>tools</w:t>
            </w:r>
            <w:proofErr w:type="spellEnd"/>
          </w:p>
        </w:tc>
        <w:tc>
          <w:tcPr>
            <w:tcW w:w="4774" w:type="dxa"/>
          </w:tcPr>
          <w:p w:rsidR="00B02750" w:rsidRPr="00002B0E" w:rsidRDefault="00B0275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02B0E">
              <w:rPr>
                <w:lang w:val="en-US"/>
              </w:rPr>
              <w:t>phalcon-devtools</w:t>
            </w:r>
            <w:proofErr w:type="spellEnd"/>
            <w:r w:rsidRPr="00002B0E">
              <w:rPr>
                <w:lang w:val="en-US"/>
              </w:rPr>
              <w:t xml:space="preserve"> </w:t>
            </w:r>
            <w:hyperlink r:id="rId9" w:tgtFrame="_blank" w:history="1">
              <w:r w:rsidRPr="00002B0E">
                <w:rPr>
                  <w:lang w:val="en-US"/>
                </w:rPr>
                <w:t>https://github.com/phalcon/phalcon-devtools.git</w:t>
              </w:r>
            </w:hyperlink>
            <w:bookmarkStart w:id="5" w:name="module_ssh2"/>
          </w:p>
          <w:p w:rsidR="00B02750" w:rsidRPr="00002B0E" w:rsidRDefault="00B0275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02750" w:rsidRPr="00B02750" w:rsidRDefault="00C4188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  <w:r w:rsidR="00B02750" w:rsidRPr="00B02750">
              <w:t>2</w:t>
            </w:r>
            <w:bookmarkEnd w:id="5"/>
          </w:p>
        </w:tc>
      </w:tr>
      <w:tr w:rsidR="002E7C8B" w:rsidRPr="002E7C8B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8C1DE8" w:rsidRDefault="008C1DE8" w:rsidP="00E17991">
            <w:pPr>
              <w:pStyle w:val="textotitulo2"/>
            </w:pPr>
          </w:p>
          <w:p w:rsidR="002E7C8B" w:rsidRPr="002E7C8B" w:rsidRDefault="00CE72A8" w:rsidP="00E17991">
            <w:pPr>
              <w:pStyle w:val="textotitulo2"/>
            </w:pPr>
            <w:r>
              <w:t>Software</w:t>
            </w:r>
          </w:p>
        </w:tc>
        <w:tc>
          <w:tcPr>
            <w:tcW w:w="4774" w:type="dxa"/>
          </w:tcPr>
          <w:p w:rsidR="002E7C8B" w:rsidRPr="00002B0E" w:rsidRDefault="00CE72A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2B0E">
              <w:rPr>
                <w:lang w:val="en-US"/>
              </w:rPr>
              <w:t>Toad for Oracle 12.11</w:t>
            </w:r>
          </w:p>
          <w:p w:rsidR="008C1DE8" w:rsidRPr="00002B0E" w:rsidRDefault="008C1DE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2B0E">
              <w:rPr>
                <w:lang w:val="en-US"/>
              </w:rPr>
              <w:t>PhpStorm 2018.1.4</w:t>
            </w:r>
          </w:p>
          <w:p w:rsidR="008C1DE8" w:rsidRPr="00002B0E" w:rsidRDefault="008C1DE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2B0E">
              <w:rPr>
                <w:lang w:val="en-US"/>
              </w:rPr>
              <w:t>JRE 1.8.0_152 amd64</w:t>
            </w:r>
          </w:p>
          <w:p w:rsidR="00CE72A8" w:rsidRPr="00C4188E" w:rsidRDefault="008C1DE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188E">
              <w:t>JMV</w:t>
            </w:r>
            <w:proofErr w:type="spellEnd"/>
            <w:r w:rsidRPr="00C4188E">
              <w:t xml:space="preserve">: </w:t>
            </w:r>
            <w:proofErr w:type="spellStart"/>
            <w:r w:rsidRPr="00C4188E">
              <w:t>OpenJDK</w:t>
            </w:r>
            <w:proofErr w:type="spellEnd"/>
            <w:r w:rsidRPr="00C4188E">
              <w:t xml:space="preserve"> 64-bit</w:t>
            </w:r>
          </w:p>
        </w:tc>
      </w:tr>
      <w:tr w:rsidR="00C4188E" w:rsidRPr="00C4188E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3" w:type="dxa"/>
          </w:tcPr>
          <w:p w:rsidR="00C4188E" w:rsidRPr="00C4188E" w:rsidRDefault="00C4188E" w:rsidP="00E17991">
            <w:pPr>
              <w:pStyle w:val="textotitulo2"/>
            </w:pPr>
            <w:r w:rsidRPr="00C4188E">
              <w:t>Navegador Web</w:t>
            </w:r>
          </w:p>
        </w:tc>
        <w:tc>
          <w:tcPr>
            <w:tcW w:w="4774" w:type="dxa"/>
          </w:tcPr>
          <w:p w:rsidR="00C4188E" w:rsidRPr="002E7C8B" w:rsidRDefault="00C4188E" w:rsidP="00C4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bCs/>
                <w:szCs w:val="20"/>
                <w:lang w:val="es-MX"/>
              </w:rPr>
            </w:pPr>
            <w:r w:rsidRPr="00043E61">
              <w:rPr>
                <w:rFonts w:ascii="Arial Narrow" w:hAnsi="Arial Narrow" w:cs="Arial"/>
                <w:bCs/>
                <w:szCs w:val="20"/>
                <w:lang w:val="es-MX"/>
              </w:rPr>
              <w:t>Cualquier versión de Google Ch</w:t>
            </w:r>
            <w:r>
              <w:rPr>
                <w:rFonts w:ascii="Arial Narrow" w:hAnsi="Arial Narrow" w:cs="Arial"/>
                <w:bCs/>
                <w:szCs w:val="20"/>
                <w:lang w:val="es-MX"/>
              </w:rPr>
              <w:t xml:space="preserve">rome </w:t>
            </w:r>
            <w:r w:rsidRPr="00043E61">
              <w:rPr>
                <w:rFonts w:ascii="Arial Narrow" w:hAnsi="Arial Narrow" w:cs="Arial"/>
                <w:bCs/>
                <w:szCs w:val="20"/>
                <w:lang w:val="es-MX"/>
              </w:rPr>
              <w:t xml:space="preserve">para trabajar </w:t>
            </w:r>
            <w:r>
              <w:rPr>
                <w:rFonts w:ascii="Arial Narrow" w:hAnsi="Arial Narrow" w:cs="Arial"/>
                <w:bCs/>
                <w:szCs w:val="20"/>
                <w:lang w:val="es-MX"/>
              </w:rPr>
              <w:t>correctamente el sistema</w:t>
            </w:r>
          </w:p>
          <w:p w:rsidR="00C4188E" w:rsidRPr="00CE72A8" w:rsidRDefault="00C4188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3E61" w:rsidRDefault="00043E61" w:rsidP="00E17991">
      <w:pPr>
        <w:pStyle w:val="textotitulo2"/>
      </w:pPr>
    </w:p>
    <w:p w:rsidR="00C4188E" w:rsidRDefault="00C4188E" w:rsidP="00E17991">
      <w:pPr>
        <w:pStyle w:val="textotitulo2"/>
      </w:pPr>
    </w:p>
    <w:p w:rsidR="00554743" w:rsidRDefault="002A3A62" w:rsidP="00554743">
      <w:pPr>
        <w:pStyle w:val="Ttulo1"/>
      </w:pPr>
      <w:bookmarkStart w:id="6" w:name="_Toc521393272"/>
      <w:r>
        <w:t>Estructura del sistema</w:t>
      </w:r>
      <w:bookmarkEnd w:id="6"/>
    </w:p>
    <w:p w:rsidR="00554743" w:rsidRDefault="00554743" w:rsidP="00E17991">
      <w:pPr>
        <w:pStyle w:val="textotitulo2"/>
      </w:pPr>
      <w:r w:rsidRPr="00554743">
        <w:t>El sistema</w:t>
      </w:r>
      <w:r>
        <w:t xml:space="preserve"> SAIDA cuenta con varios </w:t>
      </w:r>
      <w:proofErr w:type="spellStart"/>
      <w:r>
        <w:t>modulos</w:t>
      </w:r>
      <w:proofErr w:type="spellEnd"/>
      <w:r>
        <w:t xml:space="preserve"> </w:t>
      </w:r>
    </w:p>
    <w:p w:rsidR="002A3A62" w:rsidRDefault="002A3A62" w:rsidP="002A3A62">
      <w:pPr>
        <w:pStyle w:val="Ttulo2"/>
      </w:pPr>
      <w:bookmarkStart w:id="7" w:name="_Toc521393273"/>
      <w:r>
        <w:t>Estructura de directorios</w:t>
      </w:r>
      <w:bookmarkEnd w:id="7"/>
    </w:p>
    <w:p w:rsidR="00527B41" w:rsidRPr="00527B41" w:rsidRDefault="00527B41" w:rsidP="00527B41">
      <w:pPr>
        <w:rPr>
          <w:rFonts w:ascii="Arial Narrow" w:hAnsi="Arial Narrow" w:cs="Arial"/>
          <w:bCs/>
          <w:iCs/>
          <w:szCs w:val="22"/>
          <w:lang w:val="es-MX"/>
        </w:rPr>
      </w:pPr>
      <w:r w:rsidRPr="00527B41">
        <w:rPr>
          <w:rFonts w:ascii="Arial Narrow" w:hAnsi="Arial Narrow" w:cs="Arial"/>
          <w:bCs/>
          <w:iCs/>
          <w:szCs w:val="22"/>
          <w:lang w:val="es-MX"/>
        </w:rPr>
        <w:t>El director</w:t>
      </w:r>
      <w:r>
        <w:rPr>
          <w:rFonts w:ascii="Arial Narrow" w:hAnsi="Arial Narrow" w:cs="Arial"/>
          <w:bCs/>
          <w:iCs/>
          <w:szCs w:val="22"/>
          <w:lang w:val="es-MX"/>
        </w:rPr>
        <w:t xml:space="preserve">io principal del sistema es nombrado </w:t>
      </w:r>
      <w:proofErr w:type="spellStart"/>
      <w:r>
        <w:rPr>
          <w:rFonts w:ascii="Arial Narrow" w:hAnsi="Arial Narrow" w:cs="Arial"/>
          <w:bCs/>
          <w:iCs/>
          <w:szCs w:val="22"/>
          <w:lang w:val="es-MX"/>
        </w:rPr>
        <w:t>saida</w:t>
      </w:r>
      <w:proofErr w:type="spellEnd"/>
      <w:r>
        <w:rPr>
          <w:rFonts w:ascii="Arial Narrow" w:hAnsi="Arial Narrow" w:cs="Arial"/>
          <w:bCs/>
          <w:iCs/>
          <w:szCs w:val="22"/>
          <w:lang w:val="es-MX"/>
        </w:rPr>
        <w:t xml:space="preserve">/ dentro de él se encuentran las carpetas necesarias para el buen funcionamiento. </w:t>
      </w:r>
    </w:p>
    <w:p w:rsidR="008530F3" w:rsidRPr="008530F3" w:rsidRDefault="008530F3" w:rsidP="008530F3">
      <w:pPr>
        <w:rPr>
          <w:rFonts w:ascii="Arial Narrow" w:hAnsi="Arial Narrow" w:cs="Arial"/>
          <w:bCs/>
          <w:iCs/>
          <w:szCs w:val="22"/>
          <w:lang w:val="es-MX"/>
        </w:rPr>
      </w:pPr>
      <w:r w:rsidRPr="008530F3">
        <w:rPr>
          <w:rFonts w:ascii="Arial Narrow" w:hAnsi="Arial Narrow" w:cs="Arial"/>
          <w:bCs/>
          <w:iCs/>
          <w:szCs w:val="22"/>
          <w:lang w:val="es-MX"/>
        </w:rPr>
        <w:t>El sistema está estructurado de la siguiente manera: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proofErr w:type="spellStart"/>
      <w:proofErr w:type="gramStart"/>
      <w:r w:rsidRPr="00002B0E">
        <w:rPr>
          <w:rStyle w:val="x"/>
          <w:lang w:val="en-US"/>
        </w:rPr>
        <w:t>saida</w:t>
      </w:r>
      <w:proofErr w:type="spellEnd"/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</w:t>
      </w:r>
      <w:proofErr w:type="gramStart"/>
      <w:r w:rsidRPr="00002B0E">
        <w:rPr>
          <w:rStyle w:val="x"/>
          <w:lang w:val="en-US"/>
        </w:rPr>
        <w:t>app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spellStart"/>
      <w:proofErr w:type="gramStart"/>
      <w:r w:rsidRPr="00002B0E">
        <w:rPr>
          <w:rStyle w:val="x"/>
          <w:lang w:val="en-US"/>
        </w:rPr>
        <w:t>config</w:t>
      </w:r>
      <w:proofErr w:type="spellEnd"/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controllers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library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lastRenderedPageBreak/>
        <w:t xml:space="preserve">    </w:t>
      </w:r>
      <w:proofErr w:type="gramStart"/>
      <w:r w:rsidRPr="00002B0E">
        <w:rPr>
          <w:rStyle w:val="x"/>
          <w:lang w:val="en-US"/>
        </w:rPr>
        <w:t>logs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migrations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models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plugins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views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</w:t>
      </w:r>
      <w:proofErr w:type="gramStart"/>
      <w:r w:rsidRPr="00002B0E">
        <w:rPr>
          <w:rStyle w:val="x"/>
          <w:lang w:val="en-US"/>
        </w:rPr>
        <w:t>cache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</w:t>
      </w:r>
      <w:proofErr w:type="gramStart"/>
      <w:r w:rsidRPr="00002B0E">
        <w:rPr>
          <w:rStyle w:val="x"/>
          <w:lang w:val="en-US"/>
        </w:rPr>
        <w:t>docs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</w:t>
      </w:r>
      <w:proofErr w:type="gramStart"/>
      <w:r w:rsidRPr="00002B0E">
        <w:rPr>
          <w:rStyle w:val="x"/>
          <w:lang w:val="en-US"/>
        </w:rPr>
        <w:t>public</w:t>
      </w:r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rStyle w:val="x"/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spellStart"/>
      <w:proofErr w:type="gramStart"/>
      <w:r w:rsidRPr="00002B0E">
        <w:rPr>
          <w:rStyle w:val="x"/>
          <w:lang w:val="en-US"/>
        </w:rPr>
        <w:t>css</w:t>
      </w:r>
      <w:proofErr w:type="spellEnd"/>
      <w:proofErr w:type="gramEnd"/>
      <w:r w:rsidRPr="00002B0E">
        <w:rPr>
          <w:rStyle w:val="x"/>
          <w:lang w:val="en-US"/>
        </w:rPr>
        <w:t>/</w:t>
      </w:r>
    </w:p>
    <w:p w:rsidR="008530F3" w:rsidRPr="00002B0E" w:rsidRDefault="008530F3" w:rsidP="00527B41">
      <w:pPr>
        <w:pStyle w:val="HTMLconformatoprevio"/>
        <w:ind w:left="709"/>
        <w:rPr>
          <w:lang w:val="en-US"/>
        </w:rPr>
      </w:pPr>
      <w:r w:rsidRPr="00002B0E">
        <w:rPr>
          <w:rStyle w:val="x"/>
          <w:lang w:val="en-US"/>
        </w:rPr>
        <w:t xml:space="preserve">    </w:t>
      </w:r>
      <w:proofErr w:type="gramStart"/>
      <w:r w:rsidRPr="00002B0E">
        <w:rPr>
          <w:rStyle w:val="x"/>
          <w:lang w:val="en-US"/>
        </w:rPr>
        <w:t>files</w:t>
      </w:r>
      <w:proofErr w:type="gramEnd"/>
      <w:r w:rsidRPr="00002B0E">
        <w:rPr>
          <w:rStyle w:val="x"/>
          <w:lang w:val="en-US"/>
        </w:rPr>
        <w:t>/</w:t>
      </w:r>
    </w:p>
    <w:p w:rsidR="008530F3" w:rsidRDefault="008530F3" w:rsidP="00527B41">
      <w:pPr>
        <w:pStyle w:val="HTMLconformatoprevio"/>
        <w:ind w:left="709"/>
      </w:pPr>
      <w:r w:rsidRPr="00002B0E">
        <w:rPr>
          <w:rStyle w:val="x"/>
          <w:lang w:val="en-US"/>
        </w:rPr>
        <w:t xml:space="preserve">    </w:t>
      </w:r>
      <w:proofErr w:type="spellStart"/>
      <w:proofErr w:type="gramStart"/>
      <w:r>
        <w:rPr>
          <w:rStyle w:val="x"/>
        </w:rPr>
        <w:t>img</w:t>
      </w:r>
      <w:proofErr w:type="spellEnd"/>
      <w:proofErr w:type="gramEnd"/>
      <w:r>
        <w:rPr>
          <w:rStyle w:val="x"/>
        </w:rPr>
        <w:t>/</w:t>
      </w:r>
    </w:p>
    <w:p w:rsidR="008530F3" w:rsidRDefault="008530F3" w:rsidP="00527B41">
      <w:pPr>
        <w:pStyle w:val="HTMLconformatoprevio"/>
        <w:ind w:left="709"/>
        <w:rPr>
          <w:rStyle w:val="x"/>
        </w:rPr>
      </w:pPr>
      <w:r>
        <w:rPr>
          <w:rStyle w:val="x"/>
        </w:rPr>
        <w:t xml:space="preserve">    </w:t>
      </w:r>
      <w:proofErr w:type="spellStart"/>
      <w:proofErr w:type="gramStart"/>
      <w:r>
        <w:rPr>
          <w:rStyle w:val="x"/>
        </w:rPr>
        <w:t>js</w:t>
      </w:r>
      <w:proofErr w:type="spellEnd"/>
      <w:proofErr w:type="gramEnd"/>
      <w:r>
        <w:rPr>
          <w:rStyle w:val="x"/>
        </w:rPr>
        <w:t>/</w:t>
      </w:r>
    </w:p>
    <w:p w:rsidR="008530F3" w:rsidRDefault="008530F3" w:rsidP="00527B41">
      <w:pPr>
        <w:pStyle w:val="HTMLconformatoprevio"/>
        <w:ind w:left="709"/>
        <w:rPr>
          <w:rStyle w:val="x"/>
        </w:rPr>
      </w:pPr>
      <w:r>
        <w:rPr>
          <w:rStyle w:val="x"/>
        </w:rPr>
        <w:t xml:space="preserve">    </w:t>
      </w:r>
      <w:proofErr w:type="spellStart"/>
      <w:proofErr w:type="gramStart"/>
      <w:r>
        <w:rPr>
          <w:rStyle w:val="x"/>
        </w:rPr>
        <w:t>temp</w:t>
      </w:r>
      <w:proofErr w:type="spellEnd"/>
      <w:proofErr w:type="gramEnd"/>
      <w:r>
        <w:rPr>
          <w:rStyle w:val="x"/>
        </w:rPr>
        <w:t>/</w:t>
      </w:r>
    </w:p>
    <w:p w:rsidR="008530F3" w:rsidRDefault="008530F3" w:rsidP="00527B41">
      <w:pPr>
        <w:pStyle w:val="HTMLconformatoprevio"/>
        <w:ind w:left="709"/>
        <w:rPr>
          <w:rStyle w:val="x"/>
        </w:rPr>
      </w:pPr>
      <w:r>
        <w:rPr>
          <w:rStyle w:val="x"/>
        </w:rPr>
        <w:t xml:space="preserve">  </w:t>
      </w:r>
      <w:proofErr w:type="spellStart"/>
      <w:proofErr w:type="gramStart"/>
      <w:r>
        <w:rPr>
          <w:rStyle w:val="x"/>
        </w:rPr>
        <w:t>schemas</w:t>
      </w:r>
      <w:proofErr w:type="spellEnd"/>
      <w:proofErr w:type="gramEnd"/>
      <w:r>
        <w:rPr>
          <w:rStyle w:val="x"/>
        </w:rPr>
        <w:t>/</w:t>
      </w:r>
    </w:p>
    <w:p w:rsidR="00B873C6" w:rsidRDefault="00B873C6" w:rsidP="00527B41">
      <w:pPr>
        <w:pStyle w:val="HTMLconformatoprevio"/>
        <w:ind w:left="709"/>
        <w:rPr>
          <w:rStyle w:val="x"/>
        </w:rPr>
      </w:pPr>
    </w:p>
    <w:p w:rsidR="00B873C6" w:rsidRPr="00B873C6" w:rsidRDefault="00B873C6" w:rsidP="00B873C6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r w:rsidRPr="00B873C6">
        <w:rPr>
          <w:rFonts w:ascii="Arial Narrow" w:hAnsi="Arial Narrow" w:cs="Arial"/>
          <w:b/>
          <w:bCs/>
          <w:szCs w:val="20"/>
          <w:lang w:val="es-MX"/>
        </w:rPr>
        <w:t>App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: esta carpeta es la esencia de toda la aplicación. </w:t>
      </w:r>
    </w:p>
    <w:p w:rsidR="00B873C6" w:rsidRP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B873C6">
        <w:rPr>
          <w:rFonts w:ascii="Arial Narrow" w:hAnsi="Arial Narrow" w:cs="Arial"/>
          <w:b/>
          <w:bCs/>
          <w:szCs w:val="20"/>
          <w:lang w:val="es-MX"/>
        </w:rPr>
        <w:t>Config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 xml:space="preserve">: </w:t>
      </w:r>
      <w:r>
        <w:rPr>
          <w:rFonts w:ascii="Arial Narrow" w:hAnsi="Arial Narrow" w:cs="Arial"/>
          <w:bCs/>
          <w:szCs w:val="20"/>
          <w:lang w:val="es-MX"/>
        </w:rPr>
        <w:t>en esta carpeta se encuentra todas las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 configuracion</w:t>
      </w:r>
      <w:r>
        <w:rPr>
          <w:rFonts w:ascii="Arial Narrow" w:hAnsi="Arial Narrow" w:cs="Arial"/>
          <w:bCs/>
          <w:szCs w:val="20"/>
          <w:lang w:val="es-MX"/>
        </w:rPr>
        <w:t>es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 necesaria</w:t>
      </w:r>
      <w:r>
        <w:rPr>
          <w:rFonts w:ascii="Arial Narrow" w:hAnsi="Arial Narrow" w:cs="Arial"/>
          <w:bCs/>
          <w:szCs w:val="20"/>
          <w:lang w:val="es-MX"/>
        </w:rPr>
        <w:t>s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 </w:t>
      </w:r>
      <w:r>
        <w:rPr>
          <w:rFonts w:ascii="Arial Narrow" w:hAnsi="Arial Narrow" w:cs="Arial"/>
          <w:bCs/>
          <w:szCs w:val="20"/>
          <w:lang w:val="es-MX"/>
        </w:rPr>
        <w:t>como lo son la conexión a base de datos.</w:t>
      </w:r>
    </w:p>
    <w:p w:rsidR="00B873C6" w:rsidRP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B873C6">
        <w:rPr>
          <w:rFonts w:ascii="Arial Narrow" w:hAnsi="Arial Narrow" w:cs="Arial"/>
          <w:b/>
          <w:bCs/>
          <w:szCs w:val="20"/>
          <w:lang w:val="es-MX"/>
        </w:rPr>
        <w:t>Controllers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>:</w:t>
      </w:r>
      <w:r>
        <w:rPr>
          <w:rFonts w:ascii="Arial Narrow" w:hAnsi="Arial Narrow" w:cs="Arial"/>
          <w:bCs/>
          <w:szCs w:val="20"/>
          <w:lang w:val="es-MX"/>
        </w:rPr>
        <w:t xml:space="preserve"> los controladores procesan las consultas</w:t>
      </w:r>
      <w:r w:rsidRPr="00C97D34">
        <w:rPr>
          <w:rFonts w:ascii="Arial Narrow" w:hAnsi="Arial Narrow" w:cs="Arial"/>
          <w:bCs/>
          <w:iCs/>
          <w:szCs w:val="22"/>
          <w:lang w:val="es-MX"/>
        </w:rPr>
        <w:t xml:space="preserve"> y crear una respuesta</w:t>
      </w:r>
      <w:r>
        <w:rPr>
          <w:rFonts w:ascii="Arial Narrow" w:hAnsi="Arial Narrow" w:cs="Arial"/>
          <w:bCs/>
          <w:iCs/>
          <w:szCs w:val="22"/>
          <w:lang w:val="es-MX"/>
        </w:rPr>
        <w:t>.</w:t>
      </w:r>
    </w:p>
    <w:p w:rsid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r w:rsidRPr="00B873C6">
        <w:rPr>
          <w:rFonts w:ascii="Arial Narrow" w:hAnsi="Arial Narrow" w:cs="Arial"/>
          <w:b/>
          <w:bCs/>
          <w:szCs w:val="20"/>
          <w:lang w:val="es-MX"/>
        </w:rPr>
        <w:t>Library</w:t>
      </w:r>
      <w:r w:rsidRPr="00B873C6">
        <w:rPr>
          <w:rFonts w:ascii="Arial Narrow" w:hAnsi="Arial Narrow" w:cs="Arial"/>
          <w:bCs/>
          <w:szCs w:val="20"/>
          <w:lang w:val="es-MX"/>
        </w:rPr>
        <w:t>: todas las bibliotecas externas</w:t>
      </w:r>
      <w:r>
        <w:rPr>
          <w:rFonts w:ascii="Arial Narrow" w:hAnsi="Arial Narrow" w:cs="Arial"/>
          <w:bCs/>
          <w:szCs w:val="20"/>
          <w:lang w:val="es-MX"/>
        </w:rPr>
        <w:t>.</w:t>
      </w:r>
    </w:p>
    <w:p w:rsidR="00C23A8B" w:rsidRPr="00B873C6" w:rsidRDefault="00C23A8B" w:rsidP="00C23A8B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>
        <w:rPr>
          <w:rFonts w:ascii="Arial Narrow" w:hAnsi="Arial Narrow" w:cs="Arial"/>
          <w:b/>
          <w:bCs/>
          <w:szCs w:val="20"/>
          <w:lang w:val="es-MX"/>
        </w:rPr>
        <w:t>Logs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 xml:space="preserve">: </w:t>
      </w:r>
      <w:r>
        <w:rPr>
          <w:rFonts w:ascii="Arial Narrow" w:hAnsi="Arial Narrow" w:cs="Arial"/>
          <w:bCs/>
          <w:szCs w:val="20"/>
          <w:lang w:val="es-MX"/>
        </w:rPr>
        <w:t xml:space="preserve">contiene los </w:t>
      </w:r>
      <w:proofErr w:type="spellStart"/>
      <w:r>
        <w:rPr>
          <w:rFonts w:ascii="Arial Narrow" w:hAnsi="Arial Narrow" w:cs="Arial"/>
          <w:bCs/>
          <w:szCs w:val="20"/>
          <w:lang w:val="es-MX"/>
        </w:rPr>
        <w:t>logs</w:t>
      </w:r>
      <w:proofErr w:type="spellEnd"/>
      <w:r>
        <w:rPr>
          <w:rFonts w:ascii="Arial Narrow" w:hAnsi="Arial Narrow" w:cs="Arial"/>
          <w:bCs/>
          <w:szCs w:val="20"/>
          <w:lang w:val="es-MX"/>
        </w:rPr>
        <w:t xml:space="preserve"> de la base de datos al momento de conectarse y realizar alguna acción dentro de la base.</w:t>
      </w:r>
    </w:p>
    <w:p w:rsidR="00B873C6" w:rsidRP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B873C6">
        <w:rPr>
          <w:rFonts w:ascii="Arial Narrow" w:hAnsi="Arial Narrow" w:cs="Arial"/>
          <w:b/>
          <w:bCs/>
          <w:szCs w:val="20"/>
          <w:lang w:val="es-MX"/>
        </w:rPr>
        <w:t>Migrations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>: si quieres migrar datos, tendrás que agregar o editar archivos dentro de esta carpeta.</w:t>
      </w:r>
    </w:p>
    <w:p w:rsid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B873C6">
        <w:rPr>
          <w:rFonts w:ascii="Arial Narrow" w:hAnsi="Arial Narrow" w:cs="Arial"/>
          <w:b/>
          <w:bCs/>
          <w:szCs w:val="20"/>
          <w:lang w:val="es-MX"/>
        </w:rPr>
        <w:t>Models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>: esta carpeta contiene de todo lo relacionado con tus datos</w:t>
      </w:r>
    </w:p>
    <w:p w:rsidR="00C23A8B" w:rsidRPr="00B873C6" w:rsidRDefault="00C23A8B" w:rsidP="00C23A8B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>
        <w:rPr>
          <w:rFonts w:ascii="Arial Narrow" w:hAnsi="Arial Narrow" w:cs="Arial"/>
          <w:b/>
          <w:bCs/>
          <w:szCs w:val="20"/>
          <w:lang w:val="es-MX"/>
        </w:rPr>
        <w:t>Plugins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 xml:space="preserve">: esta carpeta contiene </w:t>
      </w:r>
      <w:r>
        <w:rPr>
          <w:rFonts w:ascii="Arial Narrow" w:hAnsi="Arial Narrow" w:cs="Arial"/>
          <w:bCs/>
          <w:szCs w:val="20"/>
          <w:lang w:val="es-MX"/>
        </w:rPr>
        <w:t xml:space="preserve">los </w:t>
      </w:r>
      <w:proofErr w:type="spellStart"/>
      <w:r>
        <w:rPr>
          <w:rFonts w:ascii="Arial Narrow" w:hAnsi="Arial Narrow" w:cs="Arial"/>
          <w:bCs/>
          <w:szCs w:val="20"/>
          <w:lang w:val="es-MX"/>
        </w:rPr>
        <w:t>plugins</w:t>
      </w:r>
      <w:proofErr w:type="spellEnd"/>
      <w:r>
        <w:rPr>
          <w:rFonts w:ascii="Arial Narrow" w:hAnsi="Arial Narrow" w:cs="Arial"/>
          <w:bCs/>
          <w:szCs w:val="20"/>
          <w:lang w:val="es-MX"/>
        </w:rPr>
        <w:t xml:space="preserve"> utilizados en el desarrollo.</w:t>
      </w:r>
    </w:p>
    <w:p w:rsidR="00B873C6" w:rsidRPr="00B873C6" w:rsidRDefault="00B873C6" w:rsidP="00B873C6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B873C6">
        <w:rPr>
          <w:rFonts w:ascii="Arial Narrow" w:hAnsi="Arial Narrow" w:cs="Arial"/>
          <w:b/>
          <w:bCs/>
          <w:szCs w:val="20"/>
          <w:lang w:val="es-MX"/>
        </w:rPr>
        <w:t>Views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 xml:space="preserve">: </w:t>
      </w:r>
      <w:r w:rsidR="00C23A8B">
        <w:rPr>
          <w:rFonts w:ascii="Arial Narrow" w:hAnsi="Arial Narrow" w:cs="Arial"/>
          <w:bCs/>
          <w:szCs w:val="20"/>
          <w:lang w:val="es-MX"/>
        </w:rPr>
        <w:t>muestran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 </w:t>
      </w:r>
      <w:r w:rsidR="00C23A8B">
        <w:rPr>
          <w:rFonts w:ascii="Arial Narrow" w:hAnsi="Arial Narrow" w:cs="Arial"/>
          <w:bCs/>
          <w:szCs w:val="20"/>
          <w:lang w:val="es-MX"/>
        </w:rPr>
        <w:t>los datos al usuario de manera gráfica.</w:t>
      </w:r>
    </w:p>
    <w:p w:rsidR="00B873C6" w:rsidRDefault="00B873C6" w:rsidP="00B873C6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r w:rsidRPr="00C23A8B">
        <w:rPr>
          <w:rFonts w:ascii="Arial Narrow" w:hAnsi="Arial Narrow" w:cs="Arial"/>
          <w:b/>
          <w:bCs/>
          <w:szCs w:val="20"/>
          <w:lang w:val="es-MX"/>
        </w:rPr>
        <w:t>Cache</w:t>
      </w:r>
      <w:r w:rsidR="00C23A8B">
        <w:rPr>
          <w:rFonts w:ascii="Arial Narrow" w:hAnsi="Arial Narrow" w:cs="Arial"/>
          <w:bCs/>
          <w:szCs w:val="20"/>
          <w:lang w:val="es-MX"/>
        </w:rPr>
        <w:t>: carpeta de almacenamiento en caché.</w:t>
      </w:r>
    </w:p>
    <w:p w:rsidR="00C23A8B" w:rsidRPr="00B873C6" w:rsidRDefault="00C23A8B" w:rsidP="00C23A8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>
        <w:rPr>
          <w:rFonts w:ascii="Arial Narrow" w:hAnsi="Arial Narrow" w:cs="Arial"/>
          <w:b/>
          <w:bCs/>
          <w:szCs w:val="20"/>
          <w:lang w:val="es-MX"/>
        </w:rPr>
        <w:t>docs</w:t>
      </w:r>
      <w:proofErr w:type="spellEnd"/>
      <w:r>
        <w:rPr>
          <w:rFonts w:ascii="Arial Narrow" w:hAnsi="Arial Narrow" w:cs="Arial"/>
          <w:bCs/>
          <w:szCs w:val="20"/>
          <w:lang w:val="es-MX"/>
        </w:rPr>
        <w:t>: carpeta donde se almacenan los documentos relacionados con el desarrollo del sistema (SRS, manual técnico, manual de usuario, etc.)</w:t>
      </w:r>
    </w:p>
    <w:p w:rsidR="00B873C6" w:rsidRDefault="00B873C6" w:rsidP="00B873C6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E50B93">
        <w:rPr>
          <w:rFonts w:ascii="Arial Narrow" w:hAnsi="Arial Narrow" w:cs="Arial"/>
          <w:b/>
          <w:bCs/>
          <w:szCs w:val="20"/>
          <w:lang w:val="es-MX"/>
        </w:rPr>
        <w:t>Public</w:t>
      </w:r>
      <w:proofErr w:type="spellEnd"/>
      <w:r w:rsidRPr="00B873C6">
        <w:rPr>
          <w:rFonts w:ascii="Arial Narrow" w:hAnsi="Arial Narrow" w:cs="Arial"/>
          <w:bCs/>
          <w:szCs w:val="20"/>
          <w:lang w:val="es-MX"/>
        </w:rPr>
        <w:t>: contiene carpetas para CSS, JavaScript, metadat</w:t>
      </w:r>
      <w:r w:rsidR="00E50B93">
        <w:rPr>
          <w:rFonts w:ascii="Arial Narrow" w:hAnsi="Arial Narrow" w:cs="Arial"/>
          <w:bCs/>
          <w:szCs w:val="20"/>
          <w:lang w:val="es-MX"/>
        </w:rPr>
        <w:t>os, las imágenes que se subirán y</w:t>
      </w:r>
      <w:r w:rsidRPr="00B873C6">
        <w:rPr>
          <w:rFonts w:ascii="Arial Narrow" w:hAnsi="Arial Narrow" w:cs="Arial"/>
          <w:bCs/>
          <w:szCs w:val="20"/>
          <w:lang w:val="es-MX"/>
        </w:rPr>
        <w:t xml:space="preserve"> l</w:t>
      </w:r>
      <w:r w:rsidR="00E50B93">
        <w:rPr>
          <w:rFonts w:ascii="Arial Narrow" w:hAnsi="Arial Narrow" w:cs="Arial"/>
          <w:bCs/>
          <w:szCs w:val="20"/>
          <w:lang w:val="es-MX"/>
        </w:rPr>
        <w:t>os archivos que se deben cargar</w:t>
      </w:r>
      <w:r w:rsidR="00A44227">
        <w:rPr>
          <w:rFonts w:ascii="Arial Narrow" w:hAnsi="Arial Narrow" w:cs="Arial"/>
          <w:bCs/>
          <w:szCs w:val="20"/>
          <w:lang w:val="es-MX"/>
        </w:rPr>
        <w:t xml:space="preserve"> en el sistema.</w:t>
      </w:r>
    </w:p>
    <w:p w:rsidR="00B873C6" w:rsidRPr="00A44227" w:rsidRDefault="00A44227" w:rsidP="00A44227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Arial Narrow" w:hAnsi="Arial Narrow" w:cs="Arial"/>
          <w:bCs/>
          <w:szCs w:val="20"/>
          <w:lang w:val="es-MX"/>
        </w:rPr>
      </w:pPr>
      <w:proofErr w:type="spellStart"/>
      <w:r w:rsidRPr="00A44227">
        <w:rPr>
          <w:rFonts w:ascii="Arial Narrow" w:hAnsi="Arial Narrow" w:cs="Arial"/>
          <w:b/>
          <w:bCs/>
          <w:szCs w:val="20"/>
          <w:lang w:val="es-MX"/>
        </w:rPr>
        <w:t>Schemas</w:t>
      </w:r>
      <w:proofErr w:type="spellEnd"/>
      <w:r w:rsidRPr="00A44227">
        <w:rPr>
          <w:rFonts w:ascii="Arial Narrow" w:hAnsi="Arial Narrow" w:cs="Arial"/>
          <w:bCs/>
          <w:szCs w:val="20"/>
          <w:lang w:val="es-MX"/>
        </w:rPr>
        <w:t xml:space="preserve">: </w:t>
      </w:r>
      <w:r>
        <w:rPr>
          <w:rFonts w:ascii="Arial Narrow" w:hAnsi="Arial Narrow" w:cs="Arial"/>
          <w:bCs/>
          <w:szCs w:val="20"/>
          <w:lang w:val="es-MX"/>
        </w:rPr>
        <w:t>carpeta donde se almacena el script de la base de datos.</w:t>
      </w:r>
    </w:p>
    <w:p w:rsidR="00554743" w:rsidRDefault="00554743" w:rsidP="00554743">
      <w:pPr>
        <w:pStyle w:val="Ttulo2"/>
      </w:pPr>
      <w:bookmarkStart w:id="8" w:name="_Toc521393274"/>
      <w:r>
        <w:t>Modelo</w:t>
      </w:r>
      <w:r w:rsidR="00EB724F">
        <w:t>s</w:t>
      </w:r>
      <w:bookmarkEnd w:id="8"/>
    </w:p>
    <w:p w:rsidR="003D0B45" w:rsidRPr="003D0B45" w:rsidRDefault="003D0B45" w:rsidP="003D0B45">
      <w:pPr>
        <w:pStyle w:val="NormalWeb"/>
        <w:rPr>
          <w:rFonts w:ascii="Arial Narrow" w:hAnsi="Arial Narrow" w:cs="Arial"/>
          <w:bCs/>
          <w:szCs w:val="20"/>
          <w:lang w:eastAsia="es-ES"/>
        </w:rPr>
      </w:pPr>
      <w:r w:rsidRPr="003D0B45">
        <w:rPr>
          <w:rFonts w:ascii="Arial Narrow" w:hAnsi="Arial Narrow" w:cs="Arial"/>
          <w:bCs/>
          <w:szCs w:val="20"/>
          <w:lang w:eastAsia="es-ES"/>
        </w:rPr>
        <w:t xml:space="preserve">Un modelo representa la información </w:t>
      </w:r>
      <w:r>
        <w:rPr>
          <w:rFonts w:ascii="Arial Narrow" w:hAnsi="Arial Narrow" w:cs="Arial"/>
          <w:bCs/>
          <w:szCs w:val="20"/>
          <w:lang w:eastAsia="es-ES"/>
        </w:rPr>
        <w:t xml:space="preserve">y las reglas para manipular los datos del sistema, 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se utilizan principalmente para gestionar las </w:t>
      </w:r>
      <w:r>
        <w:rPr>
          <w:rFonts w:ascii="Arial Narrow" w:hAnsi="Arial Narrow" w:cs="Arial"/>
          <w:bCs/>
          <w:szCs w:val="20"/>
          <w:lang w:eastAsia="es-ES"/>
        </w:rPr>
        <w:t>tablas de base de datos (en este caso en Oracle).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 </w:t>
      </w:r>
      <w:r>
        <w:rPr>
          <w:rFonts w:ascii="Arial Narrow" w:hAnsi="Arial Narrow" w:cs="Arial"/>
          <w:bCs/>
          <w:szCs w:val="20"/>
          <w:lang w:eastAsia="es-ES"/>
        </w:rPr>
        <w:t xml:space="preserve">Para el caso de SAIDA </w:t>
      </w:r>
      <w:r w:rsidRPr="003D0B45">
        <w:rPr>
          <w:rFonts w:ascii="Arial Narrow" w:hAnsi="Arial Narrow" w:cs="Arial"/>
          <w:bCs/>
          <w:szCs w:val="20"/>
          <w:lang w:eastAsia="es-ES"/>
        </w:rPr>
        <w:t>cada tabla de la base de datos</w:t>
      </w:r>
      <w:r>
        <w:rPr>
          <w:rFonts w:ascii="Arial Narrow" w:hAnsi="Arial Narrow" w:cs="Arial"/>
          <w:bCs/>
          <w:szCs w:val="20"/>
          <w:lang w:eastAsia="es-ES"/>
        </w:rPr>
        <w:t xml:space="preserve"> corresponderá a un modelo en la aplicación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. </w:t>
      </w:r>
    </w:p>
    <w:p w:rsidR="00554743" w:rsidRPr="003D0B45" w:rsidRDefault="003D0B45" w:rsidP="003D0B45">
      <w:pPr>
        <w:pStyle w:val="NormalWeb"/>
        <w:rPr>
          <w:rFonts w:ascii="Arial Narrow" w:hAnsi="Arial Narrow" w:cs="Arial"/>
          <w:bCs/>
          <w:szCs w:val="20"/>
          <w:lang w:eastAsia="es-ES"/>
        </w:rPr>
      </w:pPr>
      <w:r>
        <w:rPr>
          <w:rFonts w:ascii="Arial Narrow" w:hAnsi="Arial Narrow" w:cs="Arial"/>
          <w:bCs/>
          <w:szCs w:val="20"/>
          <w:lang w:eastAsia="es-ES"/>
        </w:rPr>
        <w:t xml:space="preserve">A continuación se listan en una tabla los modelos utilizados en el sistema para proporcionar funcionalidades básicas </w:t>
      </w:r>
      <w:r w:rsidRPr="003D0B45">
        <w:rPr>
          <w:rFonts w:ascii="Arial Narrow" w:hAnsi="Arial Narrow" w:cs="Arial"/>
          <w:bCs/>
          <w:szCs w:val="20"/>
          <w:lang w:eastAsia="es-ES"/>
        </w:rPr>
        <w:t>de CRUD (Crear</w:t>
      </w:r>
      <w:r>
        <w:rPr>
          <w:rFonts w:ascii="Arial Narrow" w:hAnsi="Arial Narrow" w:cs="Arial"/>
          <w:bCs/>
          <w:szCs w:val="20"/>
          <w:lang w:eastAsia="es-ES"/>
        </w:rPr>
        <w:t>,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 </w:t>
      </w:r>
      <w:r>
        <w:rPr>
          <w:rFonts w:ascii="Arial Narrow" w:hAnsi="Arial Narrow" w:cs="Arial"/>
          <w:bCs/>
          <w:szCs w:val="20"/>
          <w:lang w:eastAsia="es-ES"/>
        </w:rPr>
        <w:t>Visualizar,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 Actualizar </w:t>
      </w:r>
      <w:r>
        <w:rPr>
          <w:rFonts w:ascii="Arial Narrow" w:hAnsi="Arial Narrow" w:cs="Arial"/>
          <w:bCs/>
          <w:szCs w:val="20"/>
          <w:lang w:eastAsia="es-ES"/>
        </w:rPr>
        <w:t xml:space="preserve">y </w:t>
      </w:r>
      <w:r w:rsidRPr="003D0B45">
        <w:rPr>
          <w:rFonts w:ascii="Arial Narrow" w:hAnsi="Arial Narrow" w:cs="Arial"/>
          <w:bCs/>
          <w:szCs w:val="20"/>
          <w:lang w:eastAsia="es-ES"/>
        </w:rPr>
        <w:t>Eliminar</w:t>
      </w:r>
      <w:r>
        <w:rPr>
          <w:rFonts w:ascii="Arial Narrow" w:hAnsi="Arial Narrow" w:cs="Arial"/>
          <w:bCs/>
          <w:szCs w:val="20"/>
          <w:lang w:eastAsia="es-ES"/>
        </w:rPr>
        <w:t xml:space="preserve">), 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 búsqueda </w:t>
      </w:r>
      <w:r>
        <w:rPr>
          <w:rFonts w:ascii="Arial Narrow" w:hAnsi="Arial Narrow" w:cs="Arial"/>
          <w:bCs/>
          <w:szCs w:val="20"/>
          <w:lang w:eastAsia="es-ES"/>
        </w:rPr>
        <w:t xml:space="preserve">y </w:t>
      </w:r>
      <w:r w:rsidRPr="003D0B45">
        <w:rPr>
          <w:rFonts w:ascii="Arial Narrow" w:hAnsi="Arial Narrow" w:cs="Arial"/>
          <w:bCs/>
          <w:szCs w:val="20"/>
          <w:lang w:eastAsia="es-ES"/>
        </w:rPr>
        <w:t xml:space="preserve">relaciones con </w:t>
      </w:r>
      <w:r w:rsidRPr="003D0B45">
        <w:rPr>
          <w:rFonts w:ascii="Arial Narrow" w:hAnsi="Arial Narrow" w:cs="Arial"/>
          <w:bCs/>
          <w:szCs w:val="20"/>
          <w:lang w:eastAsia="es-ES"/>
        </w:rPr>
        <w:lastRenderedPageBreak/>
        <w:t>otros modelos, entre otros servicios</w:t>
      </w:r>
      <w:r>
        <w:rPr>
          <w:rFonts w:ascii="Arial Narrow" w:hAnsi="Arial Narrow" w:cs="Arial"/>
          <w:bCs/>
          <w:szCs w:val="20"/>
          <w:lang w:eastAsia="es-ES"/>
        </w:rPr>
        <w:t>.</w:t>
      </w:r>
    </w:p>
    <w:tbl>
      <w:tblPr>
        <w:tblStyle w:val="Listaclara-nfasis1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4677"/>
        <w:gridCol w:w="1985"/>
        <w:gridCol w:w="1417"/>
      </w:tblGrid>
      <w:tr w:rsidR="00554743" w:rsidTr="00554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Default="00554743" w:rsidP="00E17991">
            <w:pPr>
              <w:pStyle w:val="textotitulo2"/>
            </w:pPr>
            <w:r>
              <w:t>NOMBRE</w:t>
            </w:r>
          </w:p>
        </w:tc>
        <w:tc>
          <w:tcPr>
            <w:tcW w:w="4677" w:type="dxa"/>
          </w:tcPr>
          <w:p w:rsidR="00554743" w:rsidRDefault="0055474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1985" w:type="dxa"/>
          </w:tcPr>
          <w:p w:rsidR="00554743" w:rsidRDefault="0055474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LOCALIZACIÓN</w:t>
            </w:r>
          </w:p>
        </w:tc>
        <w:tc>
          <w:tcPr>
            <w:tcW w:w="1417" w:type="dxa"/>
          </w:tcPr>
          <w:p w:rsidR="00554743" w:rsidRDefault="00554743" w:rsidP="005854FC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  <w:r w:rsidR="005854FC">
              <w:t>LINEAS</w:t>
            </w:r>
          </w:p>
        </w:tc>
      </w:tr>
      <w:tr w:rsidR="00554743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Pr="00237AB8" w:rsidRDefault="00554743" w:rsidP="00E17991">
            <w:pPr>
              <w:pStyle w:val="textotitulo2"/>
            </w:pPr>
            <w:proofErr w:type="spellStart"/>
            <w:r>
              <w:t>SdAccion.php</w:t>
            </w:r>
            <w:proofErr w:type="spellEnd"/>
          </w:p>
        </w:tc>
        <w:tc>
          <w:tcPr>
            <w:tcW w:w="4677" w:type="dxa"/>
          </w:tcPr>
          <w:p w:rsidR="00554743" w:rsidRPr="00237AB8" w:rsidRDefault="0055474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SD_ACCIONES</w:t>
            </w:r>
            <w:r w:rsidR="00527591">
              <w:t xml:space="preserve"> donde se almacenan las acciones relacionadas al sistema.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B317CA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</w:tr>
      <w:tr w:rsidR="00554743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Pr="00554743" w:rsidRDefault="00554743" w:rsidP="005547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left"/>
              <w:rPr>
                <w:rFonts w:ascii="Segoe UI" w:hAnsi="Segoe UI" w:cs="Segoe U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554743">
              <w:rPr>
                <w:rFonts w:ascii="Segoe UI" w:hAnsi="Segoe UI" w:cs="Segoe UI"/>
                <w:color w:val="000000"/>
                <w:sz w:val="18"/>
                <w:szCs w:val="18"/>
                <w:lang w:val="es-MX" w:eastAsia="es-MX"/>
              </w:rPr>
              <w:t>SdAcreditacionIdentidad.php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52759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SD_ACREDITACION_IDENTIDAD donde se almacenan los títulos que pueden ser usados para acreditar a la persona física que solicite información.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B317CA" w:rsidRDefault="00B317CA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  <w:p w:rsidR="00554743" w:rsidRPr="00B317CA" w:rsidRDefault="00554743" w:rsidP="00B31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54743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Default="00554743" w:rsidP="00554743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SdAcreditacionRepresentante.php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52759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Modela la tabla SD_ACREDITACION_REPRESENTANTE donde se almacena la relación de los títulos de acreditación de </w:t>
            </w:r>
            <w:r w:rsidR="00F26179">
              <w:t>identidad seleccionados por</w:t>
            </w:r>
            <w:r>
              <w:t xml:space="preserve"> el representante registrado.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B317CA" w:rsidRDefault="00B317CA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  <w:p w:rsidR="00554743" w:rsidRPr="00B317CA" w:rsidRDefault="00554743" w:rsidP="00B31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54743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Default="00554743" w:rsidP="00554743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SdAcreditacionTitular.php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52759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Modela la tabla SD_ACREDITACION_TITULAR donde se almacena la relación de los títulos de acreditación de identidad seleccionados </w:t>
            </w:r>
            <w:r w:rsidR="00F26179">
              <w:t>por el titular registrado.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B317CA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</w:t>
            </w:r>
          </w:p>
        </w:tc>
      </w:tr>
      <w:tr w:rsidR="00554743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Default="00554743" w:rsidP="00554743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SdComentariosPregunta.php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F2617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</w:t>
            </w:r>
            <w:r w:rsidR="006936C2">
              <w:t>COMENTARIOS_PREGUNTA</w:t>
            </w:r>
            <w:r>
              <w:t xml:space="preserve"> donde se almacena la relación </w:t>
            </w:r>
            <w:r w:rsidR="006936C2">
              <w:t xml:space="preserve">de los comentarios que el usuario del sistema (esto dependen de la relación con la dependencia) </w:t>
            </w:r>
            <w:r w:rsidR="00801B31">
              <w:t xml:space="preserve">describe en base a </w:t>
            </w:r>
            <w:r w:rsidR="006936C2">
              <w:t xml:space="preserve"> las preguntas.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B317CA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</w:t>
            </w:r>
          </w:p>
        </w:tc>
      </w:tr>
      <w:tr w:rsidR="00554743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54743" w:rsidRDefault="00554743" w:rsidP="00554743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SdComentariosSolicitante.php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6936C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SD_COMENTARIOS_SOLICITANTE donde se almacena la relación de los comentarios que el usuario del sistema (esto dependen de la relación con la dependencia)</w:t>
            </w:r>
            <w:r w:rsidR="00801B31">
              <w:t xml:space="preserve"> describe</w:t>
            </w:r>
            <w:r>
              <w:t xml:space="preserve"> </w:t>
            </w:r>
            <w:r w:rsidR="00801B31">
              <w:t>en base al solicitante seleccionado.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A504FF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801B31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01B31" w:rsidRDefault="00801B31" w:rsidP="00801B3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SdComentariosSolicitud.php</w:t>
            </w:r>
            <w:proofErr w:type="spellEnd"/>
          </w:p>
          <w:p w:rsidR="00801B31" w:rsidRDefault="00801B31" w:rsidP="00554743">
            <w:pPr>
              <w:pStyle w:val="HTMLconformatoprevio"/>
              <w:shd w:val="clear" w:color="auto" w:fill="FFFFFF"/>
              <w:rPr>
                <w:rFonts w:ascii="Segoe UI" w:hAnsi="Segoe UI" w:cs="Segoe UI"/>
                <w:b w:val="0"/>
                <w:bCs w:val="0"/>
                <w:color w:val="000000"/>
                <w:sz w:val="18"/>
                <w:szCs w:val="18"/>
              </w:rPr>
            </w:pPr>
          </w:p>
          <w:p w:rsidR="00801B31" w:rsidRPr="00801B31" w:rsidRDefault="00801B31" w:rsidP="00801B31">
            <w:pPr>
              <w:ind w:firstLine="709"/>
              <w:rPr>
                <w:lang w:val="es-MX" w:eastAsia="es-MX"/>
              </w:rPr>
            </w:pPr>
          </w:p>
        </w:tc>
        <w:tc>
          <w:tcPr>
            <w:tcW w:w="4677" w:type="dxa"/>
          </w:tcPr>
          <w:p w:rsidR="00801B31" w:rsidRDefault="00801B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Modela la tabla SD_COMENTARIOS_SOLICITUD donde se almacena la relación de los comentarios que el usuario del sistema (esto dependen de la relación con la dependencia) describe en base a la solicitud seleccionada. </w:t>
            </w:r>
          </w:p>
        </w:tc>
        <w:tc>
          <w:tcPr>
            <w:tcW w:w="1985" w:type="dxa"/>
          </w:tcPr>
          <w:p w:rsidR="00801B31" w:rsidRDefault="00801B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</w:t>
            </w:r>
            <w:proofErr w:type="spellEnd"/>
          </w:p>
        </w:tc>
        <w:tc>
          <w:tcPr>
            <w:tcW w:w="1417" w:type="dxa"/>
          </w:tcPr>
          <w:p w:rsidR="00801B31" w:rsidRDefault="00801B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</w:tr>
      <w:tr w:rsidR="00554743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SdCondiciones.php</w:t>
            </w:r>
            <w:proofErr w:type="spellEnd"/>
          </w:p>
          <w:p w:rsidR="00554743" w:rsidRPr="00237AB8" w:rsidRDefault="00554743" w:rsidP="00E17991">
            <w:pPr>
              <w:pStyle w:val="textotitulo2"/>
            </w:pPr>
          </w:p>
        </w:tc>
        <w:tc>
          <w:tcPr>
            <w:tcW w:w="4677" w:type="dxa"/>
          </w:tcPr>
          <w:p w:rsidR="00554743" w:rsidRPr="00237AB8" w:rsidRDefault="006936C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SD_CONDICIONES donde se almacenan las condiciones (en código SQL) que las fases pueden o no  presentar.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0D576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</w:tr>
      <w:tr w:rsidR="00554743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SdDerechosArco.php</w:t>
            </w:r>
            <w:proofErr w:type="spellEnd"/>
          </w:p>
          <w:p w:rsidR="00554743" w:rsidRPr="00237AB8" w:rsidRDefault="00554743" w:rsidP="006936C2">
            <w:pPr>
              <w:pStyle w:val="HTMLconformatoprevio"/>
              <w:shd w:val="clear" w:color="auto" w:fill="FFFFFF"/>
            </w:pPr>
          </w:p>
        </w:tc>
        <w:tc>
          <w:tcPr>
            <w:tcW w:w="4677" w:type="dxa"/>
          </w:tcPr>
          <w:p w:rsidR="00554743" w:rsidRPr="00237AB8" w:rsidRDefault="006936C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SD_DERECHOS_ARCO donde se almacenan los distintos derechos ARCO que el solicitante puede ejercer.</w:t>
            </w:r>
          </w:p>
        </w:tc>
        <w:tc>
          <w:tcPr>
            <w:tcW w:w="1985" w:type="dxa"/>
          </w:tcPr>
          <w:p w:rsidR="00554743" w:rsidRPr="00237AB8" w:rsidRDefault="0055474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554743" w:rsidRPr="00237AB8" w:rsidRDefault="009F3E6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6936C2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SdDiasInhabiles.php</w:t>
            </w:r>
            <w:proofErr w:type="spellEnd"/>
          </w:p>
          <w:p w:rsidR="006936C2" w:rsidRDefault="006936C2" w:rsidP="00D0580E">
            <w:pPr>
              <w:pStyle w:val="HTMLconformatoprevio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6936C2" w:rsidRDefault="000310DE" w:rsidP="000310DE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SD_DIAS_INHABILES donde se almacenan los días inhábiles del calendario.</w:t>
            </w:r>
          </w:p>
        </w:tc>
        <w:tc>
          <w:tcPr>
            <w:tcW w:w="1985" w:type="dxa"/>
          </w:tcPr>
          <w:p w:rsidR="006936C2" w:rsidRDefault="005851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6936C2" w:rsidRPr="00237AB8" w:rsidRDefault="004C58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</w:tr>
      <w:tr w:rsidR="006936C2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SdDocumentoMimetype.php</w:t>
            </w:r>
            <w:proofErr w:type="spellEnd"/>
          </w:p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6936C2" w:rsidRDefault="000310DE" w:rsidP="000310D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SD_DOCUMENTOS_MIMETYPE donde se almacenan los diferentes tipos de extensión de documentos que podrán ser anexados en el sistema</w:t>
            </w:r>
          </w:p>
        </w:tc>
        <w:tc>
          <w:tcPr>
            <w:tcW w:w="1985" w:type="dxa"/>
          </w:tcPr>
          <w:p w:rsidR="006936C2" w:rsidRDefault="005851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6936C2" w:rsidRPr="00237AB8" w:rsidRDefault="008D07A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6936C2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SdDocumentos.php</w:t>
            </w:r>
            <w:proofErr w:type="spellEnd"/>
          </w:p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6936C2" w:rsidRDefault="000310DE" w:rsidP="000310DE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SD_DOCUMENTOS donde se almacenan los documentos adjuntos en el sistema.</w:t>
            </w:r>
          </w:p>
        </w:tc>
        <w:tc>
          <w:tcPr>
            <w:tcW w:w="1985" w:type="dxa"/>
          </w:tcPr>
          <w:p w:rsidR="006936C2" w:rsidRDefault="005851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6936C2" w:rsidRPr="00237AB8" w:rsidRDefault="00EB06C7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</w:tr>
      <w:tr w:rsidR="006936C2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SdDocumentoSolicitud.php</w:t>
            </w:r>
            <w:proofErr w:type="spellEnd"/>
          </w:p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6936C2" w:rsidRDefault="000310DE" w:rsidP="000310D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Modela la tabla SD_DOCUMENTO_SOLICITUD donde se almacenan todos los documentos anexos a cada solicitud registrada en el sistema. </w:t>
            </w:r>
          </w:p>
        </w:tc>
        <w:tc>
          <w:tcPr>
            <w:tcW w:w="1985" w:type="dxa"/>
          </w:tcPr>
          <w:p w:rsidR="006936C2" w:rsidRDefault="005851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6936C2" w:rsidRPr="00237AB8" w:rsidRDefault="00EB06C7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6936C2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SdDocumentoUsuario.php</w:t>
            </w:r>
            <w:proofErr w:type="spellEnd"/>
          </w:p>
          <w:p w:rsidR="006936C2" w:rsidRDefault="006936C2" w:rsidP="006936C2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6936C2" w:rsidRDefault="000310DE" w:rsidP="000310DE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SD_DOCUMENTO_USUARIO donde se almacenan todas las imágenes y documentos adjuntos en relación al usuario.</w:t>
            </w:r>
          </w:p>
        </w:tc>
        <w:tc>
          <w:tcPr>
            <w:tcW w:w="1985" w:type="dxa"/>
          </w:tcPr>
          <w:p w:rsidR="006936C2" w:rsidRDefault="005851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6936C2" w:rsidRPr="00237AB8" w:rsidRDefault="007D71BD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</w:tr>
      <w:tr w:rsidR="00D0580E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SdEstados.php</w:t>
            </w:r>
            <w:proofErr w:type="spellEnd"/>
          </w:p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D0580E" w:rsidRDefault="008A1022" w:rsidP="008A1022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Modela la tabla SD_ESTADOS donde se almacenan los estados del país en un catálogo. </w:t>
            </w:r>
          </w:p>
        </w:tc>
        <w:tc>
          <w:tcPr>
            <w:tcW w:w="1985" w:type="dxa"/>
          </w:tcPr>
          <w:p w:rsidR="00D0580E" w:rsidRDefault="005851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D0580E" w:rsidRPr="00237AB8" w:rsidRDefault="0090591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</w:tr>
      <w:tr w:rsidR="00D0580E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SdEstatusPregunta.php</w:t>
            </w:r>
            <w:proofErr w:type="spellEnd"/>
          </w:p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D0580E" w:rsidRDefault="00B7109E" w:rsidP="00B7109E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SD_ESTATUS_PREGUNTA donde se almacenan los estatus de las preguntas con el fin de indicarles en que estatus se encuentran.</w:t>
            </w:r>
          </w:p>
        </w:tc>
        <w:tc>
          <w:tcPr>
            <w:tcW w:w="1985" w:type="dxa"/>
          </w:tcPr>
          <w:p w:rsidR="00D0580E" w:rsidRDefault="005851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D0580E" w:rsidRPr="00237AB8" w:rsidRDefault="0090591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</w:tr>
      <w:tr w:rsidR="00D0580E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SdEstatusSolicitud.php</w:t>
            </w:r>
            <w:proofErr w:type="spellEnd"/>
          </w:p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D0580E" w:rsidRDefault="00B7109E" w:rsidP="00B7109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SD_ESTATUS_SOLICITUD donde se almacenan los estatus de las solicitudes con el fin de indicarles en que estatus se encuentran.</w:t>
            </w:r>
          </w:p>
        </w:tc>
        <w:tc>
          <w:tcPr>
            <w:tcW w:w="1985" w:type="dxa"/>
          </w:tcPr>
          <w:p w:rsidR="00D0580E" w:rsidRDefault="005851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D0580E" w:rsidRPr="00237AB8" w:rsidRDefault="00BB7B6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</w:tr>
      <w:tr w:rsidR="00D0580E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SdFases.php</w:t>
            </w:r>
            <w:proofErr w:type="spellEnd"/>
          </w:p>
          <w:p w:rsidR="00D0580E" w:rsidRDefault="00D0580E" w:rsidP="00D0580E">
            <w:pPr>
              <w:pStyle w:val="HTMLconformatoprevio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D0580E" w:rsidRDefault="003C160D" w:rsidP="003C160D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SD_FASES donde se almacenan las fases de las solicitudes con el fin de indicarles en que paso se encuentran.</w:t>
            </w:r>
          </w:p>
        </w:tc>
        <w:tc>
          <w:tcPr>
            <w:tcW w:w="1985" w:type="dxa"/>
          </w:tcPr>
          <w:p w:rsidR="00D0580E" w:rsidRDefault="0058518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D0580E" w:rsidRPr="00237AB8" w:rsidRDefault="00BB7B6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</w:tr>
      <w:tr w:rsidR="00D0580E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SdFlujo.php</w:t>
            </w:r>
            <w:proofErr w:type="spellEnd"/>
          </w:p>
          <w:p w:rsidR="00D0580E" w:rsidRDefault="00D0580E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D0580E" w:rsidRDefault="003C160D" w:rsidP="003C160D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SD_FLUJO donde se almacena el flujo de las solicitudes indicarles en que paso del flujo se encuentran.</w:t>
            </w:r>
          </w:p>
        </w:tc>
        <w:tc>
          <w:tcPr>
            <w:tcW w:w="1985" w:type="dxa"/>
          </w:tcPr>
          <w:p w:rsidR="00D0580E" w:rsidRDefault="0058518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D0580E" w:rsidRPr="00237AB8" w:rsidRDefault="00BB7B6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</w:tr>
      <w:tr w:rsidR="004B7661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SdHistorialPregunta.php</w:t>
            </w:r>
            <w:proofErr w:type="spellEnd"/>
          </w:p>
          <w:p w:rsidR="004B7661" w:rsidRDefault="004B7661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4B7661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SD_HISTORIAL_PREGUNTA donde se almacena el historial de las preguntas.</w:t>
            </w:r>
          </w:p>
        </w:tc>
        <w:tc>
          <w:tcPr>
            <w:tcW w:w="1985" w:type="dxa"/>
          </w:tcPr>
          <w:p w:rsidR="004B7661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4B7661" w:rsidRDefault="00E5791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</w:p>
        </w:tc>
      </w:tr>
      <w:tr w:rsidR="004B7661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SdHistorialSolicitante.php</w:t>
            </w:r>
            <w:proofErr w:type="spellEnd"/>
          </w:p>
          <w:p w:rsidR="004B7661" w:rsidRDefault="004B7661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4B7661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SD_HISTORIAL_SOLICITANTE donde se almacena el historial de los solicitantes.</w:t>
            </w:r>
          </w:p>
        </w:tc>
        <w:tc>
          <w:tcPr>
            <w:tcW w:w="1985" w:type="dxa"/>
          </w:tcPr>
          <w:p w:rsidR="004B7661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4B7661" w:rsidRDefault="00B455F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</w:tr>
      <w:tr w:rsidR="004B7661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SdHistorialSolicitud.php</w:t>
            </w:r>
            <w:proofErr w:type="spellEnd"/>
          </w:p>
          <w:p w:rsidR="004B7661" w:rsidRDefault="004B7661" w:rsidP="00D0580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4B7661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SD_HISTORIAL_SOLICITUD donde se almacena el historial de las solicitudes.</w:t>
            </w:r>
          </w:p>
        </w:tc>
        <w:tc>
          <w:tcPr>
            <w:tcW w:w="1985" w:type="dxa"/>
          </w:tcPr>
          <w:p w:rsidR="004B7661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4B7661" w:rsidRDefault="00B455F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SdIndicadores.php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SD_INDICADORES donde se almacenan los indicadores de las solicitudes.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B455F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SdMedioRegistro.php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SD_MEDIOS_REGISTRO donde se almacena el medio de registro de las solicitudes.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B455F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SdMedioRespuesta.php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SD_MEDIO_RESPUESTA donde se almacenan los medios de respuesta de las solicitudes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B455F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SdMenu.php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SD_MENU donde se almacenan los ítems del menú del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SdMenuRol.php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SD_MENU_ROL donde se almacenan los permisos de cada ítem del menú del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Pr="00B455F9" w:rsidRDefault="007218E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SdMunicipios.php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SD_MUNICIPIOS donde se almacenan los municipios en base al estado seleccionado (SD_ESTADOS).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SdParametros.php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SD_PARAMETROS donde se almacenan los parámetros necesarios para la conexión del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SdPeticiones.php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SD_PETICIONES donde se almacenan todas las peticiones de las solicitudes.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SdPlazosPregunta.php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SD_PLAZOS_PREGUNTA donde se almacenan los plazos de días de las preguntas en base su estatus.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SdPlazosSolicitud.php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SD_PLAZOS_SOLICITUD donde se almacenan los plazos de días de las solicitudes en base su estatus.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SdPregunta.php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SD_PREGUNTA donde se almacena la información de la solicitud en forma de preguntas individuales.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SdPreguntaDependencia.php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CE3778" w:rsidP="00CE3778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SD_PREGUNTA_DEPENDENCIA donde se almacena la relación de la pregunta con la dependencia a la cual fue turnada.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SdRecurso.php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501241" w:rsidP="0050124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SD_RECURSO donde se almacenan los recursos del sistema en base a los permisos del usuario.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SdRecursoAccion.php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50124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SD_RECURSO_ACCION donde se almacena la relación de los recursos con las acciones del sistema en base a los permisos del usuario.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7218E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SdRecursoRol.php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501241" w:rsidP="0050124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SD_RECURSO_ROL donde se almacena la relación de los roles con los recursos del sistema en base a los permisos del usuario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4D2BF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SdRepresentante.php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4D51C6" w:rsidP="004D51C6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Modela la tabla SD_REPRESENTANTE donde se almacenan los datos personales de los representantes. 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SdRol.php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7709AE" w:rsidP="007709A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SD_ROL donde se almacena los roles del sistema en base a los permisos del usuario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SdSolicitante.php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A9760C" w:rsidP="00A9760C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SD_SOLICITANTE donde se almacenan los datos personales del solicitante.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SdSolicit</w:t>
            </w:r>
            <w:r w:rsidR="00A9760C">
              <w:rPr>
                <w:rFonts w:ascii="Segoe UI" w:hAnsi="Segoe UI" w:cs="Segoe UI"/>
                <w:color w:val="000000"/>
                <w:sz w:val="18"/>
                <w:szCs w:val="18"/>
              </w:rPr>
              <w:t>ud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96438E" w:rsidP="00A9760C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</w:t>
            </w:r>
            <w:r w:rsidR="00A9760C">
              <w:t>SOLICITUD</w:t>
            </w:r>
            <w:r>
              <w:t xml:space="preserve"> donde se almacena la </w:t>
            </w:r>
            <w:r w:rsidR="00A9760C">
              <w:t>información de las solicitudes y sus relaciones con otras tablas.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SdSolicitudCatalogo.php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Modela la tabla SD_SOLICITUD_CATALOGO donde se almacena la relación de las solicitudes con los temas, subtemas y títulos del catálogo. 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SdSolicitudMedio.php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SD_SOLICITUD_MEDIO donde se almacena la relación de las solicitudes con los medios de respuesta que el solicitante puede seleccionar.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SdSolicitudSolicitante.php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SD_SOLICITUD_SOLICITANTE donde se almacena la relación de las solicitudes con los solicitantes.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SdSubtema.php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SD_SUBTEMAS donde se almacena la información de los subtemas del catálogo en base al tema seleccionado.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SdSubtemaTitulo.php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SD_SUBTEMA_TITULO donde se almacena la relación de los subtemas con los títulos del catálogo.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SdTema.php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SD_TEMA donde se almacena la información de los temas del catálogo.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SdTemaSubtema.php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SD_TEMA_SUBTEMA donde se almacena la relación de los temas con los subtemas del catálogo.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SdTipoSolicitud.php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SD_TIPO_SOLICITUD donde se almacena la información de los tipos de solicitudes (ARCO y SAI).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40249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SdTitulo</w:t>
            </w:r>
            <w:r w:rsidR="00E57915">
              <w:rPr>
                <w:rFonts w:ascii="Segoe UI" w:hAnsi="Segoe UI" w:cs="Segoe UI"/>
                <w:color w:val="000000"/>
                <w:sz w:val="18"/>
                <w:szCs w:val="18"/>
              </w:rPr>
              <w:t>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SD_TITULO donde se almacena la información de los títulos del catálogo en base al subtema seleccionado.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SdTitular.php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SD_TITULAR donde se almacenan los datos personales del titular de la solicitud.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SdUsuario.php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SD_USUARIO donde se almacena la información de los usuarios del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</w:tr>
      <w:tr w:rsidR="00E57915" w:rsidTr="0055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SdUsuarioDependencia.php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la tabla SD_USUARIO_DEPENDENCIA donde se almacena la relación de los usuarios con las dependencias.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</w:tr>
      <w:tr w:rsidR="00E57915" w:rsidTr="0055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SdUsuarioRol.php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</w:tcPr>
          <w:p w:rsidR="00E57915" w:rsidRDefault="00E40249" w:rsidP="00E40249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 la tabla SD_USUARIO_ROL donde se almacena la relación de los usuarios con los roles en base a los permisos del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</w:tr>
      <w:tr w:rsidR="00E57915" w:rsidTr="00BC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XxhrPqHierarchyV.php</w:t>
            </w:r>
            <w:proofErr w:type="spellEnd"/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E57915" w:rsidRDefault="00E57915" w:rsidP="00E57915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7" w:type="dxa"/>
            <w:shd w:val="clear" w:color="auto" w:fill="auto"/>
          </w:tcPr>
          <w:p w:rsidR="00E57915" w:rsidRPr="00BC1B68" w:rsidRDefault="00BC1B68" w:rsidP="00BC1B68">
            <w:pPr>
              <w:pStyle w:val="HTMLconformatoprevio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Cs/>
                <w:iCs/>
                <w:sz w:val="22"/>
                <w:szCs w:val="22"/>
                <w:lang w:eastAsia="es-ES"/>
              </w:rPr>
            </w:pPr>
            <w:r w:rsidRPr="00BC1B68">
              <w:rPr>
                <w:rFonts w:ascii="Arial Narrow" w:hAnsi="Arial Narrow" w:cs="Arial"/>
                <w:bCs/>
                <w:iCs/>
                <w:sz w:val="22"/>
                <w:szCs w:val="22"/>
                <w:lang w:eastAsia="es-ES"/>
              </w:rPr>
              <w:t>Modela la tabla XXHR_PQ_HIERARCHY_V</w:t>
            </w:r>
            <w:r>
              <w:rPr>
                <w:rFonts w:ascii="Arial Narrow" w:hAnsi="Arial Narrow" w:cs="Arial"/>
                <w:bCs/>
                <w:iCs/>
                <w:sz w:val="22"/>
                <w:szCs w:val="22"/>
                <w:lang w:eastAsia="es-ES"/>
              </w:rPr>
              <w:t xml:space="preserve"> </w:t>
            </w:r>
            <w:r w:rsidRPr="00BC1B68">
              <w:rPr>
                <w:rFonts w:ascii="Arial Narrow" w:hAnsi="Arial Narrow" w:cs="Arial"/>
                <w:bCs/>
                <w:iCs/>
                <w:sz w:val="22"/>
                <w:szCs w:val="22"/>
                <w:lang w:eastAsia="es-ES"/>
              </w:rPr>
              <w:t>donde se almacena</w:t>
            </w:r>
            <w:r>
              <w:rPr>
                <w:rFonts w:ascii="Arial Narrow" w:hAnsi="Arial Narrow" w:cs="Arial"/>
                <w:bCs/>
                <w:iCs/>
                <w:sz w:val="22"/>
                <w:szCs w:val="22"/>
                <w:lang w:eastAsia="es-ES"/>
              </w:rPr>
              <w:t>n las dependencias, subsecretarias y departamentos registrados en el sistema.</w:t>
            </w:r>
          </w:p>
        </w:tc>
        <w:tc>
          <w:tcPr>
            <w:tcW w:w="1985" w:type="dxa"/>
          </w:tcPr>
          <w:p w:rsidR="00E57915" w:rsidRDefault="00770B9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models</w:t>
            </w:r>
            <w:proofErr w:type="spellEnd"/>
          </w:p>
        </w:tc>
        <w:tc>
          <w:tcPr>
            <w:tcW w:w="1417" w:type="dxa"/>
          </w:tcPr>
          <w:p w:rsidR="00E57915" w:rsidRDefault="008F2BA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554743" w:rsidRPr="00554743" w:rsidRDefault="00554743" w:rsidP="00554743"/>
    <w:p w:rsidR="00C97D34" w:rsidRDefault="00C97D34" w:rsidP="00C97D34">
      <w:pPr>
        <w:pStyle w:val="Ttulo2"/>
      </w:pPr>
      <w:r>
        <w:t xml:space="preserve"> </w:t>
      </w:r>
      <w:bookmarkStart w:id="9" w:name="_Toc521393275"/>
      <w:r>
        <w:t>Controladores</w:t>
      </w:r>
      <w:bookmarkEnd w:id="9"/>
    </w:p>
    <w:p w:rsidR="00C97D34" w:rsidRDefault="00C97D34" w:rsidP="00C97D34">
      <w:pPr>
        <w:rPr>
          <w:rFonts w:ascii="Arial Narrow" w:hAnsi="Arial Narrow" w:cs="Arial"/>
          <w:bCs/>
          <w:iCs/>
          <w:szCs w:val="22"/>
          <w:lang w:val="es-MX"/>
        </w:rPr>
      </w:pPr>
      <w:r>
        <w:rPr>
          <w:rFonts w:ascii="Arial Narrow" w:hAnsi="Arial Narrow" w:cs="Arial"/>
          <w:bCs/>
          <w:iCs/>
          <w:szCs w:val="22"/>
          <w:lang w:val="es-MX"/>
        </w:rPr>
        <w:t xml:space="preserve">En el modelo </w:t>
      </w:r>
      <w:proofErr w:type="spellStart"/>
      <w:r>
        <w:rPr>
          <w:rFonts w:ascii="Arial Narrow" w:hAnsi="Arial Narrow" w:cs="Arial"/>
          <w:bCs/>
          <w:iCs/>
          <w:szCs w:val="22"/>
          <w:lang w:val="es-MX"/>
        </w:rPr>
        <w:t>MVC</w:t>
      </w:r>
      <w:proofErr w:type="spellEnd"/>
      <w:r>
        <w:rPr>
          <w:rFonts w:ascii="Arial Narrow" w:hAnsi="Arial Narrow" w:cs="Arial"/>
          <w:bCs/>
          <w:iCs/>
          <w:szCs w:val="22"/>
          <w:lang w:val="es-MX"/>
        </w:rPr>
        <w:t xml:space="preserve"> del </w:t>
      </w:r>
      <w:proofErr w:type="spellStart"/>
      <w:r>
        <w:rPr>
          <w:rFonts w:ascii="Arial Narrow" w:hAnsi="Arial Narrow" w:cs="Arial"/>
          <w:bCs/>
          <w:iCs/>
          <w:szCs w:val="22"/>
          <w:lang w:val="es-MX"/>
        </w:rPr>
        <w:t>framework</w:t>
      </w:r>
      <w:proofErr w:type="spellEnd"/>
      <w:r>
        <w:rPr>
          <w:rFonts w:ascii="Arial Narrow" w:hAnsi="Arial Narrow" w:cs="Arial"/>
          <w:bCs/>
          <w:iCs/>
          <w:szCs w:val="22"/>
          <w:lang w:val="es-MX"/>
        </w:rPr>
        <w:t xml:space="preserve"> </w:t>
      </w:r>
      <w:proofErr w:type="spellStart"/>
      <w:r>
        <w:rPr>
          <w:rFonts w:ascii="Arial Narrow" w:hAnsi="Arial Narrow" w:cs="Arial"/>
          <w:bCs/>
          <w:iCs/>
          <w:szCs w:val="22"/>
          <w:lang w:val="es-MX"/>
        </w:rPr>
        <w:t>Phalcon</w:t>
      </w:r>
      <w:proofErr w:type="spellEnd"/>
      <w:r>
        <w:rPr>
          <w:rFonts w:ascii="Arial Narrow" w:hAnsi="Arial Narrow" w:cs="Arial"/>
          <w:bCs/>
          <w:iCs/>
          <w:szCs w:val="22"/>
          <w:lang w:val="es-MX"/>
        </w:rPr>
        <w:t xml:space="preserve"> los</w:t>
      </w:r>
      <w:r w:rsidRPr="00C97D34">
        <w:rPr>
          <w:rFonts w:ascii="Arial Narrow" w:hAnsi="Arial Narrow" w:cs="Arial"/>
          <w:bCs/>
          <w:iCs/>
          <w:szCs w:val="22"/>
          <w:lang w:val="es-MX"/>
        </w:rPr>
        <w:t xml:space="preserve"> controladores son acciones responsables de interpretar la consulta y crear una respuesta. Las respuestas son gen</w:t>
      </w:r>
      <w:r>
        <w:rPr>
          <w:rFonts w:ascii="Arial Narrow" w:hAnsi="Arial Narrow" w:cs="Arial"/>
          <w:bCs/>
          <w:iCs/>
          <w:szCs w:val="22"/>
          <w:lang w:val="es-MX"/>
        </w:rPr>
        <w:t>eralmente en forma de una vista.</w:t>
      </w:r>
      <w:r w:rsidR="00DC5B66">
        <w:rPr>
          <w:rFonts w:ascii="Arial Narrow" w:hAnsi="Arial Narrow" w:cs="Arial"/>
          <w:bCs/>
          <w:iCs/>
          <w:szCs w:val="22"/>
          <w:lang w:val="es-MX"/>
        </w:rPr>
        <w:t xml:space="preserve"> </w:t>
      </w:r>
      <w:r>
        <w:rPr>
          <w:rFonts w:ascii="Arial Narrow" w:hAnsi="Arial Narrow" w:cs="Arial"/>
          <w:bCs/>
          <w:iCs/>
          <w:szCs w:val="22"/>
          <w:lang w:val="es-MX"/>
        </w:rPr>
        <w:t xml:space="preserve">Los controladores deben tener el sufijo </w:t>
      </w:r>
      <w:proofErr w:type="spellStart"/>
      <w:r>
        <w:rPr>
          <w:rFonts w:ascii="Arial Narrow" w:hAnsi="Arial Narrow" w:cs="Arial"/>
          <w:bCs/>
          <w:iCs/>
          <w:szCs w:val="22"/>
          <w:lang w:val="es-MX"/>
        </w:rPr>
        <w:t>Controller</w:t>
      </w:r>
      <w:proofErr w:type="spellEnd"/>
      <w:r>
        <w:rPr>
          <w:rFonts w:ascii="Arial Narrow" w:hAnsi="Arial Narrow" w:cs="Arial"/>
          <w:bCs/>
          <w:iCs/>
          <w:szCs w:val="22"/>
          <w:lang w:val="es-MX"/>
        </w:rPr>
        <w:t>.</w:t>
      </w:r>
    </w:p>
    <w:p w:rsidR="00DC5B66" w:rsidRPr="00C97D34" w:rsidRDefault="00DC5B66" w:rsidP="00C97D34">
      <w:pPr>
        <w:rPr>
          <w:rFonts w:ascii="Arial Narrow" w:hAnsi="Arial Narrow" w:cs="Arial"/>
          <w:bCs/>
          <w:iCs/>
          <w:szCs w:val="22"/>
          <w:lang w:val="es-MX"/>
        </w:rPr>
      </w:pPr>
      <w:r>
        <w:rPr>
          <w:rFonts w:ascii="Arial Narrow" w:hAnsi="Arial Narrow" w:cs="Arial"/>
          <w:bCs/>
          <w:iCs/>
          <w:szCs w:val="22"/>
          <w:lang w:val="es-MX"/>
        </w:rPr>
        <w:t xml:space="preserve">A </w:t>
      </w:r>
      <w:r w:rsidRPr="00DC5B66">
        <w:rPr>
          <w:rFonts w:ascii="Arial Narrow" w:hAnsi="Arial Narrow" w:cs="Arial"/>
          <w:bCs/>
          <w:iCs/>
          <w:szCs w:val="22"/>
          <w:lang w:val="es-MX"/>
        </w:rPr>
        <w:t>contin</w:t>
      </w:r>
      <w:r>
        <w:rPr>
          <w:rFonts w:ascii="Arial Narrow" w:hAnsi="Arial Narrow" w:cs="Arial"/>
          <w:bCs/>
          <w:iCs/>
          <w:szCs w:val="22"/>
          <w:lang w:val="es-MX"/>
        </w:rPr>
        <w:t>uación se describe brevemente los controladores del sistema: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01"/>
        <w:gridCol w:w="1275"/>
      </w:tblGrid>
      <w:tr w:rsidR="00023489" w:rsidTr="0058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23489" w:rsidRDefault="00023489" w:rsidP="00E17991">
            <w:pPr>
              <w:pStyle w:val="textotitulo2"/>
            </w:pPr>
            <w:r>
              <w:t>NOMBRE</w:t>
            </w:r>
          </w:p>
        </w:tc>
        <w:tc>
          <w:tcPr>
            <w:tcW w:w="4536" w:type="dxa"/>
          </w:tcPr>
          <w:p w:rsidR="00023489" w:rsidRDefault="00023489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  <w:tc>
          <w:tcPr>
            <w:tcW w:w="1701" w:type="dxa"/>
          </w:tcPr>
          <w:p w:rsidR="00023489" w:rsidRDefault="00023489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LOCALIZACIÓN</w:t>
            </w:r>
          </w:p>
        </w:tc>
        <w:tc>
          <w:tcPr>
            <w:tcW w:w="1275" w:type="dxa"/>
          </w:tcPr>
          <w:p w:rsidR="00023489" w:rsidRDefault="00023489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LINEAS DE CÓDIGO</w:t>
            </w:r>
          </w:p>
        </w:tc>
      </w:tr>
      <w:tr w:rsidR="0002348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AccionesController.php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visualizar, modificar y eliminar</w:t>
            </w:r>
            <w:r w:rsidR="00A7084C">
              <w:t xml:space="preserve"> las acciones del sistema en relación a los permisos.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</w:t>
            </w:r>
          </w:p>
        </w:tc>
      </w:tr>
      <w:tr w:rsidR="0002348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AlertasController.php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A7084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</w:t>
            </w:r>
            <w:r w:rsidR="001872F7">
              <w:t xml:space="preserve"> alertas del sistema.</w:t>
            </w:r>
            <w:r>
              <w:t xml:space="preserve"> 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02348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48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AyudaController.php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A7084C" w:rsidRPr="00237AB8" w:rsidRDefault="00A7084C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visualizar el manual de ayuda del sistema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02348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CondicionesController.php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A7084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visualizar, modificar y eliminar las condiciones del sistema en relación a las fases de las solicitudes.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</w:t>
            </w:r>
          </w:p>
        </w:tc>
      </w:tr>
      <w:tr w:rsidR="0002348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ControllerBase.php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962FDD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acciones base de todo el sistema, c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</w:t>
            </w:r>
          </w:p>
        </w:tc>
      </w:tr>
      <w:tr w:rsidR="0002348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DependenciasController.php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E17991" w:rsidRDefault="00A7084C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991">
              <w:t>Permite agregar, visualizar, modificar y eliminar las acciones del sistema en relación a los permisos.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02348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DiasInhabilesController.php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962FDD" w:rsidP="00962FDD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agregar, visualizar, modificar y eliminar los días inhábiles del sistema en relación a los días que se deben de tomar en cuenta en los plazos de las solicitudes.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</w:tc>
      </w:tr>
      <w:tr w:rsidR="0002348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DocumentosController.php</w:t>
            </w:r>
            <w:proofErr w:type="spellEnd"/>
          </w:p>
          <w:p w:rsidR="00023489" w:rsidRPr="00237AB8" w:rsidRDefault="00023489" w:rsidP="00E17991">
            <w:pPr>
              <w:pStyle w:val="textotitulo2"/>
            </w:pPr>
          </w:p>
        </w:tc>
        <w:tc>
          <w:tcPr>
            <w:tcW w:w="4536" w:type="dxa"/>
          </w:tcPr>
          <w:p w:rsidR="00023489" w:rsidRPr="00237AB8" w:rsidRDefault="001872F7" w:rsidP="001872F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 los documentos adjuntos en el sistema.</w:t>
            </w:r>
          </w:p>
        </w:tc>
        <w:tc>
          <w:tcPr>
            <w:tcW w:w="1701" w:type="dxa"/>
          </w:tcPr>
          <w:p w:rsidR="00023489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023489" w:rsidRPr="00237AB8" w:rsidRDefault="00F96D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317</w:t>
            </w:r>
          </w:p>
        </w:tc>
      </w:tr>
      <w:tr w:rsidR="004B766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ErrorController.php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1872F7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visualizar las páginas de error en el sistema</w:t>
            </w:r>
            <w:r w:rsidRPr="00E17991">
              <w:t xml:space="preserve"> en relación </w:t>
            </w:r>
            <w:r>
              <w:t>la excepción lanzada.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F96D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4B766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EstatusController.php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visualizar, modificar y eliminar los estatus de las solicitudes y preguntas.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F96D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</w:t>
            </w:r>
          </w:p>
        </w:tc>
      </w:tr>
      <w:tr w:rsidR="004B766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FasesController.php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 visualizar, modificar y eliminar las fases de las solicitudes.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2E3166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</w:tr>
      <w:tr w:rsidR="004B766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FlujoController.php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 el flujo de las solicitudes.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6140A7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264</w:t>
            </w:r>
          </w:p>
        </w:tc>
      </w:tr>
      <w:tr w:rsidR="004B766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acceder al sistema, creando la variable de sesión del usuario y el </w:t>
            </w:r>
            <w:proofErr w:type="spellStart"/>
            <w:r>
              <w:t>logout</w:t>
            </w:r>
            <w:proofErr w:type="spellEnd"/>
            <w:r>
              <w:t xml:space="preserve"> al cerrar sesión.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EE4B9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4B766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ParametrosController.php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1872F7" w:rsidP="0091442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</w:t>
            </w:r>
            <w:r w:rsidR="00914421">
              <w:t xml:space="preserve"> los parámetros de conexión del sistema.</w:t>
            </w:r>
          </w:p>
        </w:tc>
        <w:tc>
          <w:tcPr>
            <w:tcW w:w="1701" w:type="dxa"/>
          </w:tcPr>
          <w:p w:rsidR="004B7661" w:rsidRPr="00237AB8" w:rsidRDefault="00520B3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EE4B9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</w:t>
            </w:r>
          </w:p>
        </w:tc>
      </w:tr>
      <w:tr w:rsidR="004B766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PerfilController.php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91442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visualizar el perfil de usuario para modificar sus datos personales y datos de acceso al sistema.</w:t>
            </w:r>
          </w:p>
        </w:tc>
        <w:tc>
          <w:tcPr>
            <w:tcW w:w="1701" w:type="dxa"/>
          </w:tcPr>
          <w:p w:rsidR="004B7661" w:rsidRPr="00237AB8" w:rsidRDefault="00352ED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EE4B9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4B766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PlazosController.php</w:t>
            </w:r>
            <w:proofErr w:type="spellEnd"/>
          </w:p>
          <w:p w:rsidR="004B7661" w:rsidRDefault="004B766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4B7661" w:rsidRPr="00237AB8" w:rsidRDefault="00914421" w:rsidP="0091442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 los plazos de tiempo de las solicitudes en base al calendario de días inhábiles y el estatus de la solicitud</w:t>
            </w:r>
          </w:p>
        </w:tc>
        <w:tc>
          <w:tcPr>
            <w:tcW w:w="1701" w:type="dxa"/>
          </w:tcPr>
          <w:p w:rsidR="004B7661" w:rsidRPr="00237AB8" w:rsidRDefault="00352ED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4B7661" w:rsidRPr="00237AB8" w:rsidRDefault="00EE4B9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</w:tr>
      <w:tr w:rsidR="0091442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PreguntasController.php</w:t>
            </w:r>
            <w:proofErr w:type="spellEnd"/>
          </w:p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914421" w:rsidRPr="00237AB8" w:rsidRDefault="00914421" w:rsidP="00B66A82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agregar visualizar, modificar y eliminar las </w:t>
            </w:r>
            <w:r w:rsidR="00B66A82">
              <w:t>preguntas en</w:t>
            </w:r>
            <w:r>
              <w:t xml:space="preserve"> relación a </w:t>
            </w:r>
            <w:r w:rsidR="00B66A82">
              <w:t>la información solicitada en las solicitudes.</w:t>
            </w:r>
          </w:p>
        </w:tc>
        <w:tc>
          <w:tcPr>
            <w:tcW w:w="1701" w:type="dxa"/>
          </w:tcPr>
          <w:p w:rsidR="00914421" w:rsidRPr="00237AB8" w:rsidRDefault="0091442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914421" w:rsidRPr="00237AB8" w:rsidRDefault="00EE4B9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</w:t>
            </w:r>
          </w:p>
        </w:tc>
      </w:tr>
      <w:tr w:rsidR="0091442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RecursosController.php</w:t>
            </w:r>
            <w:proofErr w:type="spellEnd"/>
          </w:p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914421" w:rsidRPr="00237AB8" w:rsidRDefault="0091442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 los recursos del sistema en relación a los permisos.</w:t>
            </w:r>
          </w:p>
        </w:tc>
        <w:tc>
          <w:tcPr>
            <w:tcW w:w="1701" w:type="dxa"/>
          </w:tcPr>
          <w:p w:rsidR="00914421" w:rsidRPr="00237AB8" w:rsidRDefault="0091442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914421" w:rsidRPr="00237AB8" w:rsidRDefault="000E6A5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</w:tr>
      <w:tr w:rsidR="00914421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RecursosRevisionController.php</w:t>
            </w:r>
            <w:proofErr w:type="spellEnd"/>
          </w:p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914421" w:rsidRPr="00237AB8" w:rsidRDefault="0091442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14421" w:rsidRPr="00237AB8" w:rsidRDefault="0091442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914421" w:rsidRPr="00237AB8" w:rsidRDefault="000E6A5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914421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RolesController.php</w:t>
            </w:r>
            <w:proofErr w:type="spellEnd"/>
          </w:p>
          <w:p w:rsidR="00914421" w:rsidRDefault="00914421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914421" w:rsidRPr="00237AB8" w:rsidRDefault="0091442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 visualizar, modificar y eliminar los roles del sistema en relación a los permisos.</w:t>
            </w:r>
          </w:p>
        </w:tc>
        <w:tc>
          <w:tcPr>
            <w:tcW w:w="1701" w:type="dxa"/>
          </w:tcPr>
          <w:p w:rsidR="00914421" w:rsidRPr="00237AB8" w:rsidRDefault="0091442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914421" w:rsidRPr="00237AB8" w:rsidRDefault="000E6A5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</w:tr>
      <w:tr w:rsidR="001D1B5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SolicitantesController.php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1D1B59" w:rsidP="001D1B59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visualizar y eliminar loa datos de los solicitantes en relación a las peticiones de las solicitudes.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356C8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414</w:t>
            </w:r>
          </w:p>
        </w:tc>
      </w:tr>
      <w:tr w:rsidR="001D1B5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SolicitudesController.php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B66A82" w:rsidP="00B66A82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visualizar, modificar y eliminar las solicitudes en relación al tipo de solicitud (ARCO y SAI)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92438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2148</w:t>
            </w:r>
          </w:p>
        </w:tc>
      </w:tr>
      <w:tr w:rsidR="001D1B5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SubtemasController.php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B66A82" w:rsidP="00B66A82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agregar, visualizar, modificar y eliminar los subtemas del catálogo relación al tema.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C31FA4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314</w:t>
            </w:r>
          </w:p>
        </w:tc>
      </w:tr>
      <w:tr w:rsidR="001D1B5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TemasController.php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B66A82" w:rsidP="00B66A82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visualizar, modificar y eliminar los temas del catálogo.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E9655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</w:tr>
      <w:tr w:rsidR="001D1B59" w:rsidTr="0058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TitulosController.php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B66A82" w:rsidP="00B66A82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agregar, visualizar, modificar y eliminar los títulos del catálogo relación al subtema.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2C4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315</w:t>
            </w:r>
          </w:p>
        </w:tc>
      </w:tr>
      <w:tr w:rsidR="001D1B59" w:rsidTr="00585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UsuariosController.php</w:t>
            </w:r>
            <w:proofErr w:type="spellEnd"/>
          </w:p>
          <w:p w:rsidR="001D1B59" w:rsidRDefault="001D1B59" w:rsidP="004B7661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1D1B59" w:rsidRPr="00237AB8" w:rsidRDefault="00B66A82" w:rsidP="00B66A82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agregar, visualizar, modificar y eliminar los usuarios del sistema.</w:t>
            </w:r>
          </w:p>
        </w:tc>
        <w:tc>
          <w:tcPr>
            <w:tcW w:w="1701" w:type="dxa"/>
          </w:tcPr>
          <w:p w:rsidR="001D1B59" w:rsidRPr="00237AB8" w:rsidRDefault="001D1B5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Pr="00520B3E">
              <w:t>controllers</w:t>
            </w:r>
            <w:proofErr w:type="spellEnd"/>
          </w:p>
        </w:tc>
        <w:tc>
          <w:tcPr>
            <w:tcW w:w="1275" w:type="dxa"/>
          </w:tcPr>
          <w:p w:rsidR="001D1B59" w:rsidRPr="00237AB8" w:rsidRDefault="002C4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</w:t>
            </w:r>
          </w:p>
        </w:tc>
      </w:tr>
    </w:tbl>
    <w:p w:rsidR="00E7220C" w:rsidRDefault="00E7220C" w:rsidP="00E7220C">
      <w:pPr>
        <w:pStyle w:val="Ttulo2"/>
      </w:pPr>
      <w:bookmarkStart w:id="10" w:name="_Toc521393276"/>
      <w:r>
        <w:t>Vistas</w:t>
      </w:r>
      <w:bookmarkEnd w:id="10"/>
    </w:p>
    <w:p w:rsidR="00E7220C" w:rsidRDefault="000A29B9" w:rsidP="00E7220C">
      <w:pPr>
        <w:pStyle w:val="Ttulo2"/>
        <w:numPr>
          <w:ilvl w:val="0"/>
          <w:numId w:val="0"/>
        </w:numPr>
        <w:rPr>
          <w:b w:val="0"/>
          <w:bCs w:val="0"/>
          <w:iCs w:val="0"/>
          <w:color w:val="000000" w:themeColor="text1"/>
          <w:sz w:val="24"/>
          <w:szCs w:val="20"/>
        </w:rPr>
      </w:pPr>
      <w:bookmarkStart w:id="11" w:name="_Toc521393277"/>
      <w:r w:rsidRPr="000A29B9">
        <w:rPr>
          <w:b w:val="0"/>
          <w:bCs w:val="0"/>
          <w:iCs w:val="0"/>
          <w:color w:val="000000" w:themeColor="text1"/>
          <w:sz w:val="24"/>
          <w:szCs w:val="20"/>
        </w:rPr>
        <w:t>Las vistas representan la inte</w:t>
      </w:r>
      <w:r w:rsidR="008503E6">
        <w:rPr>
          <w:b w:val="0"/>
          <w:bCs w:val="0"/>
          <w:iCs w:val="0"/>
          <w:color w:val="000000" w:themeColor="text1"/>
          <w:sz w:val="24"/>
          <w:szCs w:val="20"/>
        </w:rPr>
        <w:t xml:space="preserve">rfaz gráfica de usuario, para el sistema SAIDA se utiliza el lenguaje de plantillas VOLT. </w:t>
      </w:r>
      <w:r w:rsidR="008503E6" w:rsidRPr="008503E6">
        <w:rPr>
          <w:b w:val="0"/>
          <w:bCs w:val="0"/>
          <w:iCs w:val="0"/>
          <w:color w:val="000000" w:themeColor="text1"/>
          <w:sz w:val="24"/>
          <w:szCs w:val="20"/>
        </w:rPr>
        <w:t>Las vistas de Volt se compilan a código PHP puro, así que</w:t>
      </w:r>
      <w:r w:rsidR="008503E6">
        <w:rPr>
          <w:b w:val="0"/>
          <w:bCs w:val="0"/>
          <w:iCs w:val="0"/>
          <w:color w:val="000000" w:themeColor="text1"/>
          <w:sz w:val="24"/>
          <w:szCs w:val="20"/>
        </w:rPr>
        <w:t xml:space="preserve"> están altamente integradas</w:t>
      </w:r>
      <w:r w:rsidR="008503E6" w:rsidRPr="008503E6">
        <w:rPr>
          <w:b w:val="0"/>
          <w:bCs w:val="0"/>
          <w:iCs w:val="0"/>
          <w:color w:val="000000" w:themeColor="text1"/>
          <w:sz w:val="24"/>
          <w:szCs w:val="20"/>
        </w:rPr>
        <w:t xml:space="preserve"> con otros componentes de </w:t>
      </w:r>
      <w:proofErr w:type="spellStart"/>
      <w:r w:rsidR="008503E6" w:rsidRPr="008503E6">
        <w:rPr>
          <w:b w:val="0"/>
          <w:bCs w:val="0"/>
          <w:iCs w:val="0"/>
          <w:color w:val="000000" w:themeColor="text1"/>
          <w:sz w:val="24"/>
          <w:szCs w:val="20"/>
        </w:rPr>
        <w:t>Phalcon</w:t>
      </w:r>
      <w:proofErr w:type="spellEnd"/>
      <w:r w:rsidR="008503E6">
        <w:rPr>
          <w:b w:val="0"/>
          <w:bCs w:val="0"/>
          <w:iCs w:val="0"/>
          <w:color w:val="000000" w:themeColor="text1"/>
          <w:sz w:val="24"/>
          <w:szCs w:val="20"/>
        </w:rPr>
        <w:t>.</w:t>
      </w:r>
      <w:bookmarkEnd w:id="11"/>
    </w:p>
    <w:p w:rsidR="008503E6" w:rsidRPr="008503E6" w:rsidRDefault="008503E6" w:rsidP="008503E6">
      <w:pPr>
        <w:rPr>
          <w:rFonts w:ascii="Arial Narrow" w:hAnsi="Arial Narrow" w:cs="Arial"/>
          <w:color w:val="000000" w:themeColor="text1"/>
          <w:szCs w:val="20"/>
          <w:lang w:val="es-MX"/>
        </w:rPr>
      </w:pPr>
      <w:r w:rsidRPr="008503E6">
        <w:rPr>
          <w:rFonts w:ascii="Arial Narrow" w:hAnsi="Arial Narrow" w:cs="Arial"/>
          <w:color w:val="000000" w:themeColor="text1"/>
          <w:szCs w:val="20"/>
          <w:lang w:val="es-MX"/>
        </w:rPr>
        <w:t xml:space="preserve">A continuación se muestra una tabla con las vistas 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>del sistema:</w:t>
      </w:r>
    </w:p>
    <w:tbl>
      <w:tblPr>
        <w:tblStyle w:val="Listaclara-nfasis1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2835"/>
      </w:tblGrid>
      <w:tr w:rsidR="000D3ACE" w:rsidTr="0075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0D3ACE" w:rsidP="00644231">
            <w:pPr>
              <w:pStyle w:val="textotitulo2"/>
            </w:pPr>
            <w:r>
              <w:t>NOMBRE</w:t>
            </w:r>
          </w:p>
        </w:tc>
        <w:tc>
          <w:tcPr>
            <w:tcW w:w="4678" w:type="dxa"/>
          </w:tcPr>
          <w:p w:rsidR="000D3ACE" w:rsidRDefault="000D3ACE" w:rsidP="0064423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5" w:type="dxa"/>
          </w:tcPr>
          <w:p w:rsidR="000D3ACE" w:rsidRDefault="000D3ACE" w:rsidP="0064423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LOCALIZACIÓN</w:t>
            </w:r>
          </w:p>
        </w:tc>
      </w:tr>
      <w:tr w:rsidR="004506F0" w:rsidTr="00D65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4506F0" w:rsidRDefault="005C6C6F" w:rsidP="0075736A">
            <w:pPr>
              <w:pStyle w:val="textotitulo2"/>
            </w:pPr>
            <w:r>
              <w:t>ACCIONES</w:t>
            </w:r>
          </w:p>
        </w:tc>
      </w:tr>
      <w:tr w:rsidR="000D3ACE" w:rsidTr="0075736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acciones.volt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75736A" w:rsidP="0075736A">
            <w:pPr>
              <w:pStyle w:val="textotitulo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las acciones</w:t>
            </w:r>
          </w:p>
        </w:tc>
        <w:tc>
          <w:tcPr>
            <w:tcW w:w="2835" w:type="dxa"/>
          </w:tcPr>
          <w:p w:rsidR="000D3ACE" w:rsidRPr="00237AB8" w:rsidRDefault="000D3ACE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r w:rsidR="0075736A">
              <w:t>acciones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75736A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36A">
              <w:rPr>
                <w:bCs w:val="0"/>
                <w:iCs w:val="0"/>
              </w:rPr>
              <w:t xml:space="preserve">Vista relacionada con el controlador </w:t>
            </w:r>
            <w:proofErr w:type="spellStart"/>
            <w:r>
              <w:rPr>
                <w:bCs w:val="0"/>
                <w:iCs w:val="0"/>
              </w:rPr>
              <w:t>AccionesController</w:t>
            </w:r>
            <w:proofErr w:type="spellEnd"/>
            <w:r>
              <w:rPr>
                <w:bCs w:val="0"/>
                <w:iCs w:val="0"/>
              </w:rPr>
              <w:t xml:space="preserve"> donde se muestra el listado de las acciones.</w:t>
            </w:r>
          </w:p>
        </w:tc>
        <w:tc>
          <w:tcPr>
            <w:tcW w:w="2835" w:type="dxa"/>
          </w:tcPr>
          <w:p w:rsidR="000D3ACE" w:rsidRPr="00237AB8" w:rsidRDefault="000D3AC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 w:rsidR="0075736A">
              <w:t>/acciones</w:t>
            </w:r>
          </w:p>
        </w:tc>
      </w:tr>
      <w:tr w:rsidR="005C6C6F" w:rsidTr="00D65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5C6C6F" w:rsidRDefault="005C6C6F" w:rsidP="0075736A">
            <w:pPr>
              <w:pStyle w:val="textotitulo2"/>
            </w:pPr>
            <w:r>
              <w:t>AYUDA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4506F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4506F0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AyudaController</w:t>
            </w:r>
            <w:proofErr w:type="spellEnd"/>
            <w:r>
              <w:t xml:space="preserve"> donde se muestra el manual de ayuda. </w:t>
            </w:r>
          </w:p>
        </w:tc>
        <w:tc>
          <w:tcPr>
            <w:tcW w:w="2835" w:type="dxa"/>
          </w:tcPr>
          <w:p w:rsidR="000D3ACE" w:rsidRPr="00237AB8" w:rsidRDefault="000D3AC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 w:rsidR="004506F0">
              <w:t>/ayuda</w:t>
            </w:r>
          </w:p>
        </w:tc>
      </w:tr>
      <w:tr w:rsidR="005C6C6F" w:rsidTr="00AE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5C6C6F" w:rsidRDefault="005C6C6F" w:rsidP="0075736A">
            <w:pPr>
              <w:pStyle w:val="textotitulo2"/>
            </w:pPr>
            <w:r>
              <w:t>ALERTAS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6F0" w:rsidRDefault="004506F0" w:rsidP="004506F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4506F0" w:rsidP="004506F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AlertasController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las alertas del sistema.</w:t>
            </w:r>
          </w:p>
        </w:tc>
        <w:tc>
          <w:tcPr>
            <w:tcW w:w="2835" w:type="dxa"/>
          </w:tcPr>
          <w:p w:rsidR="000D3ACE" w:rsidRPr="00237AB8" w:rsidRDefault="000D3AC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 w:rsidR="004506F0">
              <w:t>/alertas</w:t>
            </w:r>
          </w:p>
        </w:tc>
      </w:tr>
      <w:tr w:rsidR="005C6C6F" w:rsidTr="00D65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5C6C6F" w:rsidRDefault="005C6C6F" w:rsidP="0075736A">
            <w:pPr>
              <w:pStyle w:val="textotitulo2"/>
            </w:pPr>
            <w:r>
              <w:t>TEMAS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06F0" w:rsidRDefault="004506F0" w:rsidP="004506F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TemasController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los temas del catálogo</w:t>
            </w:r>
          </w:p>
        </w:tc>
        <w:tc>
          <w:tcPr>
            <w:tcW w:w="2835" w:type="dxa"/>
          </w:tcPr>
          <w:p w:rsidR="000D3ACE" w:rsidRPr="00237AB8" w:rsidRDefault="000D3AC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 w:rsidR="0045620A">
              <w:t>/catalogo</w:t>
            </w:r>
            <w:r w:rsidR="004268D7">
              <w:t>/temas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D658FA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Temas.volt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E17991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los temas.</w:t>
            </w:r>
          </w:p>
        </w:tc>
        <w:tc>
          <w:tcPr>
            <w:tcW w:w="2835" w:type="dxa"/>
          </w:tcPr>
          <w:p w:rsidR="000D3ACE" w:rsidRPr="00237AB8" w:rsidRDefault="004268D7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/catalogo/temas</w:t>
            </w:r>
          </w:p>
        </w:tc>
      </w:tr>
      <w:tr w:rsidR="005C6C6F" w:rsidTr="00D65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5C6C6F" w:rsidRDefault="005C6C6F" w:rsidP="0075736A">
            <w:pPr>
              <w:pStyle w:val="textotitulo2"/>
            </w:pPr>
            <w:r>
              <w:t>SUBTEMAS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620A" w:rsidRDefault="0045620A" w:rsidP="0045620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Index.volt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SubtemasController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los subtemas del catálogo</w:t>
            </w:r>
          </w:p>
        </w:tc>
        <w:tc>
          <w:tcPr>
            <w:tcW w:w="2835" w:type="dxa"/>
          </w:tcPr>
          <w:p w:rsidR="000D3ACE" w:rsidRPr="00237AB8" w:rsidRDefault="004268D7" w:rsidP="004268D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/catalogo/subtemas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D658FA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Subtemas.volt</w:t>
            </w:r>
            <w:proofErr w:type="spellEnd"/>
          </w:p>
          <w:p w:rsidR="000D3ACE" w:rsidRPr="00237AB8" w:rsidRDefault="000D3ACE" w:rsidP="0075736A">
            <w:pPr>
              <w:pStyle w:val="textotitulo2"/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los subtemas.</w:t>
            </w:r>
          </w:p>
        </w:tc>
        <w:tc>
          <w:tcPr>
            <w:tcW w:w="2835" w:type="dxa"/>
          </w:tcPr>
          <w:p w:rsidR="000D3ACE" w:rsidRPr="00237AB8" w:rsidRDefault="004268D7" w:rsidP="004268D7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/catalogo/subtemas</w:t>
            </w:r>
          </w:p>
        </w:tc>
      </w:tr>
      <w:tr w:rsidR="005C6C6F" w:rsidTr="00DD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5C6C6F" w:rsidRDefault="005C6C6F" w:rsidP="0075736A">
            <w:pPr>
              <w:pStyle w:val="textotitulo2"/>
            </w:pPr>
            <w:r>
              <w:t>TÍTULOS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620A" w:rsidRDefault="0045620A" w:rsidP="0045620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titulosController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los títulos del catálogo</w:t>
            </w:r>
          </w:p>
        </w:tc>
        <w:tc>
          <w:tcPr>
            <w:tcW w:w="2835" w:type="dxa"/>
          </w:tcPr>
          <w:p w:rsidR="000D3ACE" w:rsidRPr="00237AB8" w:rsidRDefault="004268D7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/catalogo/temas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D658FA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Titulos.volt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los títulos</w:t>
            </w:r>
          </w:p>
        </w:tc>
        <w:tc>
          <w:tcPr>
            <w:tcW w:w="2835" w:type="dxa"/>
          </w:tcPr>
          <w:p w:rsidR="000D3ACE" w:rsidRPr="00237AB8" w:rsidRDefault="004268D7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/catalogo/temas</w:t>
            </w:r>
          </w:p>
        </w:tc>
      </w:tr>
      <w:tr w:rsidR="004268D7" w:rsidTr="00DD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4268D7" w:rsidRDefault="004268D7" w:rsidP="0075736A">
            <w:pPr>
              <w:pStyle w:val="textotitulo2"/>
            </w:pPr>
            <w:r>
              <w:t>CONDICIONES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658FA" w:rsidRDefault="00D658FA" w:rsidP="00D658F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CondicionesController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las condiciones de las fases.</w:t>
            </w:r>
          </w:p>
        </w:tc>
        <w:tc>
          <w:tcPr>
            <w:tcW w:w="2835" w:type="dxa"/>
          </w:tcPr>
          <w:p w:rsidR="000D3ACE" w:rsidRPr="00237AB8" w:rsidRDefault="000D3ACE" w:rsidP="00D658F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="00D658FA">
              <w:t>views</w:t>
            </w:r>
            <w:proofErr w:type="spellEnd"/>
            <w:r w:rsidR="00D658FA">
              <w:t>/condiciones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D658FA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Condiciones.volt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las condiciones</w:t>
            </w:r>
          </w:p>
        </w:tc>
        <w:tc>
          <w:tcPr>
            <w:tcW w:w="2835" w:type="dxa"/>
          </w:tcPr>
          <w:p w:rsidR="000D3ACE" w:rsidRPr="00237AB8" w:rsidRDefault="00D658FA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/condiciones</w:t>
            </w:r>
          </w:p>
        </w:tc>
      </w:tr>
      <w:tr w:rsidR="00D658FA" w:rsidTr="00DD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D658FA" w:rsidRDefault="00D658FA" w:rsidP="0075736A">
            <w:pPr>
              <w:pStyle w:val="textotitulo2"/>
            </w:pPr>
            <w:r>
              <w:t>DEPENDENCIAS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658FA" w:rsidRDefault="00D658FA" w:rsidP="00D658F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DependenciasController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las dependencias.</w:t>
            </w:r>
          </w:p>
          <w:p w:rsidR="00AE613B" w:rsidRPr="00237AB8" w:rsidRDefault="00AE613B" w:rsidP="00AE613B">
            <w:pPr>
              <w:pStyle w:val="textotitulo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0D3ACE" w:rsidRPr="00237AB8" w:rsidRDefault="00D658FA" w:rsidP="00D658F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/dependencias</w:t>
            </w:r>
          </w:p>
        </w:tc>
      </w:tr>
      <w:tr w:rsidR="00AE613B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AE613B" w:rsidRDefault="00AE613B" w:rsidP="00D658FA">
            <w:pPr>
              <w:pStyle w:val="textotitulo2"/>
            </w:pPr>
            <w:r>
              <w:t>DÍAS INHÁBILES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AE613B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DiasInhabilesController</w:t>
            </w:r>
            <w:proofErr w:type="spellEnd"/>
            <w:r>
              <w:t xml:space="preserve"> donde se </w:t>
            </w:r>
            <w:r w:rsidR="00F50E50">
              <w:t>enlistan</w:t>
            </w:r>
            <w:r>
              <w:t xml:space="preserve"> los días inhábiles del calendario.</w:t>
            </w:r>
          </w:p>
        </w:tc>
        <w:tc>
          <w:tcPr>
            <w:tcW w:w="2835" w:type="dxa"/>
          </w:tcPr>
          <w:p w:rsidR="000D3ACE" w:rsidRPr="00237AB8" w:rsidRDefault="000D3ACE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="00AE613B">
              <w:t>views</w:t>
            </w:r>
            <w:proofErr w:type="spellEnd"/>
            <w:r w:rsidR="00AE613B">
              <w:t>/</w:t>
            </w:r>
            <w:proofErr w:type="spellStart"/>
            <w:r w:rsidR="00AE613B">
              <w:t>diasinhabiles</w:t>
            </w:r>
            <w:proofErr w:type="spellEnd"/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AE613B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Diasinhabiles.volt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los días inhábiles</w:t>
            </w:r>
          </w:p>
        </w:tc>
        <w:tc>
          <w:tcPr>
            <w:tcW w:w="2835" w:type="dxa"/>
          </w:tcPr>
          <w:p w:rsidR="000D3ACE" w:rsidRPr="00237AB8" w:rsidRDefault="00AE613B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diasinhabiles</w:t>
            </w:r>
            <w:proofErr w:type="spellEnd"/>
          </w:p>
        </w:tc>
      </w:tr>
      <w:tr w:rsidR="00AE613B" w:rsidTr="00AE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AE613B" w:rsidRDefault="00AE613B" w:rsidP="0075736A">
            <w:pPr>
              <w:pStyle w:val="textotitulo2"/>
            </w:pPr>
            <w:r>
              <w:t>DOCUMENTOS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613B" w:rsidRDefault="00AE613B" w:rsidP="00AE613B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DocumentosController</w:t>
            </w:r>
            <w:proofErr w:type="spellEnd"/>
            <w:r>
              <w:t xml:space="preserve"> donde se </w:t>
            </w:r>
            <w:r w:rsidR="00F50E50">
              <w:t xml:space="preserve">enlistan </w:t>
            </w:r>
            <w:r>
              <w:t>los documentos anexos al sistema.</w:t>
            </w:r>
          </w:p>
        </w:tc>
        <w:tc>
          <w:tcPr>
            <w:tcW w:w="2835" w:type="dxa"/>
          </w:tcPr>
          <w:p w:rsidR="000D3ACE" w:rsidRPr="00237AB8" w:rsidRDefault="000D3ACE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="00AE613B">
              <w:t>views</w:t>
            </w:r>
            <w:proofErr w:type="spellEnd"/>
            <w:r w:rsidR="00AE613B">
              <w:t>/documentos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613B" w:rsidRDefault="00AE613B" w:rsidP="00AE613B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los documentos adjuntos.</w:t>
            </w:r>
          </w:p>
        </w:tc>
        <w:tc>
          <w:tcPr>
            <w:tcW w:w="2835" w:type="dxa"/>
          </w:tcPr>
          <w:p w:rsidR="000D3ACE" w:rsidRPr="00237AB8" w:rsidRDefault="00AE613B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/documentos</w:t>
            </w:r>
          </w:p>
        </w:tc>
      </w:tr>
      <w:tr w:rsidR="00AE613B" w:rsidTr="00AE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AE613B" w:rsidRDefault="00AE613B" w:rsidP="0075736A">
            <w:pPr>
              <w:pStyle w:val="textotitulo2"/>
            </w:pPr>
            <w:r>
              <w:t>ERROR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AE613B" w:rsidP="00AE613B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Denied.volt</w:t>
            </w:r>
            <w:proofErr w:type="spellEnd"/>
          </w:p>
        </w:tc>
        <w:tc>
          <w:tcPr>
            <w:tcW w:w="4678" w:type="dxa"/>
          </w:tcPr>
          <w:p w:rsidR="000D3ACE" w:rsidRPr="00237AB8" w:rsidRDefault="00AE613B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donde se muestra la página de la excepción 403</w:t>
            </w:r>
          </w:p>
        </w:tc>
        <w:tc>
          <w:tcPr>
            <w:tcW w:w="2835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/error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0D3ACE" w:rsidP="00AE613B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0D3ACE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0D3ACE" w:rsidRPr="00237AB8" w:rsidRDefault="00AE613B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/error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0D3ACE" w:rsidP="00AE613B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0D3AC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0D3ACE" w:rsidRPr="00237AB8" w:rsidRDefault="00AE613B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/error</w:t>
            </w:r>
          </w:p>
        </w:tc>
      </w:tr>
      <w:tr w:rsidR="00AE613B" w:rsidTr="00AE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AE613B" w:rsidRDefault="00AE613B" w:rsidP="0075736A">
            <w:pPr>
              <w:pStyle w:val="textotitulo2"/>
            </w:pPr>
            <w:r>
              <w:t>ESTATUS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3FEA" w:rsidRDefault="00893FEA" w:rsidP="00893FE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AE613B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EstatusController</w:t>
            </w:r>
            <w:proofErr w:type="spellEnd"/>
            <w:r>
              <w:t xml:space="preserve"> donde se </w:t>
            </w:r>
            <w:r w:rsidR="00F50E50">
              <w:t>enlistan</w:t>
            </w:r>
            <w:r>
              <w:t xml:space="preserve"> los </w:t>
            </w:r>
            <w:r w:rsidR="00893FEA">
              <w:t>estatus de las solicitudes.</w:t>
            </w:r>
          </w:p>
        </w:tc>
        <w:tc>
          <w:tcPr>
            <w:tcW w:w="2835" w:type="dxa"/>
          </w:tcPr>
          <w:p w:rsidR="000D3ACE" w:rsidRPr="00237AB8" w:rsidRDefault="000D3ACE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="00AE613B">
              <w:t>views</w:t>
            </w:r>
            <w:proofErr w:type="spellEnd"/>
            <w:r w:rsidR="00AE613B">
              <w:t>/estatus/solicitud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3FEA" w:rsidRDefault="00893FEA" w:rsidP="00893FE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893FEA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EstatusController</w:t>
            </w:r>
            <w:proofErr w:type="spellEnd"/>
            <w:r>
              <w:t xml:space="preserve"> donde se </w:t>
            </w:r>
            <w:r w:rsidR="00F50E50">
              <w:t>enlistan</w:t>
            </w:r>
            <w:r>
              <w:t xml:space="preserve"> los estatus de las preguntas</w:t>
            </w:r>
          </w:p>
        </w:tc>
        <w:tc>
          <w:tcPr>
            <w:tcW w:w="2835" w:type="dxa"/>
          </w:tcPr>
          <w:p w:rsidR="000D3ACE" w:rsidRPr="00237AB8" w:rsidRDefault="00AE613B" w:rsidP="00AE613B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/estatus/pregunta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D3ACE" w:rsidRDefault="00893FEA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Estatus.volt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893FEA" w:rsidP="00893FE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los documentos diferentes estatus de las preguntas y solicitudes.</w:t>
            </w:r>
          </w:p>
        </w:tc>
        <w:tc>
          <w:tcPr>
            <w:tcW w:w="2835" w:type="dxa"/>
          </w:tcPr>
          <w:p w:rsidR="000D3ACE" w:rsidRPr="00237AB8" w:rsidRDefault="00AE613B" w:rsidP="00AE613B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/estatus</w:t>
            </w:r>
          </w:p>
        </w:tc>
      </w:tr>
      <w:tr w:rsidR="00893FEA" w:rsidTr="0089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893FEA" w:rsidRDefault="00893FEA" w:rsidP="00AE613B">
            <w:pPr>
              <w:pStyle w:val="textotitulo2"/>
            </w:pPr>
            <w:r>
              <w:lastRenderedPageBreak/>
              <w:t>FASES</w:t>
            </w:r>
          </w:p>
        </w:tc>
      </w:tr>
      <w:tr w:rsidR="000D3AC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E50" w:rsidRDefault="00F50E50" w:rsidP="00F50E5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F50E50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FasesController</w:t>
            </w:r>
            <w:proofErr w:type="spellEnd"/>
            <w:r>
              <w:t xml:space="preserve"> donde se enlistan las fases de las solicitudes en base al tipo de solicitud (SAI y ARCO).</w:t>
            </w:r>
          </w:p>
        </w:tc>
        <w:tc>
          <w:tcPr>
            <w:tcW w:w="2835" w:type="dxa"/>
          </w:tcPr>
          <w:p w:rsidR="000D3ACE" w:rsidRPr="00237AB8" w:rsidRDefault="000D3ACE" w:rsidP="00C0349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 w:rsidR="00C0349E">
              <w:t>views</w:t>
            </w:r>
            <w:proofErr w:type="spellEnd"/>
            <w:r w:rsidR="00C0349E">
              <w:t>/fases</w:t>
            </w:r>
          </w:p>
        </w:tc>
      </w:tr>
      <w:tr w:rsidR="00893FEA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3FEA" w:rsidRDefault="00F50E5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Fases.volt</w:t>
            </w:r>
            <w:proofErr w:type="spellEnd"/>
          </w:p>
        </w:tc>
        <w:tc>
          <w:tcPr>
            <w:tcW w:w="4678" w:type="dxa"/>
          </w:tcPr>
          <w:p w:rsidR="00893FEA" w:rsidRDefault="00F50E50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las fases.</w:t>
            </w:r>
          </w:p>
        </w:tc>
        <w:tc>
          <w:tcPr>
            <w:tcW w:w="2835" w:type="dxa"/>
          </w:tcPr>
          <w:p w:rsidR="00893FEA" w:rsidRDefault="00C0349E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/fases</w:t>
            </w:r>
          </w:p>
        </w:tc>
      </w:tr>
      <w:tr w:rsidR="00893FEA" w:rsidTr="0089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893FEA" w:rsidRDefault="00893FEA" w:rsidP="0075736A">
            <w:pPr>
              <w:pStyle w:val="textotitulo2"/>
            </w:pPr>
            <w:r>
              <w:t>FLUJO</w:t>
            </w:r>
          </w:p>
        </w:tc>
      </w:tr>
      <w:tr w:rsidR="000D3AC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E50" w:rsidRDefault="00F50E50" w:rsidP="00F50E5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D3ACE" w:rsidRDefault="000D3AC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3ACE" w:rsidRPr="00237AB8" w:rsidRDefault="00F50E50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FlujoController</w:t>
            </w:r>
            <w:proofErr w:type="spellEnd"/>
            <w:r>
              <w:t xml:space="preserve"> donde se enlista el flujo de las solicitudes. </w:t>
            </w:r>
          </w:p>
        </w:tc>
        <w:tc>
          <w:tcPr>
            <w:tcW w:w="2835" w:type="dxa"/>
          </w:tcPr>
          <w:p w:rsidR="000D3ACE" w:rsidRPr="00237AB8" w:rsidRDefault="00C0349E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/flujo</w:t>
            </w:r>
          </w:p>
        </w:tc>
      </w:tr>
      <w:tr w:rsidR="00893FEA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93FEA" w:rsidRDefault="00F50E5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Flujo.volt</w:t>
            </w:r>
            <w:proofErr w:type="spellEnd"/>
          </w:p>
        </w:tc>
        <w:tc>
          <w:tcPr>
            <w:tcW w:w="4678" w:type="dxa"/>
          </w:tcPr>
          <w:p w:rsidR="00893FEA" w:rsidRDefault="00F50E50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el flujo de las solicitudes</w:t>
            </w:r>
          </w:p>
        </w:tc>
        <w:tc>
          <w:tcPr>
            <w:tcW w:w="2835" w:type="dxa"/>
          </w:tcPr>
          <w:p w:rsidR="00893FEA" w:rsidRDefault="00C0349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/flujo</w:t>
            </w:r>
          </w:p>
        </w:tc>
      </w:tr>
      <w:tr w:rsidR="00097187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INDEX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69AE" w:rsidRDefault="002B69AE" w:rsidP="002B69A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2B69AE" w:rsidP="002B69A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IndexController</w:t>
            </w:r>
            <w:proofErr w:type="spellEnd"/>
            <w:r>
              <w:t xml:space="preserve"> donde se muestra el </w:t>
            </w:r>
            <w:proofErr w:type="spellStart"/>
            <w:r>
              <w:t>login</w:t>
            </w:r>
            <w:proofErr w:type="spellEnd"/>
            <w:r>
              <w:t xml:space="preserve"> del sistema.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index</w:t>
            </w:r>
            <w:proofErr w:type="spellEnd"/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69AE" w:rsidRDefault="002B69AE" w:rsidP="002B69A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inicio.volt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2B69AE" w:rsidP="002B69AE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IndexController</w:t>
            </w:r>
            <w:proofErr w:type="spellEnd"/>
            <w:r>
              <w:t xml:space="preserve"> donde se muestra la página principal del sistema.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index</w:t>
            </w:r>
            <w:proofErr w:type="spellEnd"/>
          </w:p>
        </w:tc>
      </w:tr>
      <w:tr w:rsidR="00097187" w:rsidTr="0009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LAYOUTS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2B69AE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Footer.volt</w:t>
            </w:r>
            <w:proofErr w:type="spellEnd"/>
          </w:p>
        </w:tc>
        <w:tc>
          <w:tcPr>
            <w:tcW w:w="4678" w:type="dxa"/>
          </w:tcPr>
          <w:p w:rsidR="00097187" w:rsidRDefault="002B69AE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 vista del </w:t>
            </w:r>
            <w:proofErr w:type="spellStart"/>
            <w:r>
              <w:t>footer</w:t>
            </w:r>
            <w:proofErr w:type="spellEnd"/>
            <w:r>
              <w:t>, la parte inferior de la página web del sistema web.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layouts</w:t>
            </w:r>
            <w:proofErr w:type="spellEnd"/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2B69AE" w:rsidP="002B69A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head.volt</w:t>
            </w:r>
            <w:proofErr w:type="spellEnd"/>
          </w:p>
        </w:tc>
        <w:tc>
          <w:tcPr>
            <w:tcW w:w="4678" w:type="dxa"/>
          </w:tcPr>
          <w:p w:rsidR="00097187" w:rsidRDefault="002B69AE" w:rsidP="002B69AE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vista del head donde se encuentra información de página web del sistema.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 w:rsidR="002B69AE">
              <w:t>/</w:t>
            </w:r>
            <w:proofErr w:type="spellStart"/>
            <w:r>
              <w:t>layouts</w:t>
            </w:r>
            <w:proofErr w:type="spellEnd"/>
          </w:p>
        </w:tc>
      </w:tr>
      <w:tr w:rsidR="002B69AE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69AE" w:rsidRDefault="002B69AE" w:rsidP="002B69A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Header.volt</w:t>
            </w:r>
            <w:proofErr w:type="spellEnd"/>
          </w:p>
        </w:tc>
        <w:tc>
          <w:tcPr>
            <w:tcW w:w="4678" w:type="dxa"/>
          </w:tcPr>
          <w:p w:rsidR="002B69AE" w:rsidRDefault="002B69AE" w:rsidP="00BC5DF3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 vista del </w:t>
            </w:r>
            <w:proofErr w:type="spellStart"/>
            <w:r w:rsidR="00BC5DF3">
              <w:t>header</w:t>
            </w:r>
            <w:proofErr w:type="spellEnd"/>
            <w:r>
              <w:t xml:space="preserve">, la parte </w:t>
            </w:r>
            <w:r w:rsidR="00BC5DF3">
              <w:t>superior</w:t>
            </w:r>
            <w:r>
              <w:t xml:space="preserve"> de la página web del sistema web.</w:t>
            </w:r>
          </w:p>
        </w:tc>
        <w:tc>
          <w:tcPr>
            <w:tcW w:w="2835" w:type="dxa"/>
          </w:tcPr>
          <w:p w:rsidR="002B69AE" w:rsidRDefault="002B69AE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layouts</w:t>
            </w:r>
            <w:proofErr w:type="spellEnd"/>
          </w:p>
        </w:tc>
      </w:tr>
      <w:tr w:rsidR="002B69AE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B69AE" w:rsidRDefault="002B69AE" w:rsidP="002B69AE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Menú.volt</w:t>
            </w:r>
            <w:proofErr w:type="spellEnd"/>
          </w:p>
        </w:tc>
        <w:tc>
          <w:tcPr>
            <w:tcW w:w="4678" w:type="dxa"/>
          </w:tcPr>
          <w:p w:rsidR="002B69AE" w:rsidRDefault="00BC5DF3" w:rsidP="00BC5DF3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vista del menú con los elementos de la página web del sistema.</w:t>
            </w:r>
          </w:p>
        </w:tc>
        <w:tc>
          <w:tcPr>
            <w:tcW w:w="2835" w:type="dxa"/>
          </w:tcPr>
          <w:p w:rsidR="002B69AE" w:rsidRDefault="002B69AE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layouts</w:t>
            </w:r>
            <w:proofErr w:type="spellEnd"/>
          </w:p>
        </w:tc>
      </w:tr>
      <w:tr w:rsidR="00097187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PARÁMETROS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IndexController</w:t>
            </w:r>
            <w:proofErr w:type="spellEnd"/>
            <w:r>
              <w:t xml:space="preserve"> donde se muestra el </w:t>
            </w:r>
            <w:proofErr w:type="spellStart"/>
            <w:r>
              <w:t>login</w:t>
            </w:r>
            <w:proofErr w:type="spellEnd"/>
            <w:r>
              <w:t xml:space="preserve"> del sistema.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parametros</w:t>
            </w:r>
            <w:proofErr w:type="spellEnd"/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B45735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Parámetros.volt</w:t>
            </w:r>
            <w:proofErr w:type="spellEnd"/>
          </w:p>
        </w:tc>
        <w:tc>
          <w:tcPr>
            <w:tcW w:w="4678" w:type="dxa"/>
          </w:tcPr>
          <w:p w:rsidR="00097187" w:rsidRDefault="00B45735" w:rsidP="00B45735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los parámetros del sistema.</w:t>
            </w:r>
          </w:p>
        </w:tc>
        <w:tc>
          <w:tcPr>
            <w:tcW w:w="2835" w:type="dxa"/>
          </w:tcPr>
          <w:p w:rsidR="00097187" w:rsidRDefault="00097187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parametros</w:t>
            </w:r>
            <w:proofErr w:type="spellEnd"/>
          </w:p>
        </w:tc>
      </w:tr>
      <w:tr w:rsidR="00097187" w:rsidTr="0009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191C00" w:rsidP="0075736A">
            <w:pPr>
              <w:pStyle w:val="textotitulo2"/>
            </w:pPr>
            <w:r>
              <w:t>PERFIL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B45735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PerfilController</w:t>
            </w:r>
            <w:proofErr w:type="spellEnd"/>
            <w:r>
              <w:t xml:space="preserve"> donde de muestra los datos personales del usuario.</w:t>
            </w:r>
          </w:p>
        </w:tc>
        <w:tc>
          <w:tcPr>
            <w:tcW w:w="2835" w:type="dxa"/>
          </w:tcPr>
          <w:p w:rsidR="00097187" w:rsidRDefault="00097187" w:rsidP="0009718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/perfil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Imagen.volt</w:t>
            </w:r>
            <w:proofErr w:type="spellEnd"/>
          </w:p>
        </w:tc>
        <w:tc>
          <w:tcPr>
            <w:tcW w:w="4678" w:type="dxa"/>
          </w:tcPr>
          <w:p w:rsidR="00097187" w:rsidRDefault="00B45735" w:rsidP="00B45735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modificar la imagen de perfil del usuario.</w:t>
            </w:r>
          </w:p>
        </w:tc>
        <w:tc>
          <w:tcPr>
            <w:tcW w:w="2835" w:type="dxa"/>
          </w:tcPr>
          <w:p w:rsidR="00097187" w:rsidRDefault="00097187" w:rsidP="00097187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/perfil</w:t>
            </w:r>
          </w:p>
        </w:tc>
      </w:tr>
      <w:tr w:rsidR="00191C00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Perfil.volt</w:t>
            </w:r>
            <w:proofErr w:type="spellEnd"/>
          </w:p>
        </w:tc>
        <w:tc>
          <w:tcPr>
            <w:tcW w:w="4678" w:type="dxa"/>
          </w:tcPr>
          <w:p w:rsidR="00191C00" w:rsidRDefault="00B45735" w:rsidP="00B45735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modificar los datos personales del usuario.</w:t>
            </w:r>
          </w:p>
        </w:tc>
        <w:tc>
          <w:tcPr>
            <w:tcW w:w="2835" w:type="dxa"/>
          </w:tcPr>
          <w:p w:rsidR="00191C00" w:rsidRDefault="00191C00" w:rsidP="0009718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/perfil</w:t>
            </w:r>
          </w:p>
        </w:tc>
      </w:tr>
      <w:tr w:rsidR="00097187" w:rsidTr="00097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PLAZOS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B45735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PlazosController</w:t>
            </w:r>
            <w:proofErr w:type="spellEnd"/>
            <w:r>
              <w:t xml:space="preserve"> donde se enlistan los plazos de días de las solicitudes.</w:t>
            </w:r>
          </w:p>
        </w:tc>
        <w:tc>
          <w:tcPr>
            <w:tcW w:w="2835" w:type="dxa"/>
          </w:tcPr>
          <w:p w:rsidR="00097187" w:rsidRDefault="00191C00" w:rsidP="00191C0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/plazos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Plazos.volt</w:t>
            </w:r>
            <w:proofErr w:type="spellEnd"/>
          </w:p>
        </w:tc>
        <w:tc>
          <w:tcPr>
            <w:tcW w:w="4678" w:type="dxa"/>
          </w:tcPr>
          <w:p w:rsidR="00097187" w:rsidRDefault="00B45735" w:rsidP="00B45735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los plazos de las solicitudes.</w:t>
            </w:r>
          </w:p>
        </w:tc>
        <w:tc>
          <w:tcPr>
            <w:tcW w:w="2835" w:type="dxa"/>
          </w:tcPr>
          <w:p w:rsidR="00097187" w:rsidRPr="00191C00" w:rsidRDefault="00191C00" w:rsidP="00191C0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/plazos</w:t>
            </w:r>
          </w:p>
        </w:tc>
      </w:tr>
      <w:tr w:rsidR="00097187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PREGUNTAS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IndexController</w:t>
            </w:r>
            <w:proofErr w:type="spellEnd"/>
            <w:r>
              <w:t xml:space="preserve"> donde se muestra el </w:t>
            </w:r>
            <w:proofErr w:type="spellStart"/>
            <w:r>
              <w:t>login</w:t>
            </w:r>
            <w:proofErr w:type="spellEnd"/>
            <w:r>
              <w:t xml:space="preserve"> del sistema.</w:t>
            </w:r>
          </w:p>
        </w:tc>
        <w:tc>
          <w:tcPr>
            <w:tcW w:w="2835" w:type="dxa"/>
          </w:tcPr>
          <w:p w:rsidR="00097187" w:rsidRDefault="00866994" w:rsidP="00866994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/preguntas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B45735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perfil</w:t>
            </w:r>
            <w:r w:rsidR="00191C00">
              <w:rPr>
                <w:rFonts w:ascii="Segoe UI" w:hAnsi="Segoe UI" w:cs="Segoe UI"/>
                <w:color w:val="000000"/>
                <w:sz w:val="18"/>
                <w:szCs w:val="18"/>
              </w:rPr>
              <w:t>.volt</w:t>
            </w:r>
            <w:proofErr w:type="spellEnd"/>
          </w:p>
        </w:tc>
        <w:tc>
          <w:tcPr>
            <w:tcW w:w="4678" w:type="dxa"/>
          </w:tcPr>
          <w:p w:rsidR="00097187" w:rsidRDefault="00605FFA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página del perfil de las preguntas.</w:t>
            </w:r>
          </w:p>
        </w:tc>
        <w:tc>
          <w:tcPr>
            <w:tcW w:w="2835" w:type="dxa"/>
          </w:tcPr>
          <w:p w:rsidR="00097187" w:rsidRDefault="00866994" w:rsidP="00866994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/preguntas</w:t>
            </w:r>
          </w:p>
        </w:tc>
      </w:tr>
      <w:tr w:rsidR="00B45735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45735" w:rsidRDefault="00B45735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Preguntas.volt</w:t>
            </w:r>
            <w:proofErr w:type="spellEnd"/>
          </w:p>
        </w:tc>
        <w:tc>
          <w:tcPr>
            <w:tcW w:w="4678" w:type="dxa"/>
          </w:tcPr>
          <w:p w:rsidR="00B45735" w:rsidRDefault="00605FFA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con la información de la pregunta.</w:t>
            </w:r>
          </w:p>
        </w:tc>
        <w:tc>
          <w:tcPr>
            <w:tcW w:w="2835" w:type="dxa"/>
          </w:tcPr>
          <w:p w:rsidR="00B45735" w:rsidRDefault="00605FFA" w:rsidP="00866994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/preguntas</w:t>
            </w:r>
          </w:p>
        </w:tc>
      </w:tr>
      <w:tr w:rsidR="00B45735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45735" w:rsidRDefault="00B45735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Turnado.volt</w:t>
            </w:r>
            <w:proofErr w:type="spellEnd"/>
          </w:p>
        </w:tc>
        <w:tc>
          <w:tcPr>
            <w:tcW w:w="4678" w:type="dxa"/>
          </w:tcPr>
          <w:p w:rsidR="00B45735" w:rsidRDefault="00230727" w:rsidP="0023072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turnar las preguntas a las dependencias seleccionadas.</w:t>
            </w:r>
          </w:p>
        </w:tc>
        <w:tc>
          <w:tcPr>
            <w:tcW w:w="2835" w:type="dxa"/>
          </w:tcPr>
          <w:p w:rsidR="00B45735" w:rsidRDefault="00605FFA" w:rsidP="00866994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/preguntas</w:t>
            </w:r>
          </w:p>
        </w:tc>
      </w:tr>
      <w:tr w:rsidR="00097187" w:rsidTr="0064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RECURSOS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916FB7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 w:rsidR="00916FB7">
              <w:t>Recursos</w:t>
            </w:r>
            <w:r>
              <w:t>Controller</w:t>
            </w:r>
            <w:proofErr w:type="spellEnd"/>
            <w:r>
              <w:t xml:space="preserve"> donde </w:t>
            </w:r>
            <w:r w:rsidR="00916FB7">
              <w:t>se enlistan los recursos del sistema.</w:t>
            </w:r>
          </w:p>
        </w:tc>
        <w:tc>
          <w:tcPr>
            <w:tcW w:w="2835" w:type="dxa"/>
          </w:tcPr>
          <w:p w:rsidR="00097187" w:rsidRDefault="00866994" w:rsidP="00866994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/recursos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Recursos.volt</w:t>
            </w:r>
            <w:proofErr w:type="spellEnd"/>
          </w:p>
        </w:tc>
        <w:tc>
          <w:tcPr>
            <w:tcW w:w="4678" w:type="dxa"/>
          </w:tcPr>
          <w:p w:rsidR="00097187" w:rsidRDefault="004A2A20" w:rsidP="004A2A2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agregar/modificar los recursos.</w:t>
            </w:r>
          </w:p>
        </w:tc>
        <w:tc>
          <w:tcPr>
            <w:tcW w:w="2835" w:type="dxa"/>
          </w:tcPr>
          <w:p w:rsidR="00097187" w:rsidRDefault="00866994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/recursos</w:t>
            </w:r>
          </w:p>
        </w:tc>
      </w:tr>
      <w:tr w:rsidR="00097187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097187" w:rsidRDefault="00097187" w:rsidP="0075736A">
            <w:pPr>
              <w:pStyle w:val="textotitulo2"/>
            </w:pPr>
            <w:r>
              <w:t>ROLES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916FB7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 w:rsidR="00916FB7">
              <w:t>Roles</w:t>
            </w:r>
            <w:r>
              <w:t>Controller</w:t>
            </w:r>
            <w:proofErr w:type="spellEnd"/>
            <w:r>
              <w:t xml:space="preserve"> donde se </w:t>
            </w:r>
            <w:r w:rsidR="00916FB7">
              <w:t>enlistan los roles del sistema.</w:t>
            </w:r>
          </w:p>
        </w:tc>
        <w:tc>
          <w:tcPr>
            <w:tcW w:w="2835" w:type="dxa"/>
          </w:tcPr>
          <w:p w:rsidR="00097187" w:rsidRDefault="00866994" w:rsidP="00866994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/roles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Roles.volt</w:t>
            </w:r>
            <w:proofErr w:type="spellEnd"/>
          </w:p>
        </w:tc>
        <w:tc>
          <w:tcPr>
            <w:tcW w:w="4678" w:type="dxa"/>
          </w:tcPr>
          <w:p w:rsidR="00097187" w:rsidRDefault="004A2A20" w:rsidP="004A2A2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los roles.</w:t>
            </w:r>
          </w:p>
        </w:tc>
        <w:tc>
          <w:tcPr>
            <w:tcW w:w="2835" w:type="dxa"/>
          </w:tcPr>
          <w:p w:rsidR="00097187" w:rsidRDefault="00866994" w:rsidP="00866994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/roles</w:t>
            </w:r>
          </w:p>
        </w:tc>
      </w:tr>
      <w:tr w:rsidR="00111660" w:rsidTr="00111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111660" w:rsidRDefault="00111660" w:rsidP="0075736A">
            <w:pPr>
              <w:pStyle w:val="textotitulo2"/>
            </w:pPr>
            <w:r>
              <w:t>SOLICITANTES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191C00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B45735" w:rsidP="005827F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 w:rsidR="005827F1">
              <w:t>Solicitantes</w:t>
            </w:r>
            <w:r>
              <w:t>Controller</w:t>
            </w:r>
            <w:proofErr w:type="spellEnd"/>
            <w:r>
              <w:t xml:space="preserve"> donde</w:t>
            </w:r>
            <w:r w:rsidR="005827F1">
              <w:t xml:space="preserve"> se enlistan los solicitantes.</w:t>
            </w:r>
          </w:p>
        </w:tc>
        <w:tc>
          <w:tcPr>
            <w:tcW w:w="2835" w:type="dxa"/>
          </w:tcPr>
          <w:p w:rsidR="00097187" w:rsidRDefault="005827F1" w:rsidP="005827F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/solicitantes</w:t>
            </w:r>
          </w:p>
        </w:tc>
      </w:tr>
      <w:tr w:rsidR="00097187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191C00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Solicitantes.volt</w:t>
            </w:r>
            <w:proofErr w:type="spellEnd"/>
          </w:p>
        </w:tc>
        <w:tc>
          <w:tcPr>
            <w:tcW w:w="4678" w:type="dxa"/>
          </w:tcPr>
          <w:p w:rsidR="00097187" w:rsidRDefault="005827F1" w:rsidP="005827F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visualizar los datos personales del solicitante.</w:t>
            </w:r>
          </w:p>
        </w:tc>
        <w:tc>
          <w:tcPr>
            <w:tcW w:w="2835" w:type="dxa"/>
          </w:tcPr>
          <w:p w:rsidR="00097187" w:rsidRDefault="005827F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/solicitantes</w:t>
            </w:r>
          </w:p>
        </w:tc>
      </w:tr>
      <w:tr w:rsidR="00E51AF5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51AF5" w:rsidRDefault="005827F1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Comentarios.volt</w:t>
            </w:r>
            <w:proofErr w:type="spellEnd"/>
          </w:p>
        </w:tc>
        <w:tc>
          <w:tcPr>
            <w:tcW w:w="4678" w:type="dxa"/>
          </w:tcPr>
          <w:p w:rsidR="00E51AF5" w:rsidRDefault="005827F1" w:rsidP="005827F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 comentario al historial del solicitante.</w:t>
            </w:r>
          </w:p>
        </w:tc>
        <w:tc>
          <w:tcPr>
            <w:tcW w:w="2835" w:type="dxa"/>
          </w:tcPr>
          <w:p w:rsidR="00E51AF5" w:rsidRDefault="005827F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/solicitantes</w:t>
            </w:r>
          </w:p>
        </w:tc>
      </w:tr>
      <w:tr w:rsidR="00E51AF5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51AF5" w:rsidRDefault="005827F1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Perfil.volt</w:t>
            </w:r>
            <w:proofErr w:type="spellEnd"/>
          </w:p>
        </w:tc>
        <w:tc>
          <w:tcPr>
            <w:tcW w:w="4678" w:type="dxa"/>
          </w:tcPr>
          <w:p w:rsidR="00E51AF5" w:rsidRDefault="00605FFA" w:rsidP="00605FF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la página </w:t>
            </w:r>
            <w:r w:rsidR="005827F1">
              <w:t>para visualizar el perfil del solicitante.</w:t>
            </w:r>
          </w:p>
        </w:tc>
        <w:tc>
          <w:tcPr>
            <w:tcW w:w="2835" w:type="dxa"/>
          </w:tcPr>
          <w:p w:rsidR="00E51AF5" w:rsidRDefault="005827F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/solicitantes</w:t>
            </w:r>
          </w:p>
        </w:tc>
      </w:tr>
      <w:tr w:rsidR="00111660" w:rsidTr="0064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111660" w:rsidRDefault="00111660" w:rsidP="0075736A">
            <w:pPr>
              <w:pStyle w:val="textotitulo2"/>
            </w:pPr>
            <w:r>
              <w:t>SOLICITUDES</w:t>
            </w:r>
          </w:p>
        </w:tc>
      </w:tr>
      <w:tr w:rsidR="00097187" w:rsidTr="0067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1C00" w:rsidRDefault="004119E8" w:rsidP="00191C00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listado</w:t>
            </w:r>
            <w:r w:rsidR="00191C00">
              <w:rPr>
                <w:rFonts w:ascii="Segoe UI" w:hAnsi="Segoe UI" w:cs="Segoe UI"/>
                <w:color w:val="000000"/>
                <w:sz w:val="18"/>
                <w:szCs w:val="18"/>
              </w:rPr>
              <w:t>.volt</w:t>
            </w:r>
            <w:proofErr w:type="spellEnd"/>
          </w:p>
          <w:p w:rsidR="00097187" w:rsidRDefault="00097187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97187" w:rsidRDefault="00644231" w:rsidP="0064423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SolicitudesController</w:t>
            </w:r>
            <w:proofErr w:type="spellEnd"/>
            <w:r>
              <w:t xml:space="preserve"> donde se enlistan las solicitudes en base al tipo de solicitud (ARCO y SAI).</w:t>
            </w:r>
          </w:p>
        </w:tc>
        <w:tc>
          <w:tcPr>
            <w:tcW w:w="2835" w:type="dxa"/>
          </w:tcPr>
          <w:p w:rsidR="00097187" w:rsidRDefault="00644231" w:rsidP="0064423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097187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7187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Calendario.volt</w:t>
            </w:r>
            <w:proofErr w:type="spellEnd"/>
          </w:p>
        </w:tc>
        <w:tc>
          <w:tcPr>
            <w:tcW w:w="4678" w:type="dxa"/>
          </w:tcPr>
          <w:p w:rsidR="00097187" w:rsidRDefault="00644231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página del calendario de solicitudes en base al tipo de solicitud (ARCO y SAI).</w:t>
            </w:r>
          </w:p>
        </w:tc>
        <w:tc>
          <w:tcPr>
            <w:tcW w:w="2835" w:type="dxa"/>
          </w:tcPr>
          <w:p w:rsidR="00097187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3D0786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D0786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Comentario.volt</w:t>
            </w:r>
            <w:proofErr w:type="spellEnd"/>
          </w:p>
        </w:tc>
        <w:tc>
          <w:tcPr>
            <w:tcW w:w="4678" w:type="dxa"/>
          </w:tcPr>
          <w:p w:rsidR="003D0786" w:rsidRDefault="00644231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para agregar comentario a la solicitud</w:t>
            </w:r>
          </w:p>
        </w:tc>
        <w:tc>
          <w:tcPr>
            <w:tcW w:w="2835" w:type="dxa"/>
          </w:tcPr>
          <w:p w:rsidR="003D0786" w:rsidRDefault="0064423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3D0786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D0786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documento.volt</w:t>
            </w:r>
            <w:proofErr w:type="spellEnd"/>
          </w:p>
        </w:tc>
        <w:tc>
          <w:tcPr>
            <w:tcW w:w="4678" w:type="dxa"/>
          </w:tcPr>
          <w:p w:rsidR="003D0786" w:rsidRDefault="00644231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documentos anexos.</w:t>
            </w:r>
          </w:p>
        </w:tc>
        <w:tc>
          <w:tcPr>
            <w:tcW w:w="2835" w:type="dxa"/>
          </w:tcPr>
          <w:p w:rsidR="003D0786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3D0786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D0786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Perfil.volt</w:t>
            </w:r>
            <w:proofErr w:type="spellEnd"/>
          </w:p>
        </w:tc>
        <w:tc>
          <w:tcPr>
            <w:tcW w:w="4678" w:type="dxa"/>
          </w:tcPr>
          <w:p w:rsidR="003D0786" w:rsidRDefault="004119E8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página del perfil de la solicitud.</w:t>
            </w:r>
          </w:p>
        </w:tc>
        <w:tc>
          <w:tcPr>
            <w:tcW w:w="2835" w:type="dxa"/>
          </w:tcPr>
          <w:p w:rsidR="003D0786" w:rsidRDefault="0064423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3D0786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D0786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Pregunta.volt</w:t>
            </w:r>
            <w:proofErr w:type="spellEnd"/>
          </w:p>
        </w:tc>
        <w:tc>
          <w:tcPr>
            <w:tcW w:w="4678" w:type="dxa"/>
          </w:tcPr>
          <w:p w:rsidR="003D0786" w:rsidRDefault="004119E8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agregar/modificar las preguntas</w:t>
            </w:r>
          </w:p>
        </w:tc>
        <w:tc>
          <w:tcPr>
            <w:tcW w:w="2835" w:type="dxa"/>
          </w:tcPr>
          <w:p w:rsidR="003D0786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67026D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Preguntas.volt</w:t>
            </w:r>
            <w:proofErr w:type="spellEnd"/>
          </w:p>
        </w:tc>
        <w:tc>
          <w:tcPr>
            <w:tcW w:w="4678" w:type="dxa"/>
          </w:tcPr>
          <w:p w:rsidR="0067026D" w:rsidRDefault="004119E8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el modal de la pregunta con su información.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67026D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Turnado.volt</w:t>
            </w:r>
            <w:proofErr w:type="spellEnd"/>
          </w:p>
        </w:tc>
        <w:tc>
          <w:tcPr>
            <w:tcW w:w="4678" w:type="dxa"/>
          </w:tcPr>
          <w:p w:rsidR="0067026D" w:rsidRDefault="004119E8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modal para turnar las preguntas a las diferentes dependencias seleccionadas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67026D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Arco.volt</w:t>
            </w:r>
            <w:proofErr w:type="spellEnd"/>
          </w:p>
        </w:tc>
        <w:tc>
          <w:tcPr>
            <w:tcW w:w="4678" w:type="dxa"/>
          </w:tcPr>
          <w:p w:rsidR="0067026D" w:rsidRDefault="00C22CB6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la página de registro de las solicitudes ARCO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67026D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Sai.volt</w:t>
            </w:r>
            <w:proofErr w:type="spellEnd"/>
          </w:p>
        </w:tc>
        <w:tc>
          <w:tcPr>
            <w:tcW w:w="4678" w:type="dxa"/>
          </w:tcPr>
          <w:p w:rsidR="0067026D" w:rsidRDefault="00C22CB6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página de registro de solicitudes SAI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/solicitudes</w:t>
            </w:r>
          </w:p>
        </w:tc>
      </w:tr>
      <w:tr w:rsidR="0067026D" w:rsidTr="0064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67026D" w:rsidRDefault="0067026D" w:rsidP="0075736A">
            <w:pPr>
              <w:pStyle w:val="textotitulo2"/>
            </w:pPr>
            <w:r>
              <w:t>TEMPLATES</w:t>
            </w:r>
          </w:p>
        </w:tc>
      </w:tr>
      <w:tr w:rsidR="0067026D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Base.volt</w:t>
            </w:r>
            <w:proofErr w:type="spellEnd"/>
          </w:p>
        </w:tc>
        <w:tc>
          <w:tcPr>
            <w:tcW w:w="4678" w:type="dxa"/>
          </w:tcPr>
          <w:p w:rsidR="0067026D" w:rsidRDefault="00C22CB6" w:rsidP="00F50E50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 estructura base en código </w:t>
            </w:r>
            <w:proofErr w:type="spellStart"/>
            <w:r>
              <w:t>html</w:t>
            </w:r>
            <w:proofErr w:type="spellEnd"/>
            <w:r>
              <w:t xml:space="preserve"> del sistema </w:t>
            </w:r>
          </w:p>
        </w:tc>
        <w:tc>
          <w:tcPr>
            <w:tcW w:w="2835" w:type="dxa"/>
          </w:tcPr>
          <w:p w:rsidR="0067026D" w:rsidRDefault="00C22CB6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</w:t>
            </w:r>
            <w:proofErr w:type="spellStart"/>
            <w:r>
              <w:t>templates</w:t>
            </w:r>
            <w:proofErr w:type="spellEnd"/>
          </w:p>
        </w:tc>
      </w:tr>
      <w:tr w:rsidR="0067026D" w:rsidTr="0064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3"/>
            <w:shd w:val="clear" w:color="auto" w:fill="DBE5F1" w:themeFill="accent1" w:themeFillTint="33"/>
          </w:tcPr>
          <w:p w:rsidR="0067026D" w:rsidRDefault="0067026D" w:rsidP="0075736A">
            <w:pPr>
              <w:pStyle w:val="textotitulo2"/>
            </w:pPr>
            <w:r>
              <w:t>USUARIOS</w:t>
            </w:r>
          </w:p>
        </w:tc>
      </w:tr>
      <w:tr w:rsidR="0067026D" w:rsidTr="00757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Index.volt</w:t>
            </w:r>
            <w:proofErr w:type="spellEnd"/>
          </w:p>
        </w:tc>
        <w:tc>
          <w:tcPr>
            <w:tcW w:w="4678" w:type="dxa"/>
          </w:tcPr>
          <w:p w:rsidR="0067026D" w:rsidRDefault="00644231" w:rsidP="0064423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relacionada con el controlador </w:t>
            </w:r>
            <w:proofErr w:type="spellStart"/>
            <w:r>
              <w:t>UsuarioController</w:t>
            </w:r>
            <w:proofErr w:type="spellEnd"/>
            <w:r>
              <w:t xml:space="preserve"> donde se enlistan los usuarios registrados en el sistema.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/usuarios</w:t>
            </w:r>
          </w:p>
        </w:tc>
      </w:tr>
      <w:tr w:rsidR="0067026D" w:rsidTr="00757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026D" w:rsidRDefault="0067026D" w:rsidP="0075736A">
            <w:pPr>
              <w:pStyle w:val="HTMLconformatoprevio"/>
              <w:shd w:val="clear" w:color="auto" w:fill="FFFFFF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Usuario.volt</w:t>
            </w:r>
            <w:proofErr w:type="spellEnd"/>
          </w:p>
        </w:tc>
        <w:tc>
          <w:tcPr>
            <w:tcW w:w="4678" w:type="dxa"/>
          </w:tcPr>
          <w:p w:rsidR="0067026D" w:rsidRDefault="00644231" w:rsidP="00F50E50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el modal para agregar/modificar el usuario </w:t>
            </w:r>
          </w:p>
        </w:tc>
        <w:tc>
          <w:tcPr>
            <w:tcW w:w="2835" w:type="dxa"/>
          </w:tcPr>
          <w:p w:rsidR="0067026D" w:rsidRDefault="00644231" w:rsidP="0075736A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saida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  <w:r>
              <w:t>/usuarios</w:t>
            </w:r>
          </w:p>
        </w:tc>
      </w:tr>
    </w:tbl>
    <w:p w:rsidR="000D3ACE" w:rsidRPr="000D3ACE" w:rsidRDefault="000D3ACE" w:rsidP="000D3ACE">
      <w:pPr>
        <w:rPr>
          <w:lang w:val="es-MX"/>
        </w:rPr>
      </w:pPr>
    </w:p>
    <w:p w:rsidR="0055453B" w:rsidRPr="00DC129A" w:rsidRDefault="004969B2" w:rsidP="00DC129A">
      <w:pPr>
        <w:pStyle w:val="Ttulo2"/>
      </w:pPr>
      <w:bookmarkStart w:id="12" w:name="_Toc521393278"/>
      <w:r>
        <w:t>Diccionario de datos</w:t>
      </w:r>
      <w:bookmarkEnd w:id="12"/>
    </w:p>
    <w:p w:rsidR="00930BA1" w:rsidRDefault="004969B2" w:rsidP="004969B2">
      <w:pPr>
        <w:pStyle w:val="Ttulo3"/>
      </w:pPr>
      <w:bookmarkStart w:id="13" w:name="_Toc129657503"/>
      <w:bookmarkStart w:id="14" w:name="_Toc521393279"/>
      <w:r>
        <w:t>Distribución física y lógica de base de datos</w:t>
      </w:r>
      <w:bookmarkEnd w:id="13"/>
      <w:bookmarkEnd w:id="14"/>
    </w:p>
    <w:p w:rsidR="004969B2" w:rsidRPr="00D54531" w:rsidRDefault="004969B2" w:rsidP="004969B2">
      <w:pPr>
        <w:spacing w:before="0" w:after="0"/>
        <w:jc w:val="left"/>
        <w:rPr>
          <w:rFonts w:ascii="Arial Narrow" w:hAnsi="Arial Narrow" w:cs="Arial"/>
          <w:bCs/>
          <w:szCs w:val="20"/>
        </w:rPr>
      </w:pP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>Los datos a utilizar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 en el sistema SAIDA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se manejaran en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 t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>ablas de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>ntro de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la base de datos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>,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las cuales 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serán </w:t>
      </w:r>
      <w:r>
        <w:rPr>
          <w:rFonts w:ascii="Arial Narrow" w:hAnsi="Arial Narrow" w:cs="Arial"/>
          <w:bCs/>
          <w:szCs w:val="20"/>
        </w:rPr>
        <w:t>descrita</w:t>
      </w:r>
      <w:r w:rsidRPr="003B3EB6">
        <w:rPr>
          <w:rFonts w:ascii="Arial Narrow" w:hAnsi="Arial Narrow" w:cs="Arial"/>
          <w:bCs/>
          <w:szCs w:val="20"/>
        </w:rPr>
        <w:t>s posteriormente</w:t>
      </w:r>
      <w:r>
        <w:rPr>
          <w:rFonts w:ascii="Arial Narrow" w:hAnsi="Arial Narrow" w:cs="Arial"/>
          <w:bCs/>
          <w:szCs w:val="20"/>
        </w:rPr>
        <w:t>:</w:t>
      </w:r>
    </w:p>
    <w:p w:rsidR="00F42575" w:rsidRDefault="004969B2" w:rsidP="00930BA1">
      <w:pPr>
        <w:pStyle w:val="Ttulo3"/>
      </w:pPr>
      <w:bookmarkStart w:id="15" w:name="_Toc521393280"/>
      <w:r>
        <w:t>Tablas</w:t>
      </w:r>
      <w:bookmarkEnd w:id="15"/>
      <w:r>
        <w:t xml:space="preserve"> </w:t>
      </w:r>
    </w:p>
    <w:p w:rsidR="00D76CF0" w:rsidRPr="00D54531" w:rsidRDefault="00D76CF0" w:rsidP="00D76CF0">
      <w:pPr>
        <w:spacing w:before="0" w:after="0"/>
        <w:jc w:val="left"/>
        <w:rPr>
          <w:rFonts w:ascii="Arial Narrow" w:hAnsi="Arial Narrow" w:cs="Arial"/>
          <w:bCs/>
          <w:szCs w:val="20"/>
        </w:rPr>
      </w:pP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>Los datos a utilizar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 en el sistema SAIDA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se manejaran en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 t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>ablas de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>ntro de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la base de datos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>,</w:t>
      </w:r>
      <w:r w:rsidRPr="004969B2">
        <w:rPr>
          <w:rFonts w:ascii="Arial Narrow" w:hAnsi="Arial Narrow" w:cs="Arial"/>
          <w:color w:val="000000" w:themeColor="text1"/>
          <w:szCs w:val="20"/>
          <w:lang w:val="es-MX"/>
        </w:rPr>
        <w:t xml:space="preserve"> las cuales </w:t>
      </w:r>
      <w:r>
        <w:rPr>
          <w:rFonts w:ascii="Arial Narrow" w:hAnsi="Arial Narrow" w:cs="Arial"/>
          <w:color w:val="000000" w:themeColor="text1"/>
          <w:szCs w:val="20"/>
          <w:lang w:val="es-MX"/>
        </w:rPr>
        <w:t xml:space="preserve">serán </w:t>
      </w:r>
      <w:r>
        <w:rPr>
          <w:rFonts w:ascii="Arial Narrow" w:hAnsi="Arial Narrow" w:cs="Arial"/>
          <w:bCs/>
          <w:szCs w:val="20"/>
        </w:rPr>
        <w:t>descrita</w:t>
      </w:r>
      <w:r w:rsidRPr="003B3EB6">
        <w:rPr>
          <w:rFonts w:ascii="Arial Narrow" w:hAnsi="Arial Narrow" w:cs="Arial"/>
          <w:bCs/>
          <w:szCs w:val="20"/>
        </w:rPr>
        <w:t>s posteriormente</w:t>
      </w:r>
      <w:r>
        <w:rPr>
          <w:rFonts w:ascii="Arial Narrow" w:hAnsi="Arial Narrow" w:cs="Arial"/>
          <w:bCs/>
          <w:szCs w:val="20"/>
        </w:rPr>
        <w:t>:</w:t>
      </w:r>
    </w:p>
    <w:p w:rsidR="009F2680" w:rsidRPr="00E27DBC" w:rsidRDefault="009F2680" w:rsidP="009F2680">
      <w:pPr>
        <w:pStyle w:val="Ttulo4"/>
        <w:numPr>
          <w:ilvl w:val="3"/>
          <w:numId w:val="22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t>Permisos</w:t>
      </w:r>
    </w:p>
    <w:p w:rsidR="00DA2BBA" w:rsidRPr="00237AB8" w:rsidRDefault="00943E06" w:rsidP="00237AB8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>Tabla 1</w:t>
      </w:r>
      <w:r w:rsidR="00237AB8" w:rsidRPr="00237AB8">
        <w:rPr>
          <w:b/>
          <w:bCs/>
          <w:iCs/>
          <w:color w:val="000000" w:themeColor="text1"/>
          <w:szCs w:val="20"/>
        </w:rPr>
        <w:t>.</w:t>
      </w:r>
      <w:r w:rsidR="00237AB8"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SD_USUARIO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237AB8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Default="00237AB8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237AB8" w:rsidRDefault="00237A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237AB8" w:rsidRDefault="00237A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237AB8" w:rsidRDefault="00237A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37A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ID_USUARIO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C0029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237A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D54531" w:rsidP="00E17991">
            <w:pPr>
              <w:pStyle w:val="textotitulo2"/>
            </w:pPr>
            <w:r>
              <w:t>USUARIO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 w:rsidR="00D54531"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D5453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</w:t>
            </w:r>
          </w:p>
        </w:tc>
      </w:tr>
      <w:tr w:rsidR="00237A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D54531" w:rsidP="00E17991">
            <w:pPr>
              <w:pStyle w:val="textotitulo2"/>
            </w:pPr>
            <w:r>
              <w:t>PASSWORD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</w:t>
            </w:r>
            <w:r w:rsidR="00D54531">
              <w:t>00</w:t>
            </w:r>
            <w:r w:rsidRPr="00237AB8">
              <w:t>)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D545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</w:t>
            </w:r>
            <w:proofErr w:type="spellStart"/>
            <w:r>
              <w:t>password</w:t>
            </w:r>
            <w:proofErr w:type="spellEnd"/>
            <w:r>
              <w:t xml:space="preserve"> necesario para el acceso al sistema</w:t>
            </w:r>
          </w:p>
        </w:tc>
      </w:tr>
      <w:tr w:rsidR="00D54531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4531" w:rsidRDefault="00D54531" w:rsidP="00E17991">
            <w:pPr>
              <w:pStyle w:val="textotitulo2"/>
            </w:pPr>
            <w:r>
              <w:t>NOMBRE</w:t>
            </w:r>
          </w:p>
        </w:tc>
        <w:tc>
          <w:tcPr>
            <w:tcW w:w="1701" w:type="dxa"/>
          </w:tcPr>
          <w:p w:rsidR="00D54531" w:rsidRPr="00237AB8" w:rsidRDefault="00D5453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D54531" w:rsidRPr="00237AB8" w:rsidRDefault="00D5453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D54531" w:rsidRPr="00237AB8" w:rsidRDefault="00D5453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completo del usuario</w:t>
            </w:r>
          </w:p>
        </w:tc>
      </w:tr>
      <w:tr w:rsidR="00D54531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54531" w:rsidRDefault="00D54531" w:rsidP="00E17991">
            <w:pPr>
              <w:pStyle w:val="textotitulo2"/>
            </w:pPr>
            <w:r>
              <w:t>CORREO</w:t>
            </w:r>
          </w:p>
        </w:tc>
        <w:tc>
          <w:tcPr>
            <w:tcW w:w="1701" w:type="dxa"/>
          </w:tcPr>
          <w:p w:rsidR="00D54531" w:rsidRPr="00237AB8" w:rsidRDefault="00D545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100</w:t>
            </w:r>
            <w:r w:rsidRPr="00237AB8">
              <w:t>)</w:t>
            </w:r>
          </w:p>
        </w:tc>
        <w:tc>
          <w:tcPr>
            <w:tcW w:w="709" w:type="dxa"/>
          </w:tcPr>
          <w:p w:rsidR="00D54531" w:rsidRPr="00237AB8" w:rsidRDefault="00D545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D54531" w:rsidRPr="00237AB8" w:rsidRDefault="00D5453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correo electrónico del usuario</w:t>
            </w:r>
          </w:p>
        </w:tc>
      </w:tr>
      <w:tr w:rsidR="00237A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 w:rsidR="00D54531"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C00299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237A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C00299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237A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237AB8" w:rsidRPr="00237AB8" w:rsidRDefault="00BB499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 w:rsidR="00C00299">
              <w:t>de</w:t>
            </w:r>
            <w:r w:rsidRPr="00237AB8">
              <w:t xml:space="preserve"> usuario que realizó la última actualización</w:t>
            </w:r>
            <w:r w:rsidR="00C00299">
              <w:t>.</w:t>
            </w:r>
          </w:p>
        </w:tc>
      </w:tr>
      <w:tr w:rsidR="00237A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237AB8" w:rsidRPr="00237AB8" w:rsidRDefault="00BB499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237AB8" w:rsidRPr="00237AB8" w:rsidRDefault="00237A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237A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7AB8" w:rsidRPr="00237AB8" w:rsidRDefault="00237AB8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237AB8" w:rsidRPr="00237AB8" w:rsidRDefault="00237A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034C51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034C51" w:rsidRPr="00237AB8" w:rsidRDefault="00034C51" w:rsidP="00034C51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2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ROL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034C51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Default="00034C51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034C51" w:rsidRDefault="00034C51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034C51" w:rsidRDefault="00034C51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034C51" w:rsidRDefault="00034C51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34C51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ID_</w:t>
            </w:r>
            <w:r w:rsidR="00C83AA2">
              <w:t>ROL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034C51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 xml:space="preserve"> </w:t>
            </w:r>
            <w:r w:rsidR="00C560B8">
              <w:t>ROL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 w:rsidR="00C560B8"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rol</w:t>
            </w:r>
          </w:p>
        </w:tc>
      </w:tr>
      <w:tr w:rsidR="00034C51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C560B8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 w:rsidR="00C560B8"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rol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 w:rsidR="00D54531"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034C51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034C51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4C51" w:rsidRPr="00237AB8" w:rsidRDefault="00034C51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34C51" w:rsidRPr="00237AB8" w:rsidRDefault="00034C51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C83AA2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C83AA2" w:rsidRPr="00237AB8" w:rsidRDefault="00C83AA2" w:rsidP="00C83AA2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F31CE3">
        <w:rPr>
          <w:rFonts w:ascii="Arial Narrow" w:hAnsi="Arial Narrow" w:cs="Arial"/>
          <w:b/>
          <w:bCs/>
          <w:iCs/>
          <w:color w:val="000000" w:themeColor="text1"/>
          <w:szCs w:val="20"/>
        </w:rPr>
        <w:t>3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RECURSO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C83AA2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Default="00C83AA2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C83AA2" w:rsidRDefault="00C83AA2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C83AA2" w:rsidRDefault="00C83AA2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C83AA2" w:rsidRDefault="00C83AA2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83AA2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ID_</w:t>
            </w:r>
            <w:r>
              <w:t>R</w:t>
            </w:r>
            <w:r w:rsidR="00C560B8">
              <w:t>ECURSO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C560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 xml:space="preserve"> </w:t>
            </w:r>
            <w:r>
              <w:t>RECURSO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recurso</w:t>
            </w:r>
          </w:p>
        </w:tc>
      </w:tr>
      <w:tr w:rsidR="00C560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recurso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 w:rsidR="00D54531"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C83AA2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C83AA2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83AA2" w:rsidRPr="00237AB8" w:rsidRDefault="00C83AA2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83AA2" w:rsidRPr="00237AB8" w:rsidRDefault="00C83AA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C560B8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C560B8" w:rsidRPr="00237AB8" w:rsidRDefault="00C560B8" w:rsidP="00C560B8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F31CE3">
        <w:rPr>
          <w:rFonts w:ascii="Arial Narrow" w:hAnsi="Arial Narrow" w:cs="Arial"/>
          <w:b/>
          <w:bCs/>
          <w:iCs/>
          <w:color w:val="000000" w:themeColor="text1"/>
          <w:szCs w:val="20"/>
        </w:rPr>
        <w:t>4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ACCION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C560B8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Default="00C560B8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C560B8" w:rsidRDefault="00C560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C560B8" w:rsidRDefault="00C560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C560B8" w:rsidRDefault="00C560B8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560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ID_</w:t>
            </w:r>
            <w:r>
              <w:t>ACCION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C560B8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 xml:space="preserve"> </w:t>
            </w:r>
            <w:r>
              <w:t>ACCION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la acción</w:t>
            </w:r>
          </w:p>
        </w:tc>
      </w:tr>
      <w:tr w:rsidR="00C560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 la acción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C560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C560B8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60B8" w:rsidRPr="00237AB8" w:rsidRDefault="00C560B8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C560B8" w:rsidRPr="00237AB8" w:rsidRDefault="00C560B8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6C3C93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6C3C93" w:rsidRPr="00237AB8" w:rsidRDefault="006C3C93" w:rsidP="006C3C93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F31CE3">
        <w:rPr>
          <w:rFonts w:ascii="Arial Narrow" w:hAnsi="Arial Narrow" w:cs="Arial"/>
          <w:b/>
          <w:bCs/>
          <w:iCs/>
          <w:color w:val="000000" w:themeColor="text1"/>
          <w:szCs w:val="20"/>
        </w:rPr>
        <w:t>5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USUARIO_ROL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6C3C93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Default="006C3C93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6C3C93" w:rsidRDefault="006C3C9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6C3C93" w:rsidRDefault="006C3C9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6C3C93" w:rsidRDefault="006C3C9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C3C9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ID_</w:t>
            </w:r>
            <w:r>
              <w:t>USUARIO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SD_USUARIO</w:t>
            </w:r>
          </w:p>
        </w:tc>
      </w:tr>
      <w:tr w:rsidR="006C3C9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>
              <w:t>ID_ROL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</w:t>
            </w:r>
            <w:r w:rsidR="009F2680">
              <w:t xml:space="preserve"> y la relación con la tabla SD_ROL</w:t>
            </w:r>
          </w:p>
        </w:tc>
      </w:tr>
      <w:tr w:rsidR="006C3C9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6C3C9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6C3C9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6C3C9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6C3C9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C93" w:rsidRPr="00237AB8" w:rsidRDefault="006C3C93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6C3C93" w:rsidRPr="00237AB8" w:rsidRDefault="006C3C9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9F268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9F2680" w:rsidRPr="00237AB8" w:rsidRDefault="009F2680" w:rsidP="009F268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F31CE3">
        <w:rPr>
          <w:rFonts w:ascii="Arial Narrow" w:hAnsi="Arial Narrow" w:cs="Arial"/>
          <w:b/>
          <w:bCs/>
          <w:iCs/>
          <w:color w:val="000000" w:themeColor="text1"/>
          <w:szCs w:val="20"/>
        </w:rPr>
        <w:t>6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 w:rsidR="00F31CE3">
        <w:rPr>
          <w:rFonts w:ascii="Arial Narrow" w:hAnsi="Arial Narrow" w:cs="Arial"/>
          <w:b/>
          <w:color w:val="000000" w:themeColor="text1"/>
          <w:szCs w:val="20"/>
          <w:lang w:val="es-MX"/>
        </w:rPr>
        <w:t>RECURSO_ROL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9F2680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Default="009F2680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F2680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ID_</w:t>
            </w:r>
            <w:r w:rsidR="00F31CE3">
              <w:t>RECURSO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</w:t>
            </w:r>
            <w:r w:rsidR="00F31CE3">
              <w:t>RECURSO</w:t>
            </w:r>
          </w:p>
        </w:tc>
      </w:tr>
      <w:tr w:rsidR="009F2680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>
              <w:lastRenderedPageBreak/>
              <w:t>ID_ROL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 y la relación con la tabla SD_ROL</w:t>
            </w:r>
          </w:p>
        </w:tc>
      </w:tr>
      <w:tr w:rsidR="009F2680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9F2680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9F2680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9F2680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9F2680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Default="00F31CE3" w:rsidP="00F31CE3">
      <w:pPr>
        <w:pStyle w:val="Ttulo4"/>
        <w:numPr>
          <w:ilvl w:val="0"/>
          <w:numId w:val="0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</w:p>
    <w:p w:rsidR="00F31CE3" w:rsidRPr="00237AB8" w:rsidRDefault="00F31CE3" w:rsidP="00F31CE3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7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RECURSO_ACCION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F31CE3" w:rsidTr="00F3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Default="00F31CE3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F31CE3" w:rsidRDefault="00F31CE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F31CE3" w:rsidRDefault="00F31CE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F31CE3" w:rsidRDefault="00F31CE3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31CE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ID_</w:t>
            </w:r>
            <w:r>
              <w:t>RECURSO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SD_RECURSO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>
              <w:t>ID_ACCION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 y la relación con la tabla SD_ACCION</w:t>
            </w:r>
          </w:p>
        </w:tc>
      </w:tr>
      <w:tr w:rsidR="00F31CE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F31CE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F31CE3" w:rsidTr="00F3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F31CE3" w:rsidTr="00F3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31CE3" w:rsidRPr="00237AB8" w:rsidRDefault="00F31CE3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31CE3" w:rsidRPr="00237AB8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F31CE3" w:rsidRPr="00E27DBC" w:rsidRDefault="00F31CE3" w:rsidP="00F31CE3">
      <w:pPr>
        <w:pStyle w:val="Ttulo4"/>
        <w:numPr>
          <w:ilvl w:val="3"/>
          <w:numId w:val="22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 w:rsidRPr="007A37F0"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t>Dependencias</w:t>
      </w:r>
    </w:p>
    <w:p w:rsidR="009F2680" w:rsidRPr="00237AB8" w:rsidRDefault="009F2680" w:rsidP="009F268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D67D5F">
        <w:rPr>
          <w:rFonts w:ascii="Arial Narrow" w:hAnsi="Arial Narrow" w:cs="Arial"/>
          <w:b/>
          <w:bCs/>
          <w:iCs/>
          <w:color w:val="000000" w:themeColor="text1"/>
          <w:szCs w:val="20"/>
        </w:rPr>
        <w:t>8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</w:p>
    <w:p w:rsidR="00F31CE3" w:rsidRDefault="00F31CE3" w:rsidP="009F268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9F2680" w:rsidRPr="00237AB8" w:rsidRDefault="009F2680" w:rsidP="009F268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D67D5F">
        <w:rPr>
          <w:rFonts w:ascii="Arial Narrow" w:hAnsi="Arial Narrow" w:cs="Arial"/>
          <w:b/>
          <w:bCs/>
          <w:iCs/>
          <w:color w:val="000000" w:themeColor="text1"/>
          <w:szCs w:val="20"/>
        </w:rPr>
        <w:t>9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USUARIO_DEPENDENCIA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9F2680" w:rsidTr="007A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Default="009F2680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9F2680" w:rsidRDefault="009F268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F2680" w:rsidTr="007A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ID_</w:t>
            </w:r>
            <w:r>
              <w:t>USUARIO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SD_USUARIO</w:t>
            </w:r>
          </w:p>
        </w:tc>
      </w:tr>
      <w:tr w:rsidR="009F2680" w:rsidTr="007A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>
              <w:t>ID_DEPENDENCIA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</w:t>
            </w:r>
            <w:r w:rsidR="00F31CE3">
              <w:t>valor del FLEX_VALUE_ID de la dependencia</w:t>
            </w:r>
          </w:p>
        </w:tc>
      </w:tr>
      <w:tr w:rsidR="009F2680" w:rsidTr="007A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Default="009F2680" w:rsidP="00E17991">
            <w:pPr>
              <w:pStyle w:val="textotitulo2"/>
            </w:pPr>
            <w:r>
              <w:t>CLAVE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15</w:t>
            </w:r>
            <w:r w:rsidRPr="00237AB8">
              <w:t>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Default="00F31CE3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valor del FLEX_VALUE de la dependencia</w:t>
            </w:r>
          </w:p>
        </w:tc>
      </w:tr>
      <w:tr w:rsidR="009F2680" w:rsidTr="007A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Default="009F2680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Default="00F31CE3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descripción de la dependencia</w:t>
            </w:r>
          </w:p>
        </w:tc>
      </w:tr>
      <w:tr w:rsidR="009F2680" w:rsidTr="007A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9F2680" w:rsidTr="007A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9F2680" w:rsidTr="007A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9F2680" w:rsidTr="007A3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9F2680" w:rsidTr="007A3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F2680" w:rsidRPr="00237AB8" w:rsidRDefault="009F2680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9F2680" w:rsidRPr="00237AB8" w:rsidRDefault="009F268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7A37F0" w:rsidRDefault="007A37F0" w:rsidP="007A37F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7A37F0" w:rsidRPr="00E27DBC" w:rsidRDefault="007A37F0" w:rsidP="007A37F0">
      <w:pPr>
        <w:pStyle w:val="Ttulo4"/>
        <w:numPr>
          <w:ilvl w:val="3"/>
          <w:numId w:val="22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 w:rsidRPr="007A37F0"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t>Catálogo</w:t>
      </w:r>
    </w:p>
    <w:p w:rsidR="007A37F0" w:rsidRPr="00237AB8" w:rsidRDefault="007A37F0" w:rsidP="007A37F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5170BE">
        <w:rPr>
          <w:rFonts w:ascii="Arial Narrow" w:hAnsi="Arial Narrow" w:cs="Arial"/>
          <w:b/>
          <w:bCs/>
          <w:iCs/>
          <w:color w:val="000000" w:themeColor="text1"/>
          <w:szCs w:val="20"/>
        </w:rPr>
        <w:t>10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>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TEMA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7A37F0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Default="007A37F0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A37F0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lastRenderedPageBreak/>
              <w:t>ID_</w:t>
            </w:r>
            <w:r>
              <w:t>ACCION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7A37F0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5170BE" w:rsidP="00E17991">
            <w:pPr>
              <w:pStyle w:val="textotitulo2"/>
            </w:pPr>
            <w:r>
              <w:t>TEMA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</w:t>
            </w:r>
            <w:r w:rsidR="005170BE">
              <w:t>l tema</w:t>
            </w:r>
          </w:p>
        </w:tc>
      </w:tr>
      <w:tr w:rsidR="007A37F0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</w:t>
            </w:r>
            <w:r w:rsidR="005170BE">
              <w:t>l tema</w:t>
            </w:r>
          </w:p>
        </w:tc>
      </w:tr>
      <w:tr w:rsidR="007A37F0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7A37F0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7A37F0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7A37F0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7A37F0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7A37F0" w:rsidRDefault="007A37F0" w:rsidP="007A37F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170BE" w:rsidRPr="005170BE" w:rsidRDefault="005170BE" w:rsidP="007A37F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11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>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SUBTEMA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170BE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Default="005170BE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ID_</w:t>
            </w:r>
            <w:r>
              <w:t>SUBTEMA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SUBTEMA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subtema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subtema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5170BE" w:rsidRDefault="005170BE" w:rsidP="007A37F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170BE" w:rsidRPr="005170BE" w:rsidRDefault="005170BE" w:rsidP="005170BE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12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>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TITULO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170BE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Default="005170BE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ID_</w:t>
            </w:r>
            <w:r>
              <w:t>TITULO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TITULO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título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título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5170BE" w:rsidRDefault="005170BE" w:rsidP="005170BE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170BE" w:rsidRPr="00237AB8" w:rsidRDefault="005170BE" w:rsidP="005170BE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13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TEMA_SUBTEMA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170BE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Default="005170BE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ID_</w:t>
            </w:r>
            <w:r>
              <w:t>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SD_TEMA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ID_SUBTEMA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 y la relación con la tabla SD_SUBTEMA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lastRenderedPageBreak/>
              <w:t>FECHA_U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5170BE" w:rsidRDefault="005170BE" w:rsidP="005170BE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170BE" w:rsidRPr="00237AB8" w:rsidRDefault="005170BE" w:rsidP="005170BE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14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SUBTEMA_TITULO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170BE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Default="005170BE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ID_</w:t>
            </w:r>
            <w:r>
              <w:t>SUBTEMA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SD_SUBTEMA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ID_TITULO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 y la relación con la tabla SD_TITULO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5170BE" w:rsidRDefault="005170BE" w:rsidP="005170BE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170BE" w:rsidRPr="00237AB8" w:rsidRDefault="005170BE" w:rsidP="005170BE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</w:t>
      </w:r>
      <w:r w:rsidR="00E43FF1">
        <w:rPr>
          <w:rFonts w:ascii="Arial Narrow" w:hAnsi="Arial Narrow" w:cs="Arial"/>
          <w:b/>
          <w:bCs/>
          <w:iCs/>
          <w:color w:val="000000" w:themeColor="text1"/>
          <w:szCs w:val="20"/>
        </w:rPr>
        <w:t>5</w:t>
      </w:r>
      <w:r w:rsidRPr="00237AB8">
        <w:rPr>
          <w:b/>
          <w:bCs/>
          <w:iCs/>
          <w:color w:val="000000" w:themeColor="text1"/>
          <w:szCs w:val="20"/>
        </w:rPr>
        <w:t>.</w:t>
      </w:r>
      <w:r w:rsidRPr="00237AB8"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SOLICITUD_CATALOGO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170BE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Default="005170BE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ID_</w:t>
            </w:r>
            <w:r>
              <w:t>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SD_TEMA</w:t>
            </w:r>
          </w:p>
        </w:tc>
      </w:tr>
      <w:tr w:rsidR="005170BE" w:rsidTr="0002348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ID_SUBTEMA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PK de la tabla y la relación con la tabla SD_SUBTEMA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>
              <w:t>ID_TITULO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PK de la tabla y la relación con la tabla SD_TITULO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170BE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170BE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170BE" w:rsidRPr="00237AB8" w:rsidRDefault="005170BE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170BE" w:rsidRPr="00237AB8" w:rsidRDefault="005170BE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5170BE" w:rsidRDefault="005170BE" w:rsidP="007A37F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7A37F0" w:rsidRPr="00E27DBC" w:rsidRDefault="007A37F0" w:rsidP="007A37F0">
      <w:pPr>
        <w:pStyle w:val="Ttulo4"/>
        <w:numPr>
          <w:ilvl w:val="3"/>
          <w:numId w:val="22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 w:rsidRPr="007A37F0"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t xml:space="preserve">Días inhábiles </w:t>
      </w:r>
    </w:p>
    <w:p w:rsidR="007A37F0" w:rsidRPr="00237AB8" w:rsidRDefault="007A37F0" w:rsidP="007A37F0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 w:rsidR="004E343C">
        <w:rPr>
          <w:rFonts w:ascii="Arial Narrow" w:hAnsi="Arial Narrow" w:cs="Arial"/>
          <w:b/>
          <w:bCs/>
          <w:iCs/>
          <w:color w:val="000000" w:themeColor="text1"/>
          <w:szCs w:val="20"/>
        </w:rPr>
        <w:t>16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  <w:r w:rsidR="00FD5B42">
        <w:rPr>
          <w:rFonts w:ascii="Arial Narrow" w:hAnsi="Arial Narrow" w:cs="Arial"/>
          <w:b/>
          <w:color w:val="000000" w:themeColor="text1"/>
          <w:szCs w:val="20"/>
          <w:lang w:val="es-MX"/>
        </w:rPr>
        <w:t>SD_DIAS_INHABILES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7A37F0" w:rsidTr="004E3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Default="007A37F0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7A37F0" w:rsidRDefault="007A37F0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A37F0" w:rsidTr="004E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ID_</w:t>
            </w:r>
            <w:r w:rsidR="00FD5B42">
              <w:t>DIA_INHABIL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PK de la tabla </w:t>
            </w:r>
          </w:p>
        </w:tc>
      </w:tr>
      <w:tr w:rsidR="007A37F0" w:rsidTr="004E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FD5B42" w:rsidP="00E17991">
            <w:pPr>
              <w:pStyle w:val="textotitulo2"/>
            </w:pPr>
            <w:r>
              <w:t>ANIO</w:t>
            </w:r>
          </w:p>
        </w:tc>
        <w:tc>
          <w:tcPr>
            <w:tcW w:w="1701" w:type="dxa"/>
          </w:tcPr>
          <w:p w:rsidR="007A37F0" w:rsidRPr="00237AB8" w:rsidRDefault="00FD5B42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</w:t>
            </w:r>
            <w:r w:rsidR="00FD5B42">
              <w:t>año del día inhábil registrado</w:t>
            </w:r>
          </w:p>
        </w:tc>
      </w:tr>
      <w:tr w:rsidR="00FD5B42" w:rsidTr="004E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D5B42" w:rsidRDefault="00FD5B42" w:rsidP="00E17991">
            <w:pPr>
              <w:pStyle w:val="textotitulo2"/>
            </w:pPr>
            <w:r>
              <w:t>FECHA</w:t>
            </w:r>
          </w:p>
        </w:tc>
        <w:tc>
          <w:tcPr>
            <w:tcW w:w="1701" w:type="dxa"/>
          </w:tcPr>
          <w:p w:rsidR="00FD5B42" w:rsidRPr="00237AB8" w:rsidRDefault="00FD5B4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09" w:type="dxa"/>
          </w:tcPr>
          <w:p w:rsidR="00FD5B42" w:rsidRPr="00237AB8" w:rsidRDefault="00FD5B4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FD5B42" w:rsidRDefault="00FD5B42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del día inhábil registrado</w:t>
            </w:r>
          </w:p>
        </w:tc>
      </w:tr>
      <w:tr w:rsidR="007A37F0" w:rsidTr="004E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7A37F0" w:rsidTr="004E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7A37F0" w:rsidTr="004E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7A37F0" w:rsidTr="004E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7A37F0" w:rsidTr="004E3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A37F0" w:rsidRPr="00237AB8" w:rsidRDefault="007A37F0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A37F0" w:rsidRPr="00237AB8" w:rsidRDefault="007A37F0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0E4045" w:rsidRPr="00E27DBC" w:rsidRDefault="000E4045" w:rsidP="000E4045">
      <w:pPr>
        <w:pStyle w:val="Ttulo4"/>
        <w:numPr>
          <w:ilvl w:val="3"/>
          <w:numId w:val="22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 w:rsidRPr="000E4045"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lastRenderedPageBreak/>
        <w:t>Estatus</w:t>
      </w:r>
    </w:p>
    <w:p w:rsidR="000E4045" w:rsidRPr="00237AB8" w:rsidRDefault="000E4045" w:rsidP="000E4045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17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SD_ESTATUS_SOLICITUD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0E4045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>
              <w:t>ID_ESTATUS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PK de la tabla 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>
              <w:t>NOMBRE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estatus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estatus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COLOR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50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color del estatus como identificador visual 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0E4045" w:rsidRDefault="000E4045" w:rsidP="000E4045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0E4045" w:rsidRPr="00237AB8" w:rsidRDefault="000E4045" w:rsidP="000E4045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18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SD_ESTATUS_PREGUNTA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0E4045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>
              <w:t>ID_ESTATUS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PK de la tabla 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>
              <w:t>NOMBRE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250)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nombre del estatus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DESCRIPCION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250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del estatus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COLOR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VARCHAR (</w:t>
            </w:r>
            <w:r>
              <w:t>50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color del estatus como identificador visual 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7A37F0" w:rsidRDefault="007A37F0" w:rsidP="007A37F0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0E4045" w:rsidRPr="00E27DBC" w:rsidRDefault="000E4045" w:rsidP="007A37F0">
      <w:pPr>
        <w:pStyle w:val="Ttulo4"/>
        <w:numPr>
          <w:ilvl w:val="3"/>
          <w:numId w:val="23"/>
        </w:numP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</w:pPr>
      <w:r>
        <w:rPr>
          <w:rFonts w:ascii="Arial Narrow" w:hAnsi="Arial Narrow" w:cs="Arial"/>
          <w:color w:val="244061" w:themeColor="accent1" w:themeShade="80"/>
          <w:sz w:val="28"/>
          <w:szCs w:val="24"/>
          <w:lang w:val="es-MX"/>
        </w:rPr>
        <w:t>Plazos</w:t>
      </w:r>
    </w:p>
    <w:p w:rsidR="000E4045" w:rsidRPr="00237AB8" w:rsidRDefault="000E4045" w:rsidP="000E4045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1</w:t>
      </w:r>
      <w:r w:rsidR="0054129B">
        <w:rPr>
          <w:rFonts w:ascii="Arial Narrow" w:hAnsi="Arial Narrow" w:cs="Arial"/>
          <w:b/>
          <w:bCs/>
          <w:iCs/>
          <w:color w:val="000000" w:themeColor="text1"/>
          <w:szCs w:val="20"/>
        </w:rPr>
        <w:t>9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</w:t>
      </w:r>
      <w:r w:rsidR="0054129B">
        <w:rPr>
          <w:rFonts w:ascii="Arial Narrow" w:hAnsi="Arial Narrow" w:cs="Arial"/>
          <w:b/>
          <w:color w:val="000000" w:themeColor="text1"/>
          <w:szCs w:val="20"/>
          <w:lang w:val="es-MX"/>
        </w:rPr>
        <w:t>SD_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>PLAZOS</w:t>
      </w:r>
      <w:r w:rsidR="0054129B">
        <w:rPr>
          <w:rFonts w:ascii="Arial Narrow" w:hAnsi="Arial Narrow" w:cs="Arial"/>
          <w:b/>
          <w:color w:val="000000" w:themeColor="text1"/>
          <w:szCs w:val="20"/>
          <w:lang w:val="es-MX"/>
        </w:rPr>
        <w:t>_SOLICITUD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0E4045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0E4045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0E4045" w:rsidRDefault="000E4045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ID_</w:t>
            </w:r>
            <w:r w:rsidR="0054129B">
              <w:t>PLAZO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PK de la tabla 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54129B" w:rsidP="00E17991">
            <w:pPr>
              <w:pStyle w:val="textotitulo2"/>
            </w:pPr>
            <w:r>
              <w:t>ID_ESTATUS</w:t>
            </w:r>
          </w:p>
        </w:tc>
        <w:tc>
          <w:tcPr>
            <w:tcW w:w="1701" w:type="dxa"/>
          </w:tcPr>
          <w:p w:rsidR="000E4045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relación con el estatus SD_ESTATUS_SOLICITUD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Default="0054129B" w:rsidP="00E17991">
            <w:pPr>
              <w:pStyle w:val="textotitulo2"/>
            </w:pPr>
            <w:r>
              <w:t>DIAS_UTPE</w:t>
            </w:r>
          </w:p>
        </w:tc>
        <w:tc>
          <w:tcPr>
            <w:tcW w:w="1701" w:type="dxa"/>
          </w:tcPr>
          <w:p w:rsidR="000E4045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número de días de la UTPE en el plazo</w:t>
            </w:r>
          </w:p>
        </w:tc>
      </w:tr>
      <w:tr w:rsidR="0054129B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Default="0054129B" w:rsidP="00E17991">
            <w:pPr>
              <w:pStyle w:val="textotitulo2"/>
            </w:pPr>
            <w:r>
              <w:t>DIAS_LEY</w:t>
            </w:r>
          </w:p>
        </w:tc>
        <w:tc>
          <w:tcPr>
            <w:tcW w:w="1701" w:type="dxa"/>
          </w:tcPr>
          <w:p w:rsidR="0054129B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número de días de ley en el plazo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0E4045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0E4045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E4045" w:rsidRPr="00237AB8" w:rsidRDefault="000E4045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0E4045" w:rsidRPr="00237AB8" w:rsidRDefault="000E4045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0E4045" w:rsidRDefault="000E4045" w:rsidP="000E4045">
      <w:pPr>
        <w:rPr>
          <w:rFonts w:ascii="Arial Narrow" w:hAnsi="Arial Narrow" w:cs="Arial"/>
          <w:b/>
          <w:bCs/>
          <w:iCs/>
          <w:color w:val="000000" w:themeColor="text1"/>
          <w:szCs w:val="20"/>
        </w:rPr>
      </w:pPr>
    </w:p>
    <w:p w:rsidR="0054129B" w:rsidRPr="00237AB8" w:rsidRDefault="0054129B" w:rsidP="0054129B">
      <w:pPr>
        <w:rPr>
          <w:rFonts w:ascii="Arial Narrow" w:hAnsi="Arial Narrow" w:cs="Arial"/>
          <w:b/>
          <w:color w:val="000000" w:themeColor="text1"/>
          <w:szCs w:val="20"/>
          <w:lang w:val="es-MX"/>
        </w:rPr>
      </w:pPr>
      <w:r w:rsidRPr="00237AB8">
        <w:rPr>
          <w:rFonts w:ascii="Arial Narrow" w:hAnsi="Arial Narrow" w:cs="Arial"/>
          <w:b/>
          <w:bCs/>
          <w:iCs/>
          <w:color w:val="000000" w:themeColor="text1"/>
          <w:szCs w:val="20"/>
        </w:rPr>
        <w:t xml:space="preserve">Tabla </w:t>
      </w:r>
      <w:r>
        <w:rPr>
          <w:rFonts w:ascii="Arial Narrow" w:hAnsi="Arial Narrow" w:cs="Arial"/>
          <w:b/>
          <w:bCs/>
          <w:iCs/>
          <w:color w:val="000000" w:themeColor="text1"/>
          <w:szCs w:val="20"/>
        </w:rPr>
        <w:t>20</w:t>
      </w:r>
      <w:r w:rsidRPr="00237AB8">
        <w:rPr>
          <w:b/>
          <w:bCs/>
          <w:iCs/>
          <w:color w:val="000000" w:themeColor="text1"/>
          <w:szCs w:val="20"/>
        </w:rPr>
        <w:t>.</w:t>
      </w:r>
      <w:r>
        <w:rPr>
          <w:rFonts w:ascii="Arial Narrow" w:hAnsi="Arial Narrow" w:cs="Arial"/>
          <w:b/>
          <w:color w:val="000000" w:themeColor="text1"/>
          <w:szCs w:val="20"/>
          <w:lang w:val="es-MX"/>
        </w:rPr>
        <w:t xml:space="preserve"> Estructura de la tabla SD_PLAZOS_PREGUNTA</w:t>
      </w:r>
    </w:p>
    <w:tbl>
      <w:tblPr>
        <w:tblStyle w:val="Listaclara-nfasis1"/>
        <w:tblW w:w="9747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709"/>
        <w:gridCol w:w="5244"/>
      </w:tblGrid>
      <w:tr w:rsidR="0054129B" w:rsidTr="0002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Default="0054129B" w:rsidP="00E17991">
            <w:pPr>
              <w:pStyle w:val="textotitulo2"/>
            </w:pPr>
            <w:r>
              <w:t>CAMPO</w:t>
            </w:r>
          </w:p>
        </w:tc>
        <w:tc>
          <w:tcPr>
            <w:tcW w:w="1701" w:type="dxa"/>
          </w:tcPr>
          <w:p w:rsidR="0054129B" w:rsidRDefault="0054129B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709" w:type="dxa"/>
          </w:tcPr>
          <w:p w:rsidR="0054129B" w:rsidRDefault="0054129B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5244" w:type="dxa"/>
          </w:tcPr>
          <w:p w:rsidR="0054129B" w:rsidRDefault="0054129B" w:rsidP="00E17991">
            <w:pPr>
              <w:pStyle w:val="textotitul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4129B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ID_</w:t>
            </w:r>
            <w:r>
              <w:t>PLAZO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INTEGER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PK de la tabla </w:t>
            </w:r>
          </w:p>
        </w:tc>
      </w:tr>
      <w:tr w:rsidR="0054129B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>
              <w:t>ID_ESTATUS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relación con el estatus SD_ESTATUS_SOLICITUD</w:t>
            </w:r>
          </w:p>
        </w:tc>
      </w:tr>
      <w:tr w:rsidR="0054129B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Default="0054129B" w:rsidP="00E17991">
            <w:pPr>
              <w:pStyle w:val="textotitulo2"/>
            </w:pPr>
            <w:r>
              <w:t>DIAS_UTPE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número de días de la UTPE en el plazo</w:t>
            </w:r>
          </w:p>
        </w:tc>
      </w:tr>
      <w:tr w:rsidR="0054129B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Default="0054129B" w:rsidP="00E17991">
            <w:pPr>
              <w:pStyle w:val="textotitulo2"/>
            </w:pPr>
            <w:r>
              <w:t>DIAS_LEY</w:t>
            </w:r>
          </w:p>
        </w:tc>
        <w:tc>
          <w:tcPr>
            <w:tcW w:w="1701" w:type="dxa"/>
          </w:tcPr>
          <w:p w:rsidR="0054129B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número de días de ley en el plazo</w:t>
            </w:r>
          </w:p>
        </w:tc>
      </w:tr>
      <w:tr w:rsidR="0054129B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USUARIO_I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</w:t>
            </w:r>
            <w:r>
              <w:t>20</w:t>
            </w:r>
            <w:r w:rsidRPr="00237AB8">
              <w:t>)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nombre de usuario que agrego el registro.</w:t>
            </w:r>
          </w:p>
        </w:tc>
      </w:tr>
      <w:tr w:rsidR="0054129B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FECHA_I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la fecha de ingreso del registro a la DB.</w:t>
            </w:r>
          </w:p>
        </w:tc>
      </w:tr>
      <w:tr w:rsidR="0054129B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USUARIO_U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(20)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 xml:space="preserve">Indica el nombre </w:t>
            </w:r>
            <w:r>
              <w:t>de</w:t>
            </w:r>
            <w:r w:rsidRPr="00237AB8">
              <w:t xml:space="preserve"> usuario que realizó la última actualización</w:t>
            </w:r>
            <w:r>
              <w:t>.</w:t>
            </w:r>
          </w:p>
        </w:tc>
      </w:tr>
      <w:tr w:rsidR="0054129B" w:rsidTr="0002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FECHA_U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DATE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B8">
              <w:t>Indica la última fecha de actualización del registro.</w:t>
            </w:r>
          </w:p>
        </w:tc>
      </w:tr>
      <w:tr w:rsidR="0054129B" w:rsidTr="000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129B" w:rsidRPr="00237AB8" w:rsidRDefault="0054129B" w:rsidP="00E17991">
            <w:pPr>
              <w:pStyle w:val="textotitulo2"/>
            </w:pPr>
            <w:r w:rsidRPr="00237AB8">
              <w:t>ESTATUS</w:t>
            </w:r>
          </w:p>
        </w:tc>
        <w:tc>
          <w:tcPr>
            <w:tcW w:w="1701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VARCHAR (5)</w:t>
            </w:r>
          </w:p>
        </w:tc>
        <w:tc>
          <w:tcPr>
            <w:tcW w:w="709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54129B" w:rsidRPr="00237AB8" w:rsidRDefault="0054129B" w:rsidP="00E17991">
            <w:pPr>
              <w:pStyle w:val="textotitul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B8">
              <w:t>Indica si el registro ha sido borrado del sistema.</w:t>
            </w:r>
          </w:p>
        </w:tc>
      </w:tr>
    </w:tbl>
    <w:p w:rsidR="00034C51" w:rsidRDefault="00034C51" w:rsidP="00AD57F4">
      <w:pPr>
        <w:pStyle w:val="Ttulo2"/>
        <w:numPr>
          <w:ilvl w:val="0"/>
          <w:numId w:val="0"/>
        </w:numPr>
      </w:pPr>
    </w:p>
    <w:p w:rsidR="0055453B" w:rsidRDefault="0055453B" w:rsidP="0055453B">
      <w:pPr>
        <w:jc w:val="right"/>
        <w:rPr>
          <w:rFonts w:ascii="Arial Narrow" w:hAnsi="Arial Narrow" w:cs="Arial"/>
          <w:b/>
          <w:color w:val="365F91" w:themeColor="accent1" w:themeShade="BF"/>
          <w:sz w:val="20"/>
        </w:rPr>
      </w:pPr>
      <w:r w:rsidRPr="00DC129A">
        <w:rPr>
          <w:rFonts w:ascii="Arial Narrow" w:hAnsi="Arial Narrow" w:cs="Arial"/>
          <w:b/>
          <w:color w:val="365F91" w:themeColor="accent1" w:themeShade="BF"/>
          <w:sz w:val="20"/>
        </w:rPr>
        <w:t>.</w:t>
      </w:r>
    </w:p>
    <w:p w:rsidR="00FB6FD4" w:rsidRDefault="00677DBF" w:rsidP="00FB6FD4">
      <w:pPr>
        <w:pStyle w:val="Ttulo1"/>
      </w:pPr>
      <w:bookmarkStart w:id="16" w:name="_Toc521393281"/>
      <w:r>
        <w:t>Instalaciones</w:t>
      </w:r>
      <w:bookmarkEnd w:id="16"/>
      <w:r>
        <w:t xml:space="preserve"> </w:t>
      </w:r>
    </w:p>
    <w:p w:rsidR="00FB6FD4" w:rsidRDefault="001219CC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color w:val="000000" w:themeColor="text1"/>
          <w:lang w:val="es-MX"/>
        </w:rPr>
        <w:t>Para</w:t>
      </w:r>
      <w:r w:rsidR="00FB6FD4" w:rsidRPr="0021197F">
        <w:rPr>
          <w:rFonts w:ascii="Arial Narrow" w:hAnsi="Arial Narrow"/>
          <w:color w:val="000000" w:themeColor="text1"/>
          <w:lang w:val="es-MX"/>
        </w:rPr>
        <w:t xml:space="preserve"> el desarrollo del sistema SAIDA es importante tener un cronograma con las actividades </w:t>
      </w:r>
      <w:r>
        <w:rPr>
          <w:rFonts w:ascii="Arial Narrow" w:hAnsi="Arial Narrow"/>
          <w:color w:val="000000" w:themeColor="text1"/>
          <w:lang w:val="es-MX"/>
        </w:rPr>
        <w:t>correspondientes a cada módulo del sistema</w:t>
      </w:r>
      <w:r w:rsidR="00FB6FD4">
        <w:rPr>
          <w:rFonts w:ascii="Arial Narrow" w:hAnsi="Arial Narrow"/>
          <w:color w:val="000000" w:themeColor="text1"/>
          <w:lang w:val="es-MX"/>
        </w:rPr>
        <w:t xml:space="preserve">. </w:t>
      </w:r>
    </w:p>
    <w:p w:rsidR="00FB6FD4" w:rsidRDefault="00FB6FD4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</w:p>
    <w:p w:rsidR="00FB6FD4" w:rsidRDefault="00FB6FD4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color w:val="000000" w:themeColor="text1"/>
          <w:lang w:val="es-MX"/>
        </w:rPr>
        <w:t>En los requerimientos se cuentan con dos grandes problemáticas como lo son la integración de las solicitudes que provienen de otros sitios web y el registro de solicitudes por el medio de correo electrónico.</w:t>
      </w:r>
    </w:p>
    <w:p w:rsidR="00DC4038" w:rsidRDefault="00DC4038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</w:p>
    <w:p w:rsidR="00FB6FD4" w:rsidRDefault="00FB6FD4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color w:val="000000" w:themeColor="text1"/>
          <w:lang w:val="es-MX"/>
        </w:rPr>
        <w:t>Con el objetivo de hacer una entrega en el tiempo estimado se realizaron dos cronogramas de actividades, contemplando todos los requerimientos del sistema.</w:t>
      </w:r>
    </w:p>
    <w:p w:rsidR="00DC4038" w:rsidRDefault="00DC4038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</w:p>
    <w:p w:rsidR="00677DBF" w:rsidRDefault="00677DBF" w:rsidP="00677DBF">
      <w:pPr>
        <w:pStyle w:val="Ttulo2"/>
      </w:pPr>
      <w:bookmarkStart w:id="17" w:name="_Toc521393282"/>
      <w:r>
        <w:t>Instalación de Apache</w:t>
      </w:r>
      <w:bookmarkEnd w:id="17"/>
    </w:p>
    <w:p w:rsidR="00677DBF" w:rsidRDefault="00677DBF" w:rsidP="00677DBF">
      <w:pPr>
        <w:rPr>
          <w:lang w:val="es-MX"/>
        </w:rPr>
      </w:pPr>
    </w:p>
    <w:p w:rsidR="00677DBF" w:rsidRDefault="00677DBF" w:rsidP="00677DBF">
      <w:pPr>
        <w:rPr>
          <w:lang w:val="es-MX"/>
        </w:rPr>
      </w:pPr>
    </w:p>
    <w:p w:rsidR="00677DBF" w:rsidRDefault="00677DBF" w:rsidP="00677DBF">
      <w:pPr>
        <w:pStyle w:val="Ttulo2"/>
      </w:pPr>
      <w:bookmarkStart w:id="18" w:name="_Toc521393283"/>
      <w:r>
        <w:t>Instalación de PHP</w:t>
      </w:r>
      <w:bookmarkEnd w:id="18"/>
    </w:p>
    <w:p w:rsidR="00677DBF" w:rsidRDefault="00677DBF" w:rsidP="00677DBF">
      <w:pPr>
        <w:rPr>
          <w:lang w:val="es-MX"/>
        </w:rPr>
      </w:pPr>
    </w:p>
    <w:p w:rsidR="00677DBF" w:rsidRDefault="00677DBF" w:rsidP="00677DBF">
      <w:pPr>
        <w:pStyle w:val="Ttulo2"/>
      </w:pPr>
      <w:bookmarkStart w:id="19" w:name="_Toc521393284"/>
      <w:r>
        <w:lastRenderedPageBreak/>
        <w:t>Instalación de Oracle</w:t>
      </w:r>
      <w:bookmarkEnd w:id="19"/>
    </w:p>
    <w:p w:rsidR="00677DBF" w:rsidRPr="00677DBF" w:rsidRDefault="00677DBF" w:rsidP="00677DBF">
      <w:pPr>
        <w:rPr>
          <w:lang w:val="es-MX"/>
        </w:rPr>
      </w:pPr>
    </w:p>
    <w:p w:rsidR="00677DBF" w:rsidRDefault="00677DBF" w:rsidP="00677DBF">
      <w:pPr>
        <w:pStyle w:val="Ttulo2"/>
      </w:pPr>
      <w:bookmarkStart w:id="20" w:name="_Toc521393285"/>
      <w:r>
        <w:t>Instalación de Oracle</w:t>
      </w:r>
      <w:bookmarkEnd w:id="20"/>
    </w:p>
    <w:p w:rsidR="00677DBF" w:rsidRDefault="00677DBF" w:rsidP="00677DBF">
      <w:pPr>
        <w:rPr>
          <w:lang w:val="es-MX"/>
        </w:rPr>
      </w:pPr>
    </w:p>
    <w:p w:rsidR="00677DBF" w:rsidRDefault="00677DBF" w:rsidP="00677DBF">
      <w:pPr>
        <w:pStyle w:val="Ttulo2"/>
      </w:pPr>
      <w:bookmarkStart w:id="21" w:name="_Toc521393286"/>
      <w:r>
        <w:t xml:space="preserve">Instalación de </w:t>
      </w:r>
      <w:proofErr w:type="spellStart"/>
      <w:r>
        <w:t>PhpStorm</w:t>
      </w:r>
      <w:bookmarkEnd w:id="21"/>
      <w:proofErr w:type="spellEnd"/>
    </w:p>
    <w:p w:rsidR="00AD57F4" w:rsidRPr="00AD57F4" w:rsidRDefault="00AD57F4" w:rsidP="00AD57F4">
      <w:pPr>
        <w:rPr>
          <w:lang w:val="es-MX"/>
        </w:rPr>
      </w:pPr>
    </w:p>
    <w:p w:rsidR="00AD57F4" w:rsidRDefault="00AD57F4" w:rsidP="00AD57F4">
      <w:pPr>
        <w:rPr>
          <w:rFonts w:ascii="Arial Narrow" w:hAnsi="Arial Narrow"/>
          <w:color w:val="000000" w:themeColor="text1"/>
          <w:lang w:val="es-MX"/>
        </w:rPr>
      </w:pPr>
      <w:r w:rsidRPr="00AD57F4">
        <w:rPr>
          <w:rFonts w:ascii="Arial Narrow" w:hAnsi="Arial Narrow"/>
          <w:color w:val="000000" w:themeColor="text1"/>
          <w:lang w:val="es-MX"/>
        </w:rPr>
        <w:t>Para el desarrollo</w:t>
      </w:r>
      <w:r>
        <w:rPr>
          <w:rFonts w:ascii="Arial Narrow" w:hAnsi="Arial Narrow"/>
          <w:color w:val="000000" w:themeColor="text1"/>
          <w:lang w:val="es-MX"/>
        </w:rPr>
        <w:t xml:space="preserve"> de SAIDA </w:t>
      </w:r>
    </w:p>
    <w:p w:rsidR="00AD57F4" w:rsidRDefault="00AD57F4" w:rsidP="00AD57F4">
      <w:pPr>
        <w:rPr>
          <w:rFonts w:ascii="Arial Narrow" w:hAnsi="Arial Narrow"/>
          <w:color w:val="000000" w:themeColor="text1"/>
          <w:lang w:val="es-MX"/>
        </w:rPr>
      </w:pPr>
      <w:r w:rsidRPr="00AD57F4">
        <w:rPr>
          <w:rFonts w:ascii="Arial Narrow" w:hAnsi="Arial Narrow"/>
          <w:color w:val="000000" w:themeColor="text1"/>
          <w:lang w:val="es-MX"/>
        </w:rPr>
        <w:t xml:space="preserve">Se comienza </w:t>
      </w:r>
      <w:r>
        <w:rPr>
          <w:rFonts w:ascii="Arial Narrow" w:hAnsi="Arial Narrow"/>
          <w:color w:val="000000" w:themeColor="text1"/>
          <w:lang w:val="es-MX"/>
        </w:rPr>
        <w:t>descargando el ejecutable en la</w:t>
      </w:r>
      <w:r w:rsidRPr="00AD57F4">
        <w:rPr>
          <w:rFonts w:ascii="Arial Narrow" w:hAnsi="Arial Narrow"/>
          <w:color w:val="000000" w:themeColor="text1"/>
          <w:lang w:val="es-MX"/>
        </w:rPr>
        <w:t xml:space="preserve"> siguiente dirección en su URL:</w:t>
      </w:r>
    </w:p>
    <w:p w:rsidR="00AD57F4" w:rsidRDefault="0090399C" w:rsidP="00AD57F4">
      <w:pPr>
        <w:rPr>
          <w:rFonts w:ascii="Arial Narrow" w:hAnsi="Arial Narrow"/>
          <w:color w:val="000000" w:themeColor="text1"/>
          <w:lang w:val="es-MX"/>
        </w:rPr>
      </w:pPr>
      <w:hyperlink r:id="rId10" w:history="1">
        <w:r w:rsidR="00AD57F4" w:rsidRPr="00AD57F4">
          <w:rPr>
            <w:rStyle w:val="Hipervnculo"/>
            <w:rFonts w:ascii="Arial Narrow" w:hAnsi="Arial Narrow"/>
            <w:lang w:val="es-MX"/>
          </w:rPr>
          <w:t>https://www.jetbrains.com/pycharm/download/#section=windows</w:t>
        </w:r>
      </w:hyperlink>
    </w:p>
    <w:p w:rsidR="002A3A62" w:rsidRDefault="002A3A62" w:rsidP="002A3A62">
      <w:pPr>
        <w:jc w:val="center"/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noProof/>
          <w:color w:val="000000" w:themeColor="text1"/>
          <w:lang w:val="es-MX" w:eastAsia="es-MX"/>
        </w:rPr>
        <w:drawing>
          <wp:inline distT="0" distB="0" distL="0" distR="0" wp14:anchorId="2F1579CC" wp14:editId="65EE4260">
            <wp:extent cx="3942272" cy="208407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82" cy="20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62" w:rsidRDefault="002A3A62" w:rsidP="00AD57F4">
      <w:pPr>
        <w:rPr>
          <w:rFonts w:ascii="Arial Narrow" w:hAnsi="Arial Narrow"/>
          <w:color w:val="000000" w:themeColor="text1"/>
          <w:lang w:val="es-MX"/>
        </w:rPr>
      </w:pPr>
    </w:p>
    <w:p w:rsidR="002A3A62" w:rsidRPr="00AD57F4" w:rsidRDefault="002A3A62" w:rsidP="00AD57F4">
      <w:pPr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color w:val="000000" w:themeColor="text1"/>
          <w:lang w:val="es-MX"/>
        </w:rPr>
        <w:t xml:space="preserve">Después de ser instalado el programa </w:t>
      </w:r>
    </w:p>
    <w:p w:rsidR="00AD57F4" w:rsidRPr="00AD57F4" w:rsidRDefault="00AD57F4" w:rsidP="00AD57F4">
      <w:pPr>
        <w:rPr>
          <w:rFonts w:ascii="Arial Narrow" w:hAnsi="Arial Narrow"/>
          <w:color w:val="000000" w:themeColor="text1"/>
          <w:lang w:val="es-MX"/>
        </w:rPr>
      </w:pPr>
    </w:p>
    <w:p w:rsidR="00AD57F4" w:rsidRPr="00AD57F4" w:rsidRDefault="00AD57F4" w:rsidP="00AD57F4">
      <w:pPr>
        <w:jc w:val="center"/>
        <w:rPr>
          <w:rFonts w:ascii="Arial Narrow" w:hAnsi="Arial Narrow"/>
          <w:color w:val="000000" w:themeColor="text1"/>
          <w:lang w:val="es-MX"/>
        </w:rPr>
      </w:pPr>
    </w:p>
    <w:p w:rsidR="00677DBF" w:rsidRDefault="00677DBF" w:rsidP="00677DBF">
      <w:pPr>
        <w:rPr>
          <w:lang w:val="es-MX"/>
        </w:rPr>
      </w:pPr>
    </w:p>
    <w:p w:rsidR="00677DBF" w:rsidRDefault="00677DBF" w:rsidP="00677DBF">
      <w:pPr>
        <w:pStyle w:val="Ttulo2"/>
      </w:pPr>
      <w:bookmarkStart w:id="22" w:name="_Toc521393287"/>
      <w:r>
        <w:t xml:space="preserve">Configuraciones de </w:t>
      </w:r>
      <w:proofErr w:type="spellStart"/>
      <w:r>
        <w:t>Phalcon</w:t>
      </w:r>
      <w:bookmarkEnd w:id="22"/>
      <w:proofErr w:type="spellEnd"/>
    </w:p>
    <w:p w:rsidR="00677DBF" w:rsidRDefault="00677DBF" w:rsidP="002A522E">
      <w:pPr>
        <w:pStyle w:val="Listaconnmeros"/>
        <w:numPr>
          <w:ilvl w:val="0"/>
          <w:numId w:val="0"/>
        </w:numPr>
        <w:rPr>
          <w:rFonts w:ascii="Arial Narrow" w:hAnsi="Arial Narrow"/>
          <w:color w:val="000000" w:themeColor="text1"/>
          <w:lang w:val="es-MX"/>
        </w:rPr>
      </w:pPr>
    </w:p>
    <w:p w:rsidR="003E7C8B" w:rsidRDefault="003E7C8B" w:rsidP="00FB6FD4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</w:p>
    <w:p w:rsidR="000F32A3" w:rsidRDefault="002A522E" w:rsidP="00F258A3">
      <w:pPr>
        <w:pStyle w:val="Ttulo1"/>
      </w:pPr>
      <w:bookmarkStart w:id="23" w:name="_Toc521393288"/>
      <w:r>
        <w:lastRenderedPageBreak/>
        <w:t>Configuraciones</w:t>
      </w:r>
      <w:bookmarkEnd w:id="23"/>
    </w:p>
    <w:p w:rsidR="00B93C67" w:rsidRPr="00B93C67" w:rsidRDefault="00025FF7" w:rsidP="00B93C67">
      <w:pPr>
        <w:pStyle w:val="Listaconnmeros"/>
        <w:numPr>
          <w:ilvl w:val="0"/>
          <w:numId w:val="0"/>
        </w:numPr>
        <w:ind w:left="360"/>
        <w:rPr>
          <w:rFonts w:ascii="Arial Narrow" w:hAnsi="Arial Narrow"/>
          <w:color w:val="000000" w:themeColor="text1"/>
          <w:lang w:val="es-MX"/>
        </w:rPr>
      </w:pPr>
      <w:r>
        <w:rPr>
          <w:rFonts w:ascii="Arial Narrow" w:hAnsi="Arial Narrow"/>
          <w:color w:val="000000" w:themeColor="text1"/>
          <w:lang w:val="es-MX"/>
        </w:rPr>
        <w:t>Antes de empezar a utilizar desarrollar en SAIDA es importante realizar las siguientes configuraciones:</w:t>
      </w:r>
    </w:p>
    <w:p w:rsidR="002A522E" w:rsidRDefault="002A522E" w:rsidP="002A522E">
      <w:pPr>
        <w:pStyle w:val="Ttulo2"/>
      </w:pPr>
      <w:bookmarkStart w:id="24" w:name="_Toc521393289"/>
      <w:r>
        <w:t>Configurando Apache</w:t>
      </w:r>
      <w:bookmarkEnd w:id="24"/>
    </w:p>
    <w:p w:rsidR="00FB6FD4" w:rsidRPr="00FB6FD4" w:rsidRDefault="00FB6FD4" w:rsidP="00FB6FD4">
      <w:pPr>
        <w:pStyle w:val="Listaconnmeros"/>
        <w:numPr>
          <w:ilvl w:val="0"/>
          <w:numId w:val="0"/>
        </w:numPr>
        <w:ind w:left="360" w:hanging="360"/>
        <w:rPr>
          <w:rFonts w:ascii="Arial Narrow" w:hAnsi="Arial Narrow"/>
          <w:color w:val="000000"/>
        </w:rPr>
      </w:pPr>
      <w:r w:rsidRPr="00FB6FD4">
        <w:rPr>
          <w:rFonts w:ascii="Arial Narrow" w:hAnsi="Arial Narrow"/>
          <w:color w:val="000000"/>
        </w:rPr>
        <w:t>Con el fin de realizar el desarrollo adecuado del sistema</w:t>
      </w:r>
      <w:r>
        <w:rPr>
          <w:rFonts w:ascii="Arial Narrow" w:hAnsi="Arial Narrow"/>
          <w:color w:val="000000"/>
        </w:rPr>
        <w:t xml:space="preserve"> se hacen las siguientes sugerencias:</w:t>
      </w:r>
    </w:p>
    <w:p w:rsidR="00FB6FD4" w:rsidRPr="00246107" w:rsidRDefault="00FB6FD4" w:rsidP="00FB6FD4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  <w:lang w:eastAsia="es-ES"/>
        </w:rPr>
      </w:pPr>
    </w:p>
    <w:p w:rsidR="002A522E" w:rsidRDefault="002A522E" w:rsidP="002A522E">
      <w:pPr>
        <w:pStyle w:val="Ttulo2"/>
      </w:pPr>
      <w:bookmarkStart w:id="25" w:name="_Toc521393290"/>
      <w:r>
        <w:t xml:space="preserve">Configurando </w:t>
      </w:r>
      <w:proofErr w:type="spellStart"/>
      <w:r>
        <w:t>Php</w:t>
      </w:r>
      <w:bookmarkEnd w:id="25"/>
      <w:proofErr w:type="spellEnd"/>
    </w:p>
    <w:p w:rsidR="002A522E" w:rsidRDefault="002A522E" w:rsidP="002A522E">
      <w:pPr>
        <w:rPr>
          <w:lang w:val="es-MX"/>
        </w:rPr>
      </w:pPr>
    </w:p>
    <w:p w:rsidR="002A522E" w:rsidRDefault="002A522E" w:rsidP="002A522E">
      <w:pPr>
        <w:pStyle w:val="Ttulo2"/>
      </w:pPr>
      <w:bookmarkStart w:id="26" w:name="_Toc521393291"/>
      <w:r>
        <w:t xml:space="preserve">Configurando </w:t>
      </w:r>
      <w:proofErr w:type="spellStart"/>
      <w:r>
        <w:t>Phalcon</w:t>
      </w:r>
      <w:bookmarkEnd w:id="26"/>
      <w:proofErr w:type="spellEnd"/>
    </w:p>
    <w:p w:rsidR="002A522E" w:rsidRDefault="002A522E" w:rsidP="002A522E">
      <w:pPr>
        <w:rPr>
          <w:lang w:val="es-MX"/>
        </w:rPr>
      </w:pPr>
    </w:p>
    <w:p w:rsidR="002A522E" w:rsidRDefault="002A522E" w:rsidP="002A522E">
      <w:pPr>
        <w:pStyle w:val="Ttulo2"/>
      </w:pPr>
      <w:bookmarkStart w:id="27" w:name="_Toc521393292"/>
      <w:r>
        <w:t xml:space="preserve">Configurando </w:t>
      </w:r>
      <w:proofErr w:type="spellStart"/>
      <w:r>
        <w:t>PhpStorm</w:t>
      </w:r>
      <w:bookmarkEnd w:id="27"/>
      <w:proofErr w:type="spellEnd"/>
    </w:p>
    <w:p w:rsidR="009F2D65" w:rsidRDefault="009F2D65" w:rsidP="009F2D65">
      <w:pPr>
        <w:pStyle w:val="Ttulo2"/>
      </w:pPr>
      <w:bookmarkStart w:id="28" w:name="_Toc521393293"/>
      <w:r>
        <w:t xml:space="preserve">Configurando </w:t>
      </w:r>
      <w:r w:rsidR="00A649CC">
        <w:t>bases de datos</w:t>
      </w:r>
      <w:bookmarkEnd w:id="28"/>
    </w:p>
    <w:p w:rsidR="009F2D65" w:rsidRPr="004E5617" w:rsidRDefault="009F2D65" w:rsidP="009F2D65">
      <w:pPr>
        <w:pStyle w:val="HTMLconformatoprevio"/>
        <w:shd w:val="clear" w:color="auto" w:fill="FFFFFF"/>
        <w:rPr>
          <w:rFonts w:ascii="Arial Narrow" w:hAnsi="Arial Narrow"/>
          <w:color w:val="000000"/>
          <w:sz w:val="24"/>
        </w:rPr>
      </w:pPr>
      <w:r w:rsidRPr="004E5617">
        <w:rPr>
          <w:rFonts w:ascii="Arial Narrow" w:hAnsi="Arial Narrow"/>
          <w:color w:val="000000"/>
          <w:sz w:val="24"/>
        </w:rPr>
        <w:t xml:space="preserve">A continuación, naveguemos a </w:t>
      </w:r>
      <w:r w:rsidRPr="004E5617">
        <w:rPr>
          <w:rFonts w:ascii="Arial Narrow" w:hAnsi="Arial Narrow"/>
          <w:b/>
          <w:bCs/>
          <w:color w:val="000000"/>
          <w:sz w:val="24"/>
        </w:rPr>
        <w:t>/</w:t>
      </w:r>
      <w:proofErr w:type="spellStart"/>
      <w:r w:rsidRPr="004E5617">
        <w:rPr>
          <w:rFonts w:ascii="Arial Narrow" w:hAnsi="Arial Narrow"/>
          <w:b/>
          <w:bCs/>
          <w:color w:val="000000"/>
          <w:sz w:val="24"/>
        </w:rPr>
        <w:t>saida</w:t>
      </w:r>
      <w:proofErr w:type="spellEnd"/>
      <w:r w:rsidRPr="004E5617">
        <w:rPr>
          <w:rFonts w:ascii="Arial Narrow" w:hAnsi="Arial Narrow"/>
          <w:b/>
          <w:bCs/>
          <w:color w:val="000000"/>
          <w:sz w:val="24"/>
        </w:rPr>
        <w:t>/app/</w:t>
      </w:r>
      <w:proofErr w:type="spellStart"/>
      <w:r w:rsidRPr="004E5617">
        <w:rPr>
          <w:rFonts w:ascii="Arial Narrow" w:hAnsi="Arial Narrow"/>
          <w:b/>
          <w:bCs/>
          <w:color w:val="000000"/>
          <w:sz w:val="24"/>
        </w:rPr>
        <w:t>config</w:t>
      </w:r>
      <w:proofErr w:type="spellEnd"/>
      <w:r w:rsidRPr="004E5617">
        <w:rPr>
          <w:rFonts w:ascii="Arial Narrow" w:hAnsi="Arial Narrow"/>
          <w:b/>
          <w:bCs/>
          <w:color w:val="000000"/>
          <w:sz w:val="24"/>
        </w:rPr>
        <w:t>/</w:t>
      </w:r>
      <w:proofErr w:type="spellStart"/>
      <w:r w:rsidRPr="004E5617">
        <w:rPr>
          <w:rFonts w:ascii="Arial Narrow" w:hAnsi="Arial Narrow"/>
          <w:b/>
          <w:bCs/>
          <w:color w:val="000000"/>
          <w:sz w:val="24"/>
        </w:rPr>
        <w:t>config.php</w:t>
      </w:r>
      <w:proofErr w:type="spellEnd"/>
      <w:r w:rsidRPr="004E5617">
        <w:rPr>
          <w:rFonts w:ascii="Arial Narrow" w:hAnsi="Arial Narrow"/>
          <w:color w:val="000000"/>
          <w:sz w:val="24"/>
        </w:rPr>
        <w:t xml:space="preserve"> y configuremos la conexión de las bases de  datos:</w:t>
      </w:r>
    </w:p>
    <w:p w:rsidR="009F2D65" w:rsidRDefault="009F2D65" w:rsidP="009F2D65">
      <w:pPr>
        <w:pStyle w:val="HTMLconformatoprevio"/>
        <w:shd w:val="clear" w:color="auto" w:fill="FFFFFF"/>
        <w:rPr>
          <w:rFonts w:ascii="Arial Narrow" w:hAnsi="Arial Narrow"/>
          <w:color w:val="000000"/>
        </w:rPr>
      </w:pPr>
    </w:p>
    <w:p w:rsidR="009F2D65" w:rsidRDefault="009F2D65" w:rsidP="009F2D65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/** CONFIGURACIÓN DE LA BASE DE DATOS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SAIDA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database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adapter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'Oracle'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'host'  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'172.17.21.33:1521/XE'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username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SAIDA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password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proyectos$aida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schema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SAIDA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DESCRIPTION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ADDRESS_LIST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ADDRESS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PROTOCOL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TCP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)(HOST = 172.17.21.33)(PORT = 1521)))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CONNECT_DATA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=(SID=XE)))'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charset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utf8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>],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/** CONFIGURACIÓN DE LA BASE DE DATOS APPS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database_ebs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adapter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'Oracle'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'host'  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'10.16.16.7:1578/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DBAPP12D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username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'APPS'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password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peeqd3s416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schema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XXHR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dbname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DESCRIPTION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ADDRESS_LIST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ADDRESS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PROTOCOL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TCP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)(HOST = 10.16.16.7)(PORT = 1578))) (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CONNECT_DATA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=(SID=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DBAPP12D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)))'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charset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   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utf8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>],</w:t>
      </w:r>
    </w:p>
    <w:p w:rsidR="00DC4038" w:rsidRDefault="00DC4038" w:rsidP="002A522E">
      <w:pPr>
        <w:pStyle w:val="Sinespaciado"/>
        <w:jc w:val="both"/>
        <w:rPr>
          <w:b/>
          <w:i/>
          <w:color w:val="000000" w:themeColor="text1"/>
        </w:rPr>
      </w:pPr>
    </w:p>
    <w:p w:rsidR="00E519E5" w:rsidRDefault="00E519E5" w:rsidP="00E519E5">
      <w:pPr>
        <w:pStyle w:val="Ttulo2"/>
      </w:pPr>
      <w:bookmarkStart w:id="29" w:name="_Toc521393294"/>
      <w:r>
        <w:t xml:space="preserve">Instrucciones básicas para trabajar con </w:t>
      </w:r>
      <w:proofErr w:type="spellStart"/>
      <w:r>
        <w:t>Phalcon</w:t>
      </w:r>
      <w:bookmarkEnd w:id="29"/>
      <w:proofErr w:type="spellEnd"/>
    </w:p>
    <w:p w:rsidR="004E5617" w:rsidRPr="004E5617" w:rsidRDefault="004E5617" w:rsidP="004E5617">
      <w:pPr>
        <w:pStyle w:val="HTMLconformatoprevio"/>
        <w:shd w:val="clear" w:color="auto" w:fill="FFFFFF"/>
        <w:rPr>
          <w:rFonts w:ascii="Arial Narrow" w:hAnsi="Arial Narrow"/>
          <w:color w:val="000000"/>
          <w:sz w:val="24"/>
        </w:rPr>
      </w:pPr>
      <w:r w:rsidRPr="004E5617">
        <w:rPr>
          <w:rFonts w:ascii="Arial Narrow" w:hAnsi="Arial Narrow"/>
          <w:color w:val="000000"/>
          <w:sz w:val="24"/>
        </w:rPr>
        <w:t xml:space="preserve">A continuación, </w:t>
      </w:r>
      <w:r w:rsidR="00615C06">
        <w:rPr>
          <w:rFonts w:ascii="Arial Narrow" w:hAnsi="Arial Narrow"/>
          <w:color w:val="000000"/>
          <w:sz w:val="24"/>
        </w:rPr>
        <w:t xml:space="preserve">se muestran loa comandos más utilizados en </w:t>
      </w:r>
      <w:proofErr w:type="spellStart"/>
      <w:r w:rsidR="00615C06">
        <w:rPr>
          <w:rFonts w:ascii="Arial Narrow" w:hAnsi="Arial Narrow"/>
          <w:color w:val="000000"/>
          <w:sz w:val="24"/>
        </w:rPr>
        <w:t>phalcon</w:t>
      </w:r>
      <w:proofErr w:type="spellEnd"/>
      <w:r w:rsidR="00615C06">
        <w:rPr>
          <w:rFonts w:ascii="Arial Narrow" w:hAnsi="Arial Narrow"/>
          <w:color w:val="000000"/>
          <w:sz w:val="24"/>
        </w:rPr>
        <w:t xml:space="preserve"> en caso de ser requeridos:</w:t>
      </w:r>
    </w:p>
    <w:p w:rsidR="004E5617" w:rsidRDefault="004E5617" w:rsidP="004E5617">
      <w:pPr>
        <w:rPr>
          <w:lang w:val="es-MX"/>
        </w:rPr>
      </w:pPr>
    </w:p>
    <w:p w:rsidR="004E5617" w:rsidRDefault="00615C06" w:rsidP="00615C06">
      <w:pPr>
        <w:pStyle w:val="Ttulo3"/>
      </w:pPr>
      <w:bookmarkStart w:id="30" w:name="_Toc521393295"/>
      <w:r>
        <w:t>Agregar modelo</w:t>
      </w:r>
      <w:bookmarkEnd w:id="30"/>
    </w:p>
    <w:p w:rsidR="00615C06" w:rsidRDefault="0090399C" w:rsidP="009132DB">
      <w:pPr>
        <w:rPr>
          <w:rFonts w:ascii="Courier New" w:hAnsi="Courier New" w:cs="Courier New"/>
          <w:sz w:val="20"/>
          <w:szCs w:val="20"/>
          <w:lang w:val="es-MX" w:eastAsia="es-MX"/>
        </w:rPr>
      </w:pPr>
      <w:r>
        <w:rPr>
          <w:noProof/>
        </w:rPr>
        <w:pict>
          <v:roundrect id="_x0000_s1028" style="position:absolute;left:0;text-align:left;margin-left:8.65pt;margin-top:31.55pt;width:459.2pt;height:29.2pt;z-index:251659264" arcsize="10923f" fillcolor="#f2f2f2 [3052]" stroked="f" strokecolor="#f2f2f2 [3041]" strokeweight="3pt">
            <v:shadow on="t" type="perspective" color="#243f60 [1604]" opacity=".5" offset="1pt" offset2="-1pt"/>
            <v:textbox>
              <w:txbxContent>
                <w:p w:rsidR="009132DB" w:rsidRPr="009132DB" w:rsidRDefault="009132DB" w:rsidP="009132DB">
                  <w:pPr>
                    <w:ind w:firstLine="709"/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</w:pPr>
                  <w:proofErr w:type="gramStart"/>
                  <w:r w:rsidRPr="009132DB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>cd</w:t>
                  </w:r>
                  <w:proofErr w:type="gramEnd"/>
                  <w:r w:rsidRPr="009132DB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 xml:space="preserve"> www/</w:t>
                  </w:r>
                  <w:proofErr w:type="spellStart"/>
                  <w:r w:rsidRPr="009132DB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>saida</w:t>
                  </w:r>
                  <w:proofErr w:type="spellEnd"/>
                </w:p>
              </w:txbxContent>
            </v:textbox>
          </v:roundrect>
        </w:pict>
      </w:r>
      <w:r w:rsidR="00615C06" w:rsidRPr="00ED7D60">
        <w:rPr>
          <w:rFonts w:ascii="Arial Narrow" w:hAnsi="Arial Narrow" w:cs="Courier New"/>
          <w:color w:val="000000"/>
          <w:szCs w:val="20"/>
          <w:lang w:val="es-MX" w:eastAsia="es-MX"/>
        </w:rPr>
        <w:t>Para crear un modelo dentro del sistema SAIDA es importante entrar a la terminal y colocarnos en la raíz del proyecto:</w:t>
      </w:r>
      <w:r w:rsidR="00615C06" w:rsidRPr="00ED7D60">
        <w:rPr>
          <w:rFonts w:ascii="Arial Narrow" w:hAnsi="Arial Narrow" w:cs="Courier New"/>
          <w:color w:val="000000"/>
          <w:szCs w:val="20"/>
          <w:lang w:val="es-MX" w:eastAsia="es-MX"/>
        </w:rPr>
        <w:tab/>
      </w:r>
    </w:p>
    <w:p w:rsidR="009132DB" w:rsidRDefault="009132DB" w:rsidP="009132DB"/>
    <w:p w:rsidR="009132DB" w:rsidRDefault="009132DB" w:rsidP="00615C06">
      <w:pPr>
        <w:pStyle w:val="HTMLconformatoprevio"/>
      </w:pPr>
    </w:p>
    <w:p w:rsidR="00615C06" w:rsidRDefault="00ED7D60" w:rsidP="00615C0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>Continuamos</w:t>
      </w:r>
      <w:r w:rsidR="00615C06" w:rsidRPr="00ED7D60">
        <w:rPr>
          <w:rFonts w:ascii="Arial Narrow" w:hAnsi="Arial Narrow" w:cs="Courier New"/>
          <w:color w:val="000000"/>
          <w:szCs w:val="20"/>
          <w:lang w:val="es-MX" w:eastAsia="es-MX"/>
        </w:rPr>
        <w:t xml:space="preserve"> con el </w:t>
      </w: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 xml:space="preserve">siguiente </w:t>
      </w:r>
      <w:r w:rsidR="00615C06" w:rsidRPr="00ED7D60">
        <w:rPr>
          <w:rFonts w:ascii="Arial Narrow" w:hAnsi="Arial Narrow" w:cs="Courier New"/>
          <w:color w:val="000000"/>
          <w:szCs w:val="20"/>
          <w:lang w:val="es-MX" w:eastAsia="es-MX"/>
        </w:rPr>
        <w:t>comando</w:t>
      </w: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 xml:space="preserve"> para agregar el modelo.</w:t>
      </w:r>
    </w:p>
    <w:p w:rsidR="00ED7D60" w:rsidRDefault="0090399C" w:rsidP="00615C0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pict>
          <v:roundrect id="_x0000_s1026" style="position:absolute;left:0;text-align:left;margin-left:8.65pt;margin-top:3.9pt;width:459.2pt;height:25.8pt;z-index:251658240" arcsize="10923f" fillcolor="#f2f2f2 [3052]" stroked="f" strokecolor="blue" strokeweight="3pt">
            <v:shadow on="t" type="perspective" color="#243f60 [1604]" opacity=".5" offset="1pt" offset2="-1pt"/>
            <v:textbox>
              <w:txbxContent>
                <w:p w:rsidR="009132DB" w:rsidRDefault="009132DB" w:rsidP="009132DB">
                  <w:pPr>
                    <w:pStyle w:val="HTMLconformatoprevio"/>
                  </w:pPr>
                  <w:r>
                    <w:tab/>
                  </w:r>
                  <w:proofErr w:type="spellStart"/>
                  <w:proofErr w:type="gramStart"/>
                  <w:r>
                    <w:t>phalcon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model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nombreDelModelo</w:t>
                  </w:r>
                  <w:proofErr w:type="spellEnd"/>
                </w:p>
                <w:p w:rsidR="009132DB" w:rsidRDefault="009132DB"/>
              </w:txbxContent>
            </v:textbox>
          </v:roundrect>
        </w:pict>
      </w:r>
    </w:p>
    <w:p w:rsidR="009132DB" w:rsidRDefault="009132DB" w:rsidP="00615C06">
      <w:pPr>
        <w:rPr>
          <w:lang w:val="es-MX"/>
        </w:rPr>
      </w:pPr>
    </w:p>
    <w:p w:rsidR="00615C06" w:rsidRPr="00ED7D60" w:rsidRDefault="00615C06" w:rsidP="00615C06">
      <w:pPr>
        <w:pStyle w:val="Ttulo3"/>
      </w:pPr>
      <w:bookmarkStart w:id="31" w:name="_Toc521393296"/>
      <w:r>
        <w:t xml:space="preserve">Agregar </w:t>
      </w:r>
      <w:proofErr w:type="spellStart"/>
      <w:r>
        <w:t>controllador</w:t>
      </w:r>
      <w:bookmarkEnd w:id="31"/>
      <w:proofErr w:type="spellEnd"/>
    </w:p>
    <w:p w:rsidR="00ED7D60" w:rsidRDefault="00ED7D60" w:rsidP="00ED7D60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>Para crear un controlador dentro del sistema SAIDA es importante entrar a la terminal y colocarnos en la raíz del proyecto:</w:t>
      </w: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ab/>
      </w:r>
    </w:p>
    <w:p w:rsidR="00E364F0" w:rsidRPr="00ED7D60" w:rsidRDefault="0090399C" w:rsidP="00ED7D60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pict>
          <v:roundrect id="_x0000_s1029" style="position:absolute;left:0;text-align:left;margin-left:15.35pt;margin-top:-.3pt;width:449pt;height:26.5pt;z-index:251660288" arcsize="10923f" fillcolor="#f2f2f2 [3052]" stroked="f" strokecolor="#f2f2f2 [3041]" strokeweight="3pt">
            <v:shadow on="t" type="perspective" color="#243f60 [1604]" opacity=".5" offset="1pt" offset2="-1pt"/>
            <v:textbox>
              <w:txbxContent>
                <w:p w:rsidR="00E364F0" w:rsidRPr="00E364F0" w:rsidRDefault="00E364F0" w:rsidP="00E364F0">
                  <w:pPr>
                    <w:ind w:firstLine="709"/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</w:pPr>
                  <w:proofErr w:type="gramStart"/>
                  <w:r w:rsidRPr="00E364F0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>cd</w:t>
                  </w:r>
                  <w:proofErr w:type="gramEnd"/>
                  <w:r w:rsidRPr="00E364F0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 xml:space="preserve"> www/</w:t>
                  </w:r>
                  <w:proofErr w:type="spellStart"/>
                  <w:r w:rsidRPr="00E364F0">
                    <w:rPr>
                      <w:rFonts w:ascii="Courier New" w:hAnsi="Courier New" w:cs="Courier New"/>
                      <w:sz w:val="20"/>
                      <w:szCs w:val="20"/>
                      <w:lang w:val="es-MX" w:eastAsia="es-MX"/>
                    </w:rPr>
                    <w:t>saida</w:t>
                  </w:r>
                  <w:proofErr w:type="spellEnd"/>
                </w:p>
              </w:txbxContent>
            </v:textbox>
          </v:roundrect>
        </w:pict>
      </w:r>
    </w:p>
    <w:p w:rsidR="00ED7D60" w:rsidRDefault="00ED7D60" w:rsidP="00ED7D60">
      <w:pPr>
        <w:pStyle w:val="HTMLconformatoprevio"/>
      </w:pPr>
      <w:r>
        <w:tab/>
      </w:r>
    </w:p>
    <w:p w:rsidR="00ED7D60" w:rsidRDefault="00ED7D60" w:rsidP="00ED7D60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ED7D60">
        <w:rPr>
          <w:rFonts w:ascii="Arial Narrow" w:hAnsi="Arial Narrow" w:cs="Courier New"/>
          <w:color w:val="000000"/>
          <w:szCs w:val="20"/>
          <w:lang w:val="es-MX" w:eastAsia="es-MX"/>
        </w:rPr>
        <w:t>Continuamos con el siguiente comando para agregar el controlador.</w:t>
      </w:r>
    </w:p>
    <w:p w:rsidR="00ED7D60" w:rsidRDefault="0090399C" w:rsidP="00ED7D60">
      <w:pPr>
        <w:pStyle w:val="HTMLconformatoprevio"/>
      </w:pPr>
      <w:r>
        <w:rPr>
          <w:rFonts w:ascii="Arial Narrow" w:hAnsi="Arial Narrow"/>
          <w:noProof/>
          <w:color w:val="000000"/>
        </w:rPr>
        <w:pict>
          <v:roundrect id="_x0000_s1030" style="position:absolute;margin-left:18.85pt;margin-top:2pt;width:449pt;height:27.85pt;z-index:251661312" arcsize="10923f" fillcolor="#f2f2f2 [3052]" stroked="f" strokecolor="#f2f2f2 [3041]" strokeweight="3pt">
            <v:shadow on="t" type="perspective" color="#243f60 [1604]" opacity=".5" offset="1pt" offset2="-1pt"/>
            <v:textbox>
              <w:txbxContent>
                <w:p w:rsidR="00E364F0" w:rsidRDefault="00E364F0" w:rsidP="00E364F0">
                  <w:pPr>
                    <w:pStyle w:val="HTMLconformatoprevio"/>
                  </w:pPr>
                  <w:proofErr w:type="spellStart"/>
                  <w:proofErr w:type="gramStart"/>
                  <w:r>
                    <w:t>phalcon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nombreDelControlador</w:t>
                  </w:r>
                  <w:proofErr w:type="spellEnd"/>
                </w:p>
              </w:txbxContent>
            </v:textbox>
          </v:roundrect>
        </w:pict>
      </w:r>
    </w:p>
    <w:p w:rsidR="00E519E5" w:rsidRDefault="00E519E5" w:rsidP="002A522E">
      <w:pPr>
        <w:pStyle w:val="Sinespaciado"/>
        <w:jc w:val="both"/>
        <w:rPr>
          <w:b/>
          <w:i/>
          <w:color w:val="000000" w:themeColor="text1"/>
        </w:rPr>
      </w:pPr>
    </w:p>
    <w:p w:rsidR="002A522E" w:rsidRDefault="002A522E" w:rsidP="002A522E">
      <w:pPr>
        <w:pStyle w:val="Ttulo1"/>
        <w:ind w:left="709" w:hanging="709"/>
      </w:pPr>
      <w:bookmarkStart w:id="32" w:name="_Toc521393297"/>
      <w:r>
        <w:t>Funcionamiento del sistema</w:t>
      </w:r>
      <w:bookmarkEnd w:id="32"/>
    </w:p>
    <w:p w:rsidR="002A522E" w:rsidRDefault="002A522E" w:rsidP="001219CC">
      <w:pPr>
        <w:pStyle w:val="Sinespaciado"/>
        <w:ind w:left="360"/>
        <w:jc w:val="both"/>
        <w:rPr>
          <w:b/>
          <w:i/>
          <w:color w:val="000000" w:themeColor="text1"/>
        </w:rPr>
      </w:pPr>
    </w:p>
    <w:p w:rsidR="00023489" w:rsidRDefault="00023489" w:rsidP="00023489">
      <w:pPr>
        <w:pStyle w:val="Ttulo2"/>
      </w:pPr>
      <w:bookmarkStart w:id="33" w:name="_Toc521393298"/>
      <w:r>
        <w:t xml:space="preserve">Funcionamiento del sistema de </w:t>
      </w:r>
      <w:proofErr w:type="spellStart"/>
      <w:r>
        <w:t>login</w:t>
      </w:r>
      <w:bookmarkEnd w:id="33"/>
      <w:proofErr w:type="spellEnd"/>
    </w:p>
    <w:p w:rsidR="00C61D68" w:rsidRDefault="00C61D68" w:rsidP="00C61D68">
      <w:pPr>
        <w:pStyle w:val="Ttulo2"/>
      </w:pPr>
      <w:bookmarkStart w:id="34" w:name="_Toc521393299"/>
      <w:r>
        <w:t>Funcionamiento del acceso al sistema</w:t>
      </w:r>
      <w:bookmarkEnd w:id="34"/>
    </w:p>
    <w:p w:rsidR="00BC5FB2" w:rsidRDefault="00BC5FB2" w:rsidP="00BC5FB2">
      <w:pPr>
        <w:pStyle w:val="Ttulo2"/>
      </w:pPr>
      <w:bookmarkStart w:id="35" w:name="_Toc521393300"/>
      <w:r>
        <w:lastRenderedPageBreak/>
        <w:t>Funcionamiento del registro de solicitudes</w:t>
      </w:r>
      <w:bookmarkEnd w:id="35"/>
    </w:p>
    <w:p w:rsidR="00071BCB" w:rsidRPr="00071BCB" w:rsidRDefault="00071BCB" w:rsidP="00071BCB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071BCB">
        <w:rPr>
          <w:rFonts w:ascii="Arial Narrow" w:hAnsi="Arial Narrow" w:cs="Courier New"/>
          <w:color w:val="000000"/>
          <w:szCs w:val="20"/>
          <w:lang w:val="es-MX" w:eastAsia="es-MX"/>
        </w:rPr>
        <w:t>En el sistema SAIDA se puede hacer el registro de dos tipos de solicitudes de acceso: Solicitudes de acceso a la información pública (SAI) y Solicitudes para el ejercicio de los derechos ARCO (Acceso, Rectificación, Cancelación y Oposición).</w:t>
      </w:r>
    </w:p>
    <w:p w:rsidR="00BC5FB2" w:rsidRDefault="00BC5FB2" w:rsidP="00BC5FB2">
      <w:pPr>
        <w:pStyle w:val="Ttulo3"/>
      </w:pPr>
      <w:bookmarkStart w:id="36" w:name="_Toc521393301"/>
      <w:r>
        <w:t>Registro de solicitudes SAI</w:t>
      </w:r>
      <w:bookmarkEnd w:id="36"/>
    </w:p>
    <w:p w:rsidR="00071BCB" w:rsidRPr="00071BCB" w:rsidRDefault="00071BCB" w:rsidP="00071BCB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071BCB">
        <w:rPr>
          <w:rFonts w:ascii="Arial Narrow" w:hAnsi="Arial Narrow" w:cs="Courier New"/>
          <w:color w:val="000000"/>
          <w:szCs w:val="20"/>
          <w:lang w:val="es-MX" w:eastAsia="es-MX"/>
        </w:rPr>
        <w:t>Para el registro de solicitudes SAI en el sistema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 se muestra los pasos necesarios para llevar correctamente el registro.</w:t>
      </w:r>
    </w:p>
    <w:p w:rsidR="00BC5FB2" w:rsidRDefault="00BC5FB2" w:rsidP="00BC5FB2">
      <w:pPr>
        <w:pStyle w:val="Ttulo3"/>
      </w:pPr>
      <w:bookmarkStart w:id="37" w:name="_Toc521393302"/>
      <w:r>
        <w:t>Registro de solicitudes ARCO</w:t>
      </w:r>
      <w:bookmarkEnd w:id="37"/>
    </w:p>
    <w:p w:rsidR="00071BCB" w:rsidRPr="00071BCB" w:rsidRDefault="00071BCB" w:rsidP="00071BCB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071BCB">
        <w:rPr>
          <w:rFonts w:ascii="Arial Narrow" w:hAnsi="Arial Narrow" w:cs="Courier New"/>
          <w:color w:val="000000"/>
          <w:szCs w:val="20"/>
          <w:lang w:val="es-MX" w:eastAsia="es-MX"/>
        </w:rPr>
        <w:t xml:space="preserve">Para el registro de solicitudes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>ARCO</w:t>
      </w:r>
      <w:r w:rsidRPr="00071BCB">
        <w:rPr>
          <w:rFonts w:ascii="Arial Narrow" w:hAnsi="Arial Narrow" w:cs="Courier New"/>
          <w:color w:val="000000"/>
          <w:szCs w:val="20"/>
          <w:lang w:val="es-MX" w:eastAsia="es-MX"/>
        </w:rPr>
        <w:t xml:space="preserve"> en el sistema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 se muestra los pasos necesarios para llevar correctamente el registro.</w:t>
      </w:r>
    </w:p>
    <w:p w:rsidR="000A1065" w:rsidRDefault="000A1065" w:rsidP="000A1065">
      <w:pPr>
        <w:pStyle w:val="Ttulo2"/>
      </w:pPr>
      <w:bookmarkStart w:id="38" w:name="_Toc521393303"/>
      <w:r>
        <w:t>Funcionamiento de las condiciones</w:t>
      </w:r>
      <w:bookmarkEnd w:id="38"/>
    </w:p>
    <w:p w:rsidR="000A1065" w:rsidRDefault="000A1065" w:rsidP="000A1065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DE44D2">
        <w:rPr>
          <w:rFonts w:ascii="Arial Narrow" w:hAnsi="Arial Narrow" w:cs="Courier New"/>
          <w:color w:val="000000"/>
          <w:szCs w:val="20"/>
          <w:lang w:val="es-MX" w:eastAsia="es-MX"/>
        </w:rPr>
        <w:t xml:space="preserve">Para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>llevar a cabo el flujo de las solicitudes es importante configurar las condiciones a validar por cada fase en caso de ser necesarias. En el sistema SAIDA se puede realizar la configuración de las condiciones en código SQL.</w:t>
      </w:r>
    </w:p>
    <w:p w:rsidR="000A1065" w:rsidRPr="00DE44D2" w:rsidRDefault="00AB2CFA" w:rsidP="00AB2CFA">
      <w:pPr>
        <w:jc w:val="center"/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lastRenderedPageBreak/>
        <w:drawing>
          <wp:inline distT="0" distB="0" distL="0" distR="0" wp14:anchorId="3480312E" wp14:editId="34EB8E8C">
            <wp:extent cx="4209690" cy="3949225"/>
            <wp:effectExtent l="171450" t="171450" r="362585" b="3371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cion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56" cy="395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D68" w:rsidRDefault="001F1035" w:rsidP="001F1035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 w:rsidRPr="001F1035">
        <w:rPr>
          <w:rFonts w:ascii="Arial Narrow" w:hAnsi="Arial Narrow" w:cs="Arial"/>
          <w:b/>
          <w:color w:val="365F91" w:themeColor="accent1" w:themeShade="BF"/>
          <w:sz w:val="20"/>
        </w:rPr>
        <w:t>Modal donde se agrega la condición en código SQL</w:t>
      </w:r>
    </w:p>
    <w:p w:rsidR="00FC06A8" w:rsidRDefault="00FC06A8" w:rsidP="001F1035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FC06A8" w:rsidRDefault="0090399C" w:rsidP="00FC06A8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pict>
          <v:roundrect id="_x0000_s1031" style="position:absolute;left:0;text-align:left;margin-left:6.65pt;margin-top:44.85pt;width:481.6pt;height:105.3pt;z-index:251662336" arcsize="10923f" fillcolor="#f2f2f2 [3052]" stroked="f" strokecolor="#f2f2f2 [3041]" strokeweight="3pt">
            <v:shadow on="t" type="perspective" color="#243f60 [1604]" opacity=".5" offset="1pt" offset2="-1pt"/>
            <v:textbox>
              <w:txbxContent>
                <w:p w:rsidR="00EA528D" w:rsidRPr="00002B0E" w:rsidRDefault="00EA528D" w:rsidP="00EA528D">
                  <w:pPr>
                    <w:spacing w:before="0" w:after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</w:pPr>
                  <w:r w:rsidRPr="00002B0E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SELECT S.id_solicitud AS ID_SOLICITUD, MR.medio AS MEDIO </w:t>
                  </w:r>
                </w:p>
                <w:p w:rsidR="00EA528D" w:rsidRDefault="00EA528D" w:rsidP="00EA528D">
                  <w:pPr>
                    <w:spacing w:before="0" w:after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</w:pPr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FROM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SdSolicitud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S </w:t>
                  </w:r>
                </w:p>
                <w:p w:rsidR="00EA528D" w:rsidRPr="00EA528D" w:rsidRDefault="00EA528D" w:rsidP="00EA528D">
                  <w:pPr>
                    <w:spacing w:before="0" w:after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</w:pPr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INNER JOIN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SdMedioRegistro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MR ON (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S.id_medio_registro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=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MR.id_medio_registro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) </w:t>
                  </w:r>
                </w:p>
                <w:p w:rsidR="00EA528D" w:rsidRPr="00EA528D" w:rsidRDefault="00EA528D" w:rsidP="00EA528D">
                  <w:pPr>
                    <w:spacing w:before="0" w:after="0"/>
                    <w:jc w:val="left"/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</w:pPr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WHERE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S.estatus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= 'AC' AND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MR.estatus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= 'AC' AND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  <w:lang w:val="en-US" w:eastAsia="es-MX"/>
                    </w:rPr>
                    <w:t>S.id_solicitud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  <w:lang w:val="en-US" w:eastAsia="es-MX"/>
                    </w:rPr>
                    <w:t>=: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  <w:lang w:val="en-US" w:eastAsia="es-MX"/>
                    </w:rPr>
                    <w:t>id_solicitud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  <w:lang w:val="en-US" w:eastAsia="es-MX"/>
                    </w:rPr>
                    <w:t>:</w:t>
                  </w:r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AND (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MR.medio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LIKE '%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INFOMEX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%' OR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MR.medio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LIKE '%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SISAI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%' OR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MR.medio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LIKE '%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PLATAFORMA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 NACIONAL%') ORDER BY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S.id_solicitud</w:t>
                  </w:r>
                  <w:proofErr w:type="spellEnd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 xml:space="preserve">, </w:t>
                  </w:r>
                  <w:proofErr w:type="spellStart"/>
                  <w:r w:rsidRPr="00EA528D">
                    <w:rPr>
                      <w:rFonts w:ascii="Courier New" w:hAnsi="Courier New" w:cs="Courier New"/>
                      <w:sz w:val="20"/>
                      <w:szCs w:val="20"/>
                      <w:lang w:val="en-US" w:eastAsia="es-MX"/>
                    </w:rPr>
                    <w:t>MR.medio</w:t>
                  </w:r>
                  <w:proofErr w:type="spellEnd"/>
                </w:p>
              </w:txbxContent>
            </v:textbox>
          </v:roundrect>
        </w:pict>
      </w:r>
      <w:r w:rsidR="00FC06A8">
        <w:rPr>
          <w:rFonts w:ascii="Arial Narrow" w:hAnsi="Arial Narrow" w:cs="Courier New"/>
          <w:color w:val="000000"/>
          <w:szCs w:val="20"/>
          <w:lang w:val="es-MX" w:eastAsia="es-MX"/>
        </w:rPr>
        <w:t>Dentro de</w:t>
      </w:r>
      <w:r w:rsidR="00FC06A8" w:rsidRPr="00FC06A8">
        <w:rPr>
          <w:rFonts w:ascii="Arial Narrow" w:hAnsi="Arial Narrow" w:cs="Courier New"/>
          <w:color w:val="000000"/>
          <w:szCs w:val="20"/>
          <w:lang w:val="es-MX" w:eastAsia="es-MX"/>
        </w:rPr>
        <w:t xml:space="preserve"> la programación</w:t>
      </w:r>
      <w:r w:rsidR="00FC06A8">
        <w:rPr>
          <w:rFonts w:ascii="Arial Narrow" w:hAnsi="Arial Narrow" w:cs="Courier New"/>
          <w:color w:val="000000"/>
          <w:szCs w:val="20"/>
          <w:lang w:val="es-MX" w:eastAsia="es-MX"/>
        </w:rPr>
        <w:t xml:space="preserve"> de las condiciones se realiza la validación de la condición al momento de cambiar el flujo de una solicitud. </w:t>
      </w:r>
      <w:r w:rsidR="00EA528D">
        <w:rPr>
          <w:rFonts w:ascii="Arial Narrow" w:hAnsi="Arial Narrow" w:cs="Courier New"/>
          <w:color w:val="000000"/>
          <w:szCs w:val="20"/>
          <w:lang w:val="es-MX" w:eastAsia="es-MX"/>
        </w:rPr>
        <w:t>Para ello es muy importante que en el valor de la condición se agregue</w:t>
      </w:r>
      <w:r w:rsidR="0093688E">
        <w:rPr>
          <w:rFonts w:ascii="Arial Narrow" w:hAnsi="Arial Narrow" w:cs="Courier New"/>
          <w:color w:val="000000"/>
          <w:szCs w:val="20"/>
          <w:lang w:val="es-MX" w:eastAsia="es-MX"/>
        </w:rPr>
        <w:t xml:space="preserve"> en la sentencia SQL</w:t>
      </w:r>
      <w:r w:rsidR="00EA528D">
        <w:rPr>
          <w:rFonts w:ascii="Arial Narrow" w:hAnsi="Arial Narrow" w:cs="Courier New"/>
          <w:color w:val="000000"/>
          <w:szCs w:val="20"/>
          <w:lang w:val="es-MX" w:eastAsia="es-MX"/>
        </w:rPr>
        <w:t>:</w:t>
      </w:r>
    </w:p>
    <w:p w:rsidR="00EA528D" w:rsidRDefault="00EA528D" w:rsidP="00FC06A8">
      <w:pPr>
        <w:rPr>
          <w:rFonts w:ascii="Arial Narrow" w:hAnsi="Arial Narrow" w:cs="Courier New"/>
          <w:color w:val="000000"/>
          <w:szCs w:val="20"/>
          <w:lang w:val="es-MX" w:eastAsia="es-MX"/>
        </w:rPr>
      </w:pPr>
    </w:p>
    <w:p w:rsidR="00EA528D" w:rsidRDefault="00EA528D" w:rsidP="00FC06A8">
      <w:pPr>
        <w:rPr>
          <w:rFonts w:ascii="Arial Narrow" w:hAnsi="Arial Narrow" w:cs="Courier New"/>
          <w:color w:val="000000"/>
          <w:szCs w:val="20"/>
          <w:lang w:val="es-MX" w:eastAsia="es-MX"/>
        </w:rPr>
      </w:pPr>
    </w:p>
    <w:p w:rsidR="00EA528D" w:rsidRPr="00FC06A8" w:rsidRDefault="00EA528D" w:rsidP="00FC06A8">
      <w:pPr>
        <w:rPr>
          <w:rFonts w:ascii="Arial Narrow" w:hAnsi="Arial Narrow" w:cs="Courier New"/>
          <w:color w:val="000000"/>
          <w:szCs w:val="20"/>
          <w:lang w:val="es-MX" w:eastAsia="es-MX"/>
        </w:rPr>
      </w:pPr>
    </w:p>
    <w:p w:rsidR="00FC06A8" w:rsidRDefault="00FC06A8" w:rsidP="00FC06A8">
      <w:pPr>
        <w:jc w:val="left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EA528D" w:rsidRDefault="00EA528D" w:rsidP="00FC06A8">
      <w:pPr>
        <w:jc w:val="left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EA528D" w:rsidRDefault="00EA528D" w:rsidP="00FC06A8">
      <w:pPr>
        <w:jc w:val="left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EA528D" w:rsidRDefault="00EA528D" w:rsidP="00EA528D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Ejemplo del valor de una condición.</w:t>
      </w:r>
    </w:p>
    <w:p w:rsidR="00EA528D" w:rsidRPr="0093688E" w:rsidRDefault="00EA528D" w:rsidP="00EA528D">
      <w:pPr>
        <w:jc w:val="center"/>
        <w:rPr>
          <w:rFonts w:ascii="Arial Narrow" w:hAnsi="Arial Narrow" w:cs="Courier New"/>
          <w:color w:val="000000"/>
          <w:szCs w:val="20"/>
          <w:lang w:val="es-MX" w:eastAsia="es-MX"/>
        </w:rPr>
      </w:pPr>
    </w:p>
    <w:p w:rsidR="00EA528D" w:rsidRPr="0093688E" w:rsidRDefault="0093688E" w:rsidP="00EA528D">
      <w:pPr>
        <w:jc w:val="left"/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93688E">
        <w:rPr>
          <w:rFonts w:ascii="Arial Narrow" w:hAnsi="Arial Narrow" w:cs="Courier New"/>
          <w:color w:val="000000"/>
          <w:szCs w:val="20"/>
          <w:lang w:val="es-MX" w:eastAsia="es-MX"/>
        </w:rPr>
        <w:lastRenderedPageBreak/>
        <w:t xml:space="preserve">Al darle el valor a la variable </w:t>
      </w:r>
      <w:proofErr w:type="spellStart"/>
      <w:r w:rsidRPr="0093688E">
        <w:rPr>
          <w:rFonts w:ascii="Arial Narrow" w:hAnsi="Arial Narrow" w:cs="Courier New"/>
          <w:i/>
          <w:color w:val="000000"/>
          <w:szCs w:val="20"/>
          <w:lang w:val="es-MX" w:eastAsia="es-MX"/>
        </w:rPr>
        <w:t>id_solicitud</w:t>
      </w:r>
      <w:proofErr w:type="spellEnd"/>
      <w:r w:rsidRPr="0093688E">
        <w:rPr>
          <w:rFonts w:ascii="Arial Narrow" w:hAnsi="Arial Narrow" w:cs="Courier New"/>
          <w:color w:val="000000"/>
          <w:szCs w:val="20"/>
          <w:lang w:val="es-MX" w:eastAsia="es-MX"/>
        </w:rPr>
        <w:t xml:space="preserve"> se puede validar la condición para la solicitud seleccionada. </w:t>
      </w:r>
    </w:p>
    <w:p w:rsidR="00EA528D" w:rsidRDefault="00EA528D" w:rsidP="00FC06A8">
      <w:pPr>
        <w:jc w:val="left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FC06A8" w:rsidRDefault="00FC06A8" w:rsidP="0093688E">
      <w:pPr>
        <w:pStyle w:val="HTMLconformatoprevio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valida la </w:t>
      </w:r>
      <w:r w:rsidR="00F6754D">
        <w:rPr>
          <w:i/>
          <w:iCs/>
          <w:color w:val="808080"/>
          <w:sz w:val="18"/>
          <w:szCs w:val="18"/>
          <w:shd w:val="clear" w:color="auto" w:fill="F7FAFF"/>
        </w:rPr>
        <w:t>condición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cada fase en caso de cumplir retorna un true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idSolicitud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string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r w:rsidR="00F6754D">
        <w:rPr>
          <w:i/>
          <w:iCs/>
          <w:color w:val="808080"/>
          <w:sz w:val="18"/>
          <w:szCs w:val="18"/>
          <w:shd w:val="clear" w:color="auto" w:fill="F7FAFF"/>
        </w:rPr>
        <w:t>condición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que se desea validar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boolean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con la repuesta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author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Dora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Nely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Vega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Gonzalez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validaCondicion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//generamos la consulta para validar la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condicion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phql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//validamos que sea la solicitud seleccionada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sdSolicitudes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query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this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modelsManager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executeQuery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phql</w:t>
      </w:r>
      <w:proofErr w:type="spellEnd"/>
      <w:r w:rsidR="0093688E">
        <w:rPr>
          <w:color w:val="000000"/>
          <w:sz w:val="18"/>
          <w:szCs w:val="18"/>
          <w:shd w:val="clear" w:color="auto" w:fill="F7FAFF"/>
        </w:rPr>
        <w:t xml:space="preserve">,       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id_solicitud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sdSolicitudes</w:t>
      </w:r>
      <w:proofErr w:type="spellEnd"/>
      <w:r>
        <w:rPr>
          <w:color w:val="000000"/>
          <w:sz w:val="18"/>
          <w:szCs w:val="18"/>
          <w:shd w:val="clear" w:color="auto" w:fill="F7FAFF"/>
        </w:rPr>
        <w:t>)){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 </w:t>
      </w:r>
      <w:r>
        <w:rPr>
          <w:b/>
          <w:bCs/>
          <w:color w:val="000080"/>
          <w:sz w:val="18"/>
          <w:szCs w:val="18"/>
          <w:shd w:val="clear" w:color="auto" w:fill="F7FAFF"/>
        </w:rPr>
        <w:t>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$respuesta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93688E" w:rsidRDefault="0093688E" w:rsidP="0093688E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Función que hace la validación de la condición</w:t>
      </w:r>
    </w:p>
    <w:p w:rsidR="00FC06A8" w:rsidRPr="0093688E" w:rsidRDefault="00FC06A8" w:rsidP="00FC06A8">
      <w:pPr>
        <w:jc w:val="left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AA7596" w:rsidRDefault="00AA7596" w:rsidP="00DE44D2">
      <w:pPr>
        <w:pStyle w:val="Ttulo2"/>
      </w:pPr>
      <w:bookmarkStart w:id="39" w:name="_Toc521393304"/>
      <w:r>
        <w:t>Funcionamiento de las fases</w:t>
      </w:r>
      <w:bookmarkEnd w:id="39"/>
    </w:p>
    <w:p w:rsidR="00AA7596" w:rsidRDefault="00AA7596" w:rsidP="00AA759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DE44D2">
        <w:rPr>
          <w:rFonts w:ascii="Arial Narrow" w:hAnsi="Arial Narrow" w:cs="Courier New"/>
          <w:color w:val="000000"/>
          <w:szCs w:val="20"/>
          <w:lang w:val="es-MX" w:eastAsia="es-MX"/>
        </w:rPr>
        <w:t xml:space="preserve">Para </w:t>
      </w:r>
      <w:r w:rsidR="009F0F7D">
        <w:rPr>
          <w:rFonts w:ascii="Arial Narrow" w:hAnsi="Arial Narrow" w:cs="Courier New"/>
          <w:color w:val="000000"/>
          <w:szCs w:val="20"/>
          <w:lang w:val="es-MX" w:eastAsia="es-MX"/>
        </w:rPr>
        <w:t>realizar la selección de la fase a la cual pertenece la solicitud seleccionada, es importante agregar las fases por las cuales la solicitud va a pasar en el flujo del sistema.</w:t>
      </w:r>
    </w:p>
    <w:p w:rsidR="009F0F7D" w:rsidRDefault="009F0F7D" w:rsidP="009F0F7D">
      <w:pPr>
        <w:jc w:val="center"/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lastRenderedPageBreak/>
        <w:drawing>
          <wp:inline distT="0" distB="0" distL="0" distR="0">
            <wp:extent cx="4485736" cy="3599020"/>
            <wp:effectExtent l="171450" t="171450" r="353060" b="3448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93" cy="360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0F7D" w:rsidRDefault="009F0F7D" w:rsidP="009F0F7D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 w:rsidRPr="001F1035">
        <w:rPr>
          <w:rFonts w:ascii="Arial Narrow" w:hAnsi="Arial Narrow" w:cs="Arial"/>
          <w:b/>
          <w:color w:val="365F91" w:themeColor="accent1" w:themeShade="BF"/>
          <w:sz w:val="20"/>
        </w:rPr>
        <w:t xml:space="preserve">Modal </w:t>
      </w:r>
      <w:r>
        <w:rPr>
          <w:rFonts w:ascii="Arial Narrow" w:hAnsi="Arial Narrow" w:cs="Arial"/>
          <w:b/>
          <w:color w:val="365F91" w:themeColor="accent1" w:themeShade="BF"/>
          <w:sz w:val="20"/>
        </w:rPr>
        <w:t>para agregar/editar una fase.</w:t>
      </w:r>
    </w:p>
    <w:p w:rsidR="009F0F7D" w:rsidRPr="009F0F7D" w:rsidRDefault="009F0F7D" w:rsidP="009F0F7D">
      <w:pPr>
        <w:jc w:val="center"/>
        <w:rPr>
          <w:rFonts w:ascii="Arial Narrow" w:hAnsi="Arial Narrow" w:cs="Courier New"/>
          <w:color w:val="000000"/>
          <w:szCs w:val="20"/>
          <w:lang w:eastAsia="es-MX"/>
        </w:rPr>
      </w:pPr>
    </w:p>
    <w:p w:rsidR="009F0F7D" w:rsidRPr="009F0F7D" w:rsidRDefault="009F0F7D" w:rsidP="00AA759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9F0F7D">
        <w:rPr>
          <w:rFonts w:ascii="Arial Narrow" w:hAnsi="Arial Narrow" w:cs="Courier New"/>
          <w:color w:val="000000"/>
          <w:szCs w:val="20"/>
          <w:lang w:val="es-MX" w:eastAsia="es-MX"/>
        </w:rPr>
        <w:t xml:space="preserve">Las fases pueden o no tener una condición, en caso de no tener condición el valor por default es 1 (true) al momento de ser agregada la fase al flujo. </w:t>
      </w:r>
    </w:p>
    <w:p w:rsidR="009F0F7D" w:rsidRDefault="009F0F7D" w:rsidP="00AA759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9F0F7D">
        <w:rPr>
          <w:rFonts w:ascii="Arial Narrow" w:hAnsi="Arial Narrow" w:cs="Courier New"/>
          <w:color w:val="000000"/>
          <w:szCs w:val="20"/>
          <w:lang w:val="es-MX" w:eastAsia="es-MX"/>
        </w:rPr>
        <w:t>Para estas fases se consideran algunas funciones indispensables que a continuación describiré un poco más a detalle.</w:t>
      </w:r>
    </w:p>
    <w:p w:rsidR="00B45EA4" w:rsidRDefault="00F81CBE" w:rsidP="00B45EA4">
      <w:pPr>
        <w:pStyle w:val="Ttulo3"/>
        <w:rPr>
          <w:lang w:eastAsia="es-MX"/>
        </w:rPr>
      </w:pPr>
      <w:bookmarkStart w:id="40" w:name="_Toc521393305"/>
      <w:r>
        <w:rPr>
          <w:lang w:eastAsia="es-MX"/>
        </w:rPr>
        <w:t>Función</w:t>
      </w:r>
      <w:r w:rsidR="00B45EA4">
        <w:rPr>
          <w:lang w:eastAsia="es-MX"/>
        </w:rPr>
        <w:t xml:space="preserve"> </w:t>
      </w:r>
      <w:proofErr w:type="spellStart"/>
      <w:proofErr w:type="gramStart"/>
      <w:r w:rsidR="00B45EA4">
        <w:rPr>
          <w:lang w:eastAsia="es-MX"/>
        </w:rPr>
        <w:t>getMinimaFase</w:t>
      </w:r>
      <w:proofErr w:type="spellEnd"/>
      <w:r>
        <w:rPr>
          <w:lang w:eastAsia="es-MX"/>
        </w:rPr>
        <w:t>()</w:t>
      </w:r>
      <w:bookmarkEnd w:id="40"/>
      <w:proofErr w:type="gramEnd"/>
    </w:p>
    <w:p w:rsidR="00B45EA4" w:rsidRDefault="00B45EA4" w:rsidP="00AA7596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Antes de iniciar con el flujo de las solicitudes es necesario obtener la primer fase a considerar en el flujo, para ello se crea la función </w:t>
      </w:r>
      <w:proofErr w:type="spellStart"/>
      <w:proofErr w:type="gramStart"/>
      <w:r w:rsidRPr="00B45EA4">
        <w:rPr>
          <w:i/>
          <w:color w:val="000000"/>
          <w:sz w:val="18"/>
          <w:szCs w:val="18"/>
          <w:shd w:val="clear" w:color="auto" w:fill="F7FAFF"/>
        </w:rPr>
        <w:t>getMinimaFase</w:t>
      </w:r>
      <w:proofErr w:type="spellEnd"/>
      <w:r>
        <w:rPr>
          <w:i/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i/>
          <w:color w:val="000000"/>
          <w:sz w:val="18"/>
          <w:szCs w:val="18"/>
          <w:shd w:val="clear" w:color="auto" w:fill="F7FAFF"/>
        </w:rPr>
        <w:t xml:space="preserve">) </w:t>
      </w:r>
      <w:r w:rsidRPr="00B45EA4">
        <w:rPr>
          <w:rFonts w:ascii="Arial Narrow" w:hAnsi="Arial Narrow" w:cs="Courier New"/>
          <w:color w:val="000000"/>
          <w:szCs w:val="20"/>
          <w:lang w:val="es-MX" w:eastAsia="es-MX"/>
        </w:rPr>
        <w:t xml:space="preserve">con el fin de obtener el primer valor de la tabla </w:t>
      </w:r>
      <w:proofErr w:type="spellStart"/>
      <w:r w:rsidRPr="00B45EA4">
        <w:rPr>
          <w:rFonts w:ascii="Arial Narrow" w:hAnsi="Arial Narrow" w:cs="Courier New"/>
          <w:i/>
          <w:color w:val="000000"/>
          <w:szCs w:val="20"/>
          <w:lang w:val="es-MX" w:eastAsia="es-MX"/>
        </w:rPr>
        <w:t>SD_FASES</w:t>
      </w:r>
      <w:proofErr w:type="spellEnd"/>
      <w:r w:rsidRPr="00B45EA4">
        <w:rPr>
          <w:rFonts w:ascii="Arial Narrow" w:hAnsi="Arial Narrow" w:cs="Courier New"/>
          <w:color w:val="000000"/>
          <w:szCs w:val="20"/>
          <w:lang w:val="es-MX" w:eastAsia="es-MX"/>
        </w:rPr>
        <w:t>.</w:t>
      </w:r>
    </w:p>
    <w:p w:rsidR="00B45EA4" w:rsidRDefault="00B45EA4" w:rsidP="00B45EA4">
      <w:pPr>
        <w:pStyle w:val="HTMLconformatoprevio"/>
        <w:shd w:val="clear" w:color="auto" w:fill="FFFFFF"/>
        <w:ind w:left="709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Retorna la primer fase del sistema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author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Dora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Nely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Vega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Gonzalez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getMinimaFase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()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find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column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conditions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"estatus = 'AC'"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getFirst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(); </w:t>
      </w:r>
      <w:r>
        <w:rPr>
          <w:i/>
          <w:iCs/>
          <w:color w:val="808080"/>
          <w:sz w:val="18"/>
          <w:szCs w:val="18"/>
          <w:shd w:val="clear" w:color="auto" w:fill="F7FAFF"/>
        </w:rPr>
        <w:t>//obtenemos el primer valor de las fases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id_fase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$respuesta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B45EA4" w:rsidRDefault="00B45EA4" w:rsidP="00B45EA4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Función que retorna el primer valor de la tabla SD_FASES</w:t>
      </w:r>
    </w:p>
    <w:p w:rsidR="00F81CBE" w:rsidRDefault="00F81CBE" w:rsidP="00B21426">
      <w:pPr>
        <w:pStyle w:val="Ttulo3"/>
        <w:rPr>
          <w:lang w:eastAsia="es-MX"/>
        </w:rPr>
      </w:pPr>
      <w:bookmarkStart w:id="41" w:name="_Toc521393306"/>
      <w:r>
        <w:rPr>
          <w:lang w:eastAsia="es-MX"/>
        </w:rPr>
        <w:t xml:space="preserve">Función </w:t>
      </w:r>
      <w:proofErr w:type="spellStart"/>
      <w:proofErr w:type="gramStart"/>
      <w:r>
        <w:rPr>
          <w:lang w:eastAsia="es-MX"/>
        </w:rPr>
        <w:t>getFase</w:t>
      </w:r>
      <w:proofErr w:type="spellEnd"/>
      <w:r>
        <w:rPr>
          <w:lang w:eastAsia="es-MX"/>
        </w:rPr>
        <w:t>()</w:t>
      </w:r>
      <w:bookmarkEnd w:id="41"/>
      <w:proofErr w:type="gramEnd"/>
    </w:p>
    <w:p w:rsidR="00F81CBE" w:rsidRDefault="00F81CBE" w:rsidP="00F81CBE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Cuando se desea agregar una solicitud al sistema es indispensable agregar el ID de la fase en la cual se encuentra, </w:t>
      </w:r>
      <w:proofErr w:type="spellStart"/>
      <w:r>
        <w:rPr>
          <w:rFonts w:ascii="Arial Narrow" w:hAnsi="Arial Narrow" w:cs="Courier New"/>
          <w:color w:val="000000"/>
          <w:szCs w:val="20"/>
          <w:lang w:val="es-MX" w:eastAsia="es-MX"/>
        </w:rPr>
        <w:t>ó</w:t>
      </w:r>
      <w:proofErr w:type="spellEnd"/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 al momento de cambiar de fase de la solicitud. Se hace la validación de que exista la fase en la base de datos.</w:t>
      </w:r>
    </w:p>
    <w:p w:rsidR="00F81CBE" w:rsidRPr="00F81CBE" w:rsidRDefault="00F81CBE" w:rsidP="00F81CBE">
      <w:pPr>
        <w:rPr>
          <w:lang w:val="es-MX" w:eastAsia="es-MX"/>
        </w:rPr>
      </w:pPr>
    </w:p>
    <w:p w:rsidR="00F81CBE" w:rsidRDefault="00F81CBE" w:rsidP="00F81CBE">
      <w:pPr>
        <w:pStyle w:val="HTMLconformatoprevio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Retorna el indicador para </w:t>
      </w:r>
      <w:r w:rsidR="00F6754D" w:rsidRPr="00F6754D">
        <w:rPr>
          <w:i/>
          <w:iCs/>
          <w:color w:val="808080"/>
          <w:sz w:val="18"/>
          <w:szCs w:val="18"/>
          <w:shd w:val="clear" w:color="auto" w:fill="F7FAFF"/>
        </w:rPr>
        <w:t>identificar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fase que se desea retornar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con el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author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Dora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Nely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Vega </w:t>
      </w:r>
      <w:r w:rsidR="00F6754D">
        <w:rPr>
          <w:i/>
          <w:iCs/>
          <w:color w:val="808080"/>
          <w:sz w:val="18"/>
          <w:szCs w:val="18"/>
          <w:shd w:val="clear" w:color="auto" w:fill="F7FAFF"/>
        </w:rPr>
        <w:t>González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 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//obtiene el estatus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find</w:t>
      </w:r>
      <w:proofErr w:type="spellEnd"/>
      <w:r>
        <w:rPr>
          <w:color w:val="000000"/>
          <w:sz w:val="18"/>
          <w:szCs w:val="18"/>
          <w:shd w:val="clear" w:color="auto" w:fill="F7FAFF"/>
        </w:rPr>
        <w:t>([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columns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ID_CONDICION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id_condicion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'ESTATUS'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'estatus'</w:t>
      </w:r>
      <w:r>
        <w:rPr>
          <w:color w:val="000000"/>
          <w:sz w:val="18"/>
          <w:szCs w:val="18"/>
          <w:shd w:val="clear" w:color="auto" w:fill="F7FAFF"/>
        </w:rPr>
        <w:t>),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conditions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: AND estatus=:estatus:'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bind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idFase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'estatus'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'AC'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000000"/>
          <w:sz w:val="18"/>
          <w:szCs w:val="18"/>
          <w:shd w:val="clear" w:color="auto" w:fill="F7FAFF"/>
        </w:rPr>
        <w:br/>
        <w:t xml:space="preserve">    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sdFases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]-&gt;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ID_FASE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$respuesta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F81CBE" w:rsidRDefault="00F81CBE" w:rsidP="00F81CBE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 xml:space="preserve">Función que retorna el </w:t>
      </w:r>
      <w:proofErr w:type="spellStart"/>
      <w:r>
        <w:rPr>
          <w:rFonts w:ascii="Arial Narrow" w:hAnsi="Arial Narrow" w:cs="Arial"/>
          <w:b/>
          <w:color w:val="365F91" w:themeColor="accent1" w:themeShade="BF"/>
          <w:sz w:val="20"/>
        </w:rPr>
        <w:t>id_fase</w:t>
      </w:r>
      <w:proofErr w:type="spellEnd"/>
      <w:r>
        <w:rPr>
          <w:rFonts w:ascii="Arial Narrow" w:hAnsi="Arial Narrow" w:cs="Arial"/>
          <w:b/>
          <w:color w:val="365F91" w:themeColor="accent1" w:themeShade="BF"/>
          <w:sz w:val="20"/>
        </w:rPr>
        <w:t xml:space="preserve"> cuando la solicitud se encuentra en la base de datos.</w:t>
      </w:r>
    </w:p>
    <w:p w:rsidR="00F81CBE" w:rsidRPr="00F81CBE" w:rsidRDefault="00F81CBE" w:rsidP="00B45EA4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B45EA4" w:rsidRPr="00B45EA4" w:rsidRDefault="00B45EA4" w:rsidP="00B45EA4">
      <w:pPr>
        <w:pStyle w:val="HTMLconformatoprevio"/>
        <w:shd w:val="clear" w:color="auto" w:fill="FFFFFF"/>
        <w:rPr>
          <w:color w:val="000000"/>
          <w:sz w:val="18"/>
          <w:szCs w:val="18"/>
          <w:lang w:val="es-ES"/>
        </w:rPr>
      </w:pPr>
    </w:p>
    <w:p w:rsidR="00B21426" w:rsidRDefault="00B21426" w:rsidP="00B21426">
      <w:pPr>
        <w:pStyle w:val="Ttulo3"/>
        <w:numPr>
          <w:ilvl w:val="2"/>
          <w:numId w:val="27"/>
        </w:numPr>
        <w:rPr>
          <w:lang w:eastAsia="es-MX"/>
        </w:rPr>
      </w:pPr>
      <w:bookmarkStart w:id="42" w:name="_Toc521393307"/>
      <w:r>
        <w:rPr>
          <w:lang w:eastAsia="es-MX"/>
        </w:rPr>
        <w:t xml:space="preserve">Función </w:t>
      </w:r>
      <w:proofErr w:type="spellStart"/>
      <w:proofErr w:type="gramStart"/>
      <w:r w:rsidRPr="00B21426">
        <w:rPr>
          <w:lang w:eastAsia="es-MX"/>
        </w:rPr>
        <w:t>getFaseSiguiente</w:t>
      </w:r>
      <w:proofErr w:type="spellEnd"/>
      <w:r>
        <w:rPr>
          <w:lang w:eastAsia="es-MX"/>
        </w:rPr>
        <w:t>()</w:t>
      </w:r>
      <w:bookmarkEnd w:id="42"/>
      <w:proofErr w:type="gramEnd"/>
    </w:p>
    <w:p w:rsidR="003C7988" w:rsidRPr="003C7988" w:rsidRDefault="003C7988" w:rsidP="003C7988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 xml:space="preserve">Para obtener la fase siguiente del flujo cuando se desea cambiar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la posición de </w:t>
      </w: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 xml:space="preserve">la solicitud se toma el valor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que retorna </w:t>
      </w: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>la siguiente función.</w:t>
      </w:r>
    </w:p>
    <w:p w:rsidR="00B21426" w:rsidRDefault="00B21426" w:rsidP="003C7988">
      <w:pPr>
        <w:pStyle w:val="HTMLconformatoprevio"/>
        <w:shd w:val="clear" w:color="auto" w:fill="FFFFFF"/>
        <w:ind w:left="709"/>
        <w:rPr>
          <w:color w:val="00000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Retorna la fase siguiente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idSolicitud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fase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el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id_fase_siguiente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author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Dora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Nely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Vega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Gonzalez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getFaseSiguiente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sdSolicitud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findFirst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t>//obtenemos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this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idFase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//obtenemos el valor de la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condicion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fase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//Si la fase tiene condición, se hace la validación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validaCondicion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this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validaCondicion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//validamos que la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condicion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se cumpla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validaCondicion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validaCondicion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//Se realiza la búsqueda del flujo siguiente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sdFlujo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SdFlujo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find</w:t>
      </w:r>
      <w:proofErr w:type="spellEnd"/>
      <w:r>
        <w:rPr>
          <w:color w:val="000000"/>
          <w:sz w:val="18"/>
          <w:szCs w:val="18"/>
          <w:shd w:val="clear" w:color="auto" w:fill="F7FAFF"/>
        </w:rPr>
        <w:t>([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columns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FASE_SIGUIENTE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fase_siguiente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conditions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: AND 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id_tipo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id_tipo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: AND estatus=:estatus:'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bind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id_fase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(</w:t>
      </w:r>
      <w:proofErr w:type="spellStart"/>
      <w:r>
        <w:rPr>
          <w:color w:val="000000"/>
          <w:sz w:val="18"/>
          <w:szCs w:val="18"/>
          <w:shd w:val="clear" w:color="auto" w:fill="F7FAFF"/>
        </w:rPr>
        <w:t>int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idFase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id_tipo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id_tipo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condicion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condicion</w:t>
      </w:r>
      <w:proofErr w:type="spellEnd"/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'estatus'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'AC'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000000"/>
          <w:sz w:val="18"/>
          <w:szCs w:val="18"/>
          <w:shd w:val="clear" w:color="auto" w:fill="F7FAFF"/>
        </w:rPr>
        <w:br/>
        <w:t xml:space="preserve">    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sdFlujo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//obtenemos el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siguiente del flujo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sdFlujo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]-&gt;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FASE_SIGUIENTE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$respuesta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3C7988" w:rsidRDefault="003C7988" w:rsidP="003C7988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Función que retorna el id de la fase siguiente para obtener la posición de la solicitud en el flujo</w:t>
      </w:r>
    </w:p>
    <w:p w:rsidR="003C7988" w:rsidRPr="003C7988" w:rsidRDefault="003C7988" w:rsidP="003C7988">
      <w:pPr>
        <w:pStyle w:val="HTMLconformatoprevio"/>
        <w:shd w:val="clear" w:color="auto" w:fill="FFFFFF"/>
        <w:ind w:left="709"/>
        <w:rPr>
          <w:color w:val="000000"/>
          <w:sz w:val="18"/>
          <w:szCs w:val="18"/>
          <w:lang w:val="es-ES"/>
        </w:rPr>
      </w:pPr>
    </w:p>
    <w:p w:rsidR="00B45EA4" w:rsidRDefault="00051E1F" w:rsidP="00AA7596">
      <w:pPr>
        <w:rPr>
          <w:rFonts w:ascii="Arial Narrow" w:hAnsi="Arial Narrow" w:cs="Courier New"/>
          <w:i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En esta función se considera la condición de la fase seleccionada, cuando la fase tiene condición se llama la función </w:t>
      </w:r>
      <w:proofErr w:type="spellStart"/>
      <w:proofErr w:type="gramStart"/>
      <w:r>
        <w:rPr>
          <w:rFonts w:ascii="Arial Narrow" w:hAnsi="Arial Narrow" w:cs="Courier New"/>
          <w:i/>
          <w:color w:val="000000"/>
          <w:szCs w:val="20"/>
          <w:lang w:val="es-MX" w:eastAsia="es-MX"/>
        </w:rPr>
        <w:t>g</w:t>
      </w:r>
      <w:r w:rsidRPr="00051E1F">
        <w:rPr>
          <w:rFonts w:ascii="Arial Narrow" w:hAnsi="Arial Narrow" w:cs="Courier New"/>
          <w:i/>
          <w:color w:val="000000"/>
          <w:szCs w:val="20"/>
          <w:lang w:val="es-MX" w:eastAsia="es-MX"/>
        </w:rPr>
        <w:t>etCondicion</w:t>
      </w:r>
      <w:proofErr w:type="spellEnd"/>
      <w:r w:rsidRPr="00051E1F">
        <w:rPr>
          <w:rFonts w:ascii="Arial Narrow" w:hAnsi="Arial Narrow" w:cs="Courier New"/>
          <w:i/>
          <w:color w:val="000000"/>
          <w:szCs w:val="20"/>
          <w:lang w:val="es-MX" w:eastAsia="es-MX"/>
        </w:rPr>
        <w:t>(</w:t>
      </w:r>
      <w:proofErr w:type="gramEnd"/>
      <w:r w:rsidRPr="00051E1F">
        <w:rPr>
          <w:rFonts w:ascii="Arial Narrow" w:hAnsi="Arial Narrow" w:cs="Courier New"/>
          <w:i/>
          <w:color w:val="000000"/>
          <w:szCs w:val="20"/>
          <w:lang w:val="es-MX" w:eastAsia="es-MX"/>
        </w:rPr>
        <w:t>)</w:t>
      </w:r>
      <w:r>
        <w:rPr>
          <w:rFonts w:ascii="Arial Narrow" w:hAnsi="Arial Narrow" w:cs="Courier New"/>
          <w:i/>
          <w:color w:val="000000"/>
          <w:szCs w:val="20"/>
          <w:lang w:val="es-MX" w:eastAsia="es-MX"/>
        </w:rPr>
        <w:t xml:space="preserve"> que retorna un true o false si se cumple o no la condición Teniendo como resultado la fase siguiente del flujo.</w:t>
      </w:r>
    </w:p>
    <w:p w:rsidR="008E5092" w:rsidRDefault="008E5092" w:rsidP="008E5092">
      <w:pPr>
        <w:pStyle w:val="Ttulo3"/>
        <w:numPr>
          <w:ilvl w:val="2"/>
          <w:numId w:val="28"/>
        </w:numPr>
        <w:rPr>
          <w:lang w:eastAsia="es-MX"/>
        </w:rPr>
      </w:pPr>
      <w:bookmarkStart w:id="43" w:name="_Toc521393308"/>
      <w:r>
        <w:rPr>
          <w:lang w:eastAsia="es-MX"/>
        </w:rPr>
        <w:t xml:space="preserve">Función </w:t>
      </w:r>
      <w:proofErr w:type="spellStart"/>
      <w:proofErr w:type="gramStart"/>
      <w:r w:rsidRPr="00B21426">
        <w:rPr>
          <w:lang w:eastAsia="es-MX"/>
        </w:rPr>
        <w:t>getFase</w:t>
      </w:r>
      <w:r>
        <w:rPr>
          <w:lang w:eastAsia="es-MX"/>
        </w:rPr>
        <w:t>Actual</w:t>
      </w:r>
      <w:proofErr w:type="spellEnd"/>
      <w:r>
        <w:rPr>
          <w:lang w:eastAsia="es-MX"/>
        </w:rPr>
        <w:t>()</w:t>
      </w:r>
      <w:bookmarkEnd w:id="43"/>
      <w:proofErr w:type="gramEnd"/>
    </w:p>
    <w:p w:rsidR="008E5092" w:rsidRPr="003C7988" w:rsidRDefault="008E5092" w:rsidP="008E5092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 xml:space="preserve">Para obtener la fase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>actual</w:t>
      </w: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 xml:space="preserve"> del flujo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donde se encuentra la solicitud, </w:t>
      </w: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 xml:space="preserve">se toma el valor 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que retorna </w:t>
      </w:r>
      <w:r w:rsidRPr="003C7988">
        <w:rPr>
          <w:rFonts w:ascii="Arial Narrow" w:hAnsi="Arial Narrow" w:cs="Courier New"/>
          <w:color w:val="000000"/>
          <w:szCs w:val="20"/>
          <w:lang w:val="es-MX" w:eastAsia="es-MX"/>
        </w:rPr>
        <w:t>la siguiente función.</w:t>
      </w:r>
    </w:p>
    <w:p w:rsidR="008E5092" w:rsidRDefault="008E5092" w:rsidP="00AA7596">
      <w:pPr>
        <w:rPr>
          <w:rFonts w:ascii="Arial Narrow" w:hAnsi="Arial Narrow" w:cs="Courier New"/>
          <w:i/>
          <w:color w:val="000000"/>
          <w:szCs w:val="20"/>
          <w:lang w:val="es-MX" w:eastAsia="es-MX"/>
        </w:rPr>
      </w:pPr>
    </w:p>
    <w:p w:rsidR="008E5092" w:rsidRDefault="008E5092" w:rsidP="008E5092">
      <w:pPr>
        <w:pStyle w:val="HTMLconformatoprevio"/>
        <w:shd w:val="clear" w:color="auto" w:fill="FFFFFF"/>
        <w:ind w:left="709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Retorna la fase actual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var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$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idSolicitud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integer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el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id_fase_actual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@</w:t>
      </w:r>
      <w:proofErr w:type="spellStart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author</w:t>
      </w:r>
      <w:proofErr w:type="spellEnd"/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Dora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Nely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Vega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Gonzalez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public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getFaseActual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//Se realiza la búsqueda del historial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sdHistorial</w:t>
      </w:r>
      <w:proofErr w:type="spellEnd"/>
      <w:r>
        <w:rPr>
          <w:color w:val="66000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>
        <w:rPr>
          <w:color w:val="000000"/>
          <w:sz w:val="18"/>
          <w:szCs w:val="18"/>
          <w:shd w:val="clear" w:color="auto" w:fill="F7FAFF"/>
        </w:rPr>
        <w:t>SdHistorialSolicitud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>::</w:t>
      </w:r>
      <w:proofErr w:type="spellStart"/>
      <w:r>
        <w:rPr>
          <w:i/>
          <w:iCs/>
          <w:color w:val="000000"/>
          <w:sz w:val="18"/>
          <w:szCs w:val="18"/>
          <w:shd w:val="clear" w:color="auto" w:fill="F7FAFF"/>
        </w:rPr>
        <w:t>find</w:t>
      </w:r>
      <w:proofErr w:type="spellEnd"/>
      <w:r>
        <w:rPr>
          <w:color w:val="000000"/>
          <w:sz w:val="18"/>
          <w:szCs w:val="18"/>
          <w:shd w:val="clear" w:color="auto" w:fill="F7FAFF"/>
        </w:rPr>
        <w:t>([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columns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proofErr w:type="spellEnd"/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FASE_ACTUAL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fase_actual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conditions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id_solicitud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=: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id_solicitud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>: and estatus=:estatus:'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bind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[</w:t>
      </w:r>
      <w:r>
        <w:rPr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b/>
          <w:bCs/>
          <w:color w:val="008000"/>
          <w:sz w:val="18"/>
          <w:szCs w:val="18"/>
          <w:shd w:val="clear" w:color="auto" w:fill="F7FAFF"/>
        </w:rPr>
        <w:t>id_solicitud</w:t>
      </w:r>
      <w:proofErr w:type="spellEnd"/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color w:val="000000"/>
          <w:sz w:val="18"/>
          <w:szCs w:val="18"/>
          <w:shd w:val="clear" w:color="auto" w:fill="F7FAFF"/>
        </w:rPr>
        <w:t>=&gt; (</w:t>
      </w:r>
      <w:proofErr w:type="spellStart"/>
      <w:r>
        <w:rPr>
          <w:color w:val="000000"/>
          <w:sz w:val="18"/>
          <w:szCs w:val="18"/>
          <w:shd w:val="clear" w:color="auto" w:fill="F7FAFF"/>
        </w:rPr>
        <w:t>int</w:t>
      </w:r>
      <w:proofErr w:type="spellEnd"/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idSolicitud</w:t>
      </w:r>
      <w:proofErr w:type="spellEnd"/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'estatus'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b/>
          <w:bCs/>
          <w:color w:val="008000"/>
          <w:sz w:val="18"/>
          <w:szCs w:val="18"/>
          <w:shd w:val="clear" w:color="auto" w:fill="F7FAFF"/>
        </w:rPr>
        <w:t>'AC'</w:t>
      </w:r>
      <w:r>
        <w:rPr>
          <w:color w:val="000000"/>
          <w:sz w:val="18"/>
          <w:szCs w:val="18"/>
          <w:shd w:val="clear" w:color="auto" w:fill="F7FAFF"/>
        </w:rPr>
        <w:t>]</w:t>
      </w:r>
      <w:r>
        <w:rPr>
          <w:color w:val="000000"/>
          <w:sz w:val="18"/>
          <w:szCs w:val="18"/>
          <w:shd w:val="clear" w:color="auto" w:fill="F7FAFF"/>
        </w:rPr>
        <w:br/>
        <w:t xml:space="preserve">    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//obtenemos el último registro del historial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sdHistorial</w:t>
      </w:r>
      <w:proofErr w:type="spellEnd"/>
      <w:r>
        <w:rPr>
          <w:color w:val="000000"/>
          <w:sz w:val="18"/>
          <w:szCs w:val="18"/>
          <w:shd w:val="clear" w:color="auto" w:fill="F7FAFF"/>
        </w:rPr>
        <w:t>-&gt;</w:t>
      </w:r>
      <w:proofErr w:type="spellStart"/>
      <w:r>
        <w:rPr>
          <w:color w:val="000000"/>
          <w:sz w:val="18"/>
          <w:szCs w:val="18"/>
          <w:shd w:val="clear" w:color="auto" w:fill="F7FAFF"/>
        </w:rPr>
        <w:t>getLast</w:t>
      </w:r>
      <w:proofErr w:type="spellEnd"/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sdHistorial</w:t>
      </w:r>
      <w:proofErr w:type="spellEnd"/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//obtenemos el </w:t>
      </w:r>
      <w:proofErr w:type="spellStart"/>
      <w:r>
        <w:rPr>
          <w:i/>
          <w:iCs/>
          <w:color w:val="808080"/>
          <w:sz w:val="18"/>
          <w:szCs w:val="18"/>
          <w:shd w:val="clear" w:color="auto" w:fill="F7FAFF"/>
        </w:rPr>
        <w:t>id_fase</w:t>
      </w:r>
      <w:proofErr w:type="spellEnd"/>
      <w:r>
        <w:rPr>
          <w:i/>
          <w:iCs/>
          <w:color w:val="808080"/>
          <w:sz w:val="18"/>
          <w:szCs w:val="18"/>
          <w:shd w:val="clear" w:color="auto" w:fill="F7FAFF"/>
        </w:rPr>
        <w:t xml:space="preserve"> actual del flujo de la solicitud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$respuesta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</w:t>
      </w:r>
      <w:proofErr w:type="spellStart"/>
      <w:r>
        <w:rPr>
          <w:color w:val="660000"/>
          <w:sz w:val="18"/>
          <w:szCs w:val="18"/>
          <w:shd w:val="clear" w:color="auto" w:fill="F7FAFF"/>
        </w:rPr>
        <w:t>sdHistorial</w:t>
      </w:r>
      <w:proofErr w:type="spellEnd"/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>]-&gt;</w:t>
      </w:r>
      <w:proofErr w:type="spellStart"/>
      <w:r>
        <w:rPr>
          <w:b/>
          <w:bCs/>
          <w:color w:val="660E7A"/>
          <w:sz w:val="18"/>
          <w:szCs w:val="18"/>
          <w:shd w:val="clear" w:color="auto" w:fill="F7FAFF"/>
        </w:rPr>
        <w:t>FASE_ACTUAL</w:t>
      </w:r>
      <w:proofErr w:type="spell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proofErr w:type="spellEnd"/>
      <w:r>
        <w:rPr>
          <w:b/>
          <w:bCs/>
          <w:color w:val="000080"/>
          <w:sz w:val="18"/>
          <w:szCs w:val="18"/>
          <w:shd w:val="clear" w:color="auto" w:fill="F7FAFF"/>
        </w:rPr>
        <w:t xml:space="preserve"> </w:t>
      </w:r>
      <w:r>
        <w:rPr>
          <w:color w:val="660000"/>
          <w:sz w:val="18"/>
          <w:szCs w:val="18"/>
          <w:shd w:val="clear" w:color="auto" w:fill="F7FAFF"/>
        </w:rPr>
        <w:t>$respuesta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8E5092" w:rsidRDefault="008E5092" w:rsidP="008E5092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Función que retorna el id de la fase siguiente para obtener la posición de la solicitud en el flujo</w:t>
      </w:r>
    </w:p>
    <w:p w:rsidR="008A07D1" w:rsidRDefault="008A07D1" w:rsidP="008E5092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</w:p>
    <w:p w:rsidR="008A07D1" w:rsidRDefault="008A07D1" w:rsidP="008A07D1">
      <w:pPr>
        <w:rPr>
          <w:rFonts w:ascii="Arial Narrow" w:hAnsi="Arial Narrow" w:cs="Courier New"/>
          <w:i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En esta función se considera el historial de la solicitud de la tabla SD_HISTORIAL_SOLICITUD obteniendo el último registro,  después retornando el valor de la fase actual de ese </w:t>
      </w:r>
      <w:r w:rsidR="002D4316">
        <w:rPr>
          <w:rFonts w:ascii="Arial Narrow" w:hAnsi="Arial Narrow" w:cs="Courier New"/>
          <w:color w:val="000000"/>
          <w:szCs w:val="20"/>
          <w:lang w:val="es-MX" w:eastAsia="es-MX"/>
        </w:rPr>
        <w:t>último</w:t>
      </w:r>
      <w:r>
        <w:rPr>
          <w:rFonts w:ascii="Arial Narrow" w:hAnsi="Arial Narrow" w:cs="Courier New"/>
          <w:color w:val="000000"/>
          <w:szCs w:val="20"/>
          <w:lang w:val="es-MX" w:eastAsia="es-MX"/>
        </w:rPr>
        <w:t xml:space="preserve"> registro.</w:t>
      </w:r>
    </w:p>
    <w:p w:rsidR="008E5092" w:rsidRPr="008A07D1" w:rsidRDefault="008E5092" w:rsidP="00AA7596">
      <w:pPr>
        <w:rPr>
          <w:rFonts w:ascii="Arial Narrow" w:hAnsi="Arial Narrow" w:cs="Courier New"/>
          <w:color w:val="000000"/>
          <w:szCs w:val="20"/>
          <w:lang w:val="es-MX" w:eastAsia="es-MX"/>
        </w:rPr>
      </w:pPr>
    </w:p>
    <w:p w:rsidR="00DE44D2" w:rsidRDefault="00DE44D2" w:rsidP="00DE44D2">
      <w:pPr>
        <w:pStyle w:val="Ttulo2"/>
      </w:pPr>
      <w:bookmarkStart w:id="44" w:name="_Toc521393309"/>
      <w:r>
        <w:t>Funcionamiento del flujo de las solicitudes</w:t>
      </w:r>
      <w:bookmarkEnd w:id="44"/>
    </w:p>
    <w:p w:rsidR="002C0D3D" w:rsidRDefault="00DE44D2" w:rsidP="00473A57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 w:rsidRPr="00DE44D2">
        <w:rPr>
          <w:rFonts w:ascii="Arial Narrow" w:hAnsi="Arial Narrow" w:cs="Courier New"/>
          <w:color w:val="000000"/>
          <w:szCs w:val="20"/>
          <w:lang w:val="es-MX" w:eastAsia="es-MX"/>
        </w:rPr>
        <w:t>Para</w:t>
      </w:r>
      <w:r w:rsidR="00EE242E">
        <w:rPr>
          <w:rFonts w:ascii="Arial Narrow" w:hAnsi="Arial Narrow" w:cs="Courier New"/>
          <w:color w:val="000000"/>
          <w:szCs w:val="20"/>
          <w:lang w:val="es-MX" w:eastAsia="es-MX"/>
        </w:rPr>
        <w:t xml:space="preserve"> que una solicitud tenga un ciclo de vida en el sistema se implementó una forma de agregar esos pasos en una tabla llamada SD_F</w:t>
      </w:r>
      <w:r w:rsidR="00473A57">
        <w:rPr>
          <w:rFonts w:ascii="Arial Narrow" w:hAnsi="Arial Narrow" w:cs="Courier New"/>
          <w:color w:val="000000"/>
          <w:szCs w:val="20"/>
          <w:lang w:val="es-MX" w:eastAsia="es-MX"/>
        </w:rPr>
        <w:t>LUJO</w:t>
      </w:r>
      <w:r w:rsidR="00EE242E">
        <w:rPr>
          <w:rFonts w:ascii="Arial Narrow" w:hAnsi="Arial Narrow" w:cs="Courier New"/>
          <w:color w:val="000000"/>
          <w:szCs w:val="20"/>
          <w:lang w:val="es-MX" w:eastAsia="es-MX"/>
        </w:rPr>
        <w:t xml:space="preserve">. </w:t>
      </w:r>
      <w:r w:rsidR="00473A57">
        <w:rPr>
          <w:rFonts w:ascii="Arial Narrow" w:hAnsi="Arial Narrow" w:cs="Courier New"/>
          <w:color w:val="000000"/>
          <w:szCs w:val="20"/>
          <w:lang w:val="es-MX" w:eastAsia="es-MX"/>
        </w:rPr>
        <w:t>Cada paso al agregar depende de la fase y de la condición que incluye.</w:t>
      </w:r>
    </w:p>
    <w:p w:rsidR="002C0D3D" w:rsidRDefault="002C0D3D" w:rsidP="00473A57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t>Pasos a considerar al agregar un paso al flujo;</w:t>
      </w:r>
    </w:p>
    <w:p w:rsid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color w:val="000000"/>
          <w:szCs w:val="20"/>
        </w:rPr>
        <w:t>Puede tener o no una condición agregada en el sistema, en caso de tener condición debe ser el valor en código SQL.</w:t>
      </w:r>
    </w:p>
    <w:p w:rsidR="006E0C7C" w:rsidRDefault="006E0C7C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color w:val="000000"/>
          <w:szCs w:val="20"/>
        </w:rPr>
        <w:t>Se tomara en cuenta el último registro del flujo para obtener el valor de la última</w:t>
      </w:r>
      <w:r w:rsidR="00AB0B16">
        <w:rPr>
          <w:rFonts w:ascii="Arial Narrow" w:hAnsi="Arial Narrow" w:cs="Courier New"/>
          <w:color w:val="000000"/>
          <w:szCs w:val="20"/>
        </w:rPr>
        <w:t xml:space="preserve"> fase y continuar</w:t>
      </w:r>
    </w:p>
    <w:p w:rsidR="002C0D3D" w:rsidRP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color w:val="000000"/>
          <w:szCs w:val="20"/>
        </w:rPr>
        <w:t xml:space="preserve">La fase seleccionada debe continuar con el diagrama del flujo anexado en los documentos </w:t>
      </w:r>
      <w:proofErr w:type="spellStart"/>
      <w:r w:rsidRPr="002C0D3D">
        <w:rPr>
          <w:rFonts w:ascii="Arial Narrow" w:hAnsi="Arial Narrow" w:cs="Courier New"/>
          <w:i/>
          <w:color w:val="000000"/>
          <w:szCs w:val="20"/>
        </w:rPr>
        <w:t>saida</w:t>
      </w:r>
      <w:proofErr w:type="spellEnd"/>
      <w:r w:rsidRPr="002C0D3D">
        <w:rPr>
          <w:rFonts w:ascii="Arial Narrow" w:hAnsi="Arial Narrow" w:cs="Courier New"/>
          <w:i/>
          <w:color w:val="000000"/>
          <w:szCs w:val="20"/>
        </w:rPr>
        <w:t>/</w:t>
      </w:r>
      <w:proofErr w:type="spellStart"/>
      <w:r w:rsidRPr="002C0D3D">
        <w:rPr>
          <w:rFonts w:ascii="Arial Narrow" w:hAnsi="Arial Narrow" w:cs="Courier New"/>
          <w:i/>
          <w:color w:val="000000"/>
          <w:szCs w:val="20"/>
        </w:rPr>
        <w:t>docs</w:t>
      </w:r>
      <w:proofErr w:type="spellEnd"/>
      <w:r w:rsidRPr="002C0D3D">
        <w:rPr>
          <w:rFonts w:ascii="Arial Narrow" w:hAnsi="Arial Narrow" w:cs="Courier New"/>
          <w:i/>
          <w:color w:val="000000"/>
          <w:szCs w:val="20"/>
        </w:rPr>
        <w:t>/</w:t>
      </w:r>
      <w:r>
        <w:rPr>
          <w:rFonts w:ascii="Arial Narrow" w:hAnsi="Arial Narrow" w:cs="Courier New"/>
          <w:i/>
          <w:color w:val="000000"/>
          <w:szCs w:val="20"/>
        </w:rPr>
        <w:t>.</w:t>
      </w:r>
    </w:p>
    <w:p w:rsidR="002C0D3D" w:rsidRP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i/>
          <w:color w:val="000000"/>
          <w:szCs w:val="20"/>
        </w:rPr>
        <w:t xml:space="preserve">Se considera el tipo de solicitud (SD_TIPO_SOLICITUD)  del cual será el </w:t>
      </w:r>
      <w:proofErr w:type="gramStart"/>
      <w:r>
        <w:rPr>
          <w:rFonts w:ascii="Arial Narrow" w:hAnsi="Arial Narrow" w:cs="Courier New"/>
          <w:i/>
          <w:color w:val="000000"/>
          <w:szCs w:val="20"/>
        </w:rPr>
        <w:t>numero</w:t>
      </w:r>
      <w:proofErr w:type="gramEnd"/>
      <w:r>
        <w:rPr>
          <w:rFonts w:ascii="Arial Narrow" w:hAnsi="Arial Narrow" w:cs="Courier New"/>
          <w:i/>
          <w:color w:val="000000"/>
          <w:szCs w:val="20"/>
        </w:rPr>
        <w:t xml:space="preserve"> siguiente del flujo</w:t>
      </w:r>
      <w:r w:rsidR="00AB0B16">
        <w:rPr>
          <w:rFonts w:ascii="Arial Narrow" w:hAnsi="Arial Narrow" w:cs="Courier New"/>
          <w:i/>
          <w:color w:val="000000"/>
          <w:szCs w:val="20"/>
        </w:rPr>
        <w:t>.</w:t>
      </w:r>
    </w:p>
    <w:p w:rsidR="002C0D3D" w:rsidRP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i/>
          <w:color w:val="000000"/>
          <w:szCs w:val="20"/>
        </w:rPr>
        <w:t>Se agrega una descripción obligatoria donde se describe el paso del flujo a cumplir.</w:t>
      </w:r>
    </w:p>
    <w:p w:rsidR="002C0D3D" w:rsidRP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i/>
          <w:color w:val="000000"/>
          <w:szCs w:val="20"/>
        </w:rPr>
        <w:t>Se debe seleccionar la fase siguiente a continuar en el flujo.</w:t>
      </w:r>
    </w:p>
    <w:p w:rsidR="002C0D3D" w:rsidRPr="002C0D3D" w:rsidRDefault="002C0D3D" w:rsidP="002C0D3D">
      <w:pPr>
        <w:pStyle w:val="Prrafodelista"/>
        <w:numPr>
          <w:ilvl w:val="0"/>
          <w:numId w:val="21"/>
        </w:numPr>
        <w:rPr>
          <w:rFonts w:ascii="Arial Narrow" w:hAnsi="Arial Narrow" w:cs="Courier New"/>
          <w:color w:val="000000"/>
          <w:szCs w:val="20"/>
        </w:rPr>
      </w:pPr>
      <w:r>
        <w:rPr>
          <w:rFonts w:ascii="Arial Narrow" w:hAnsi="Arial Narrow" w:cs="Courier New"/>
          <w:i/>
          <w:color w:val="000000"/>
          <w:szCs w:val="20"/>
        </w:rPr>
        <w:t xml:space="preserve">Agregar el mensaje a mostrar en el historial de la solicitud. </w:t>
      </w:r>
    </w:p>
    <w:p w:rsidR="002C0D3D" w:rsidRPr="00322E8B" w:rsidRDefault="002C0D3D" w:rsidP="002C0D3D">
      <w:pPr>
        <w:rPr>
          <w:rFonts w:ascii="Arial Narrow" w:hAnsi="Arial Narrow" w:cs="Courier New"/>
          <w:b/>
          <w:i/>
          <w:color w:val="000000"/>
          <w:szCs w:val="20"/>
        </w:rPr>
      </w:pPr>
      <w:r w:rsidRPr="00322E8B">
        <w:rPr>
          <w:rFonts w:ascii="Arial Narrow" w:hAnsi="Arial Narrow" w:cs="Courier New"/>
          <w:b/>
          <w:i/>
          <w:color w:val="000000"/>
          <w:szCs w:val="20"/>
        </w:rPr>
        <w:t xml:space="preserve">Nota: es importante que el mensaje tenga una redacción entendible para saber en </w:t>
      </w:r>
      <w:r w:rsidR="004E2708" w:rsidRPr="00322E8B">
        <w:rPr>
          <w:rFonts w:ascii="Arial Narrow" w:hAnsi="Arial Narrow" w:cs="Courier New"/>
          <w:b/>
          <w:i/>
          <w:color w:val="000000"/>
          <w:szCs w:val="20"/>
        </w:rPr>
        <w:t>qué</w:t>
      </w:r>
      <w:r w:rsidRPr="00322E8B">
        <w:rPr>
          <w:rFonts w:ascii="Arial Narrow" w:hAnsi="Arial Narrow" w:cs="Courier New"/>
          <w:b/>
          <w:i/>
          <w:color w:val="000000"/>
          <w:szCs w:val="20"/>
        </w:rPr>
        <w:t xml:space="preserve"> paso del flujo se encuentra la solicitud.</w:t>
      </w:r>
    </w:p>
    <w:p w:rsidR="002C0D3D" w:rsidRPr="002C0D3D" w:rsidRDefault="008D10B4" w:rsidP="002C0D3D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color w:val="000000"/>
          <w:szCs w:val="20"/>
          <w:lang w:val="es-MX" w:eastAsia="es-MX"/>
        </w:rPr>
        <w:lastRenderedPageBreak/>
        <w:t>A continuación se visualiza el modelo entidad-relación de las tablas en relación al flujo:</w:t>
      </w:r>
    </w:p>
    <w:p w:rsidR="00EB0B12" w:rsidRDefault="002C0D3D" w:rsidP="00473A57">
      <w:pPr>
        <w:rPr>
          <w:rFonts w:ascii="Arial Narrow" w:hAnsi="Arial Narrow" w:cs="Courier New"/>
          <w:color w:val="000000"/>
          <w:szCs w:val="20"/>
          <w:lang w:val="es-MX" w:eastAsia="es-MX"/>
        </w:rPr>
      </w:pPr>
      <w:r>
        <w:rPr>
          <w:rFonts w:ascii="Arial Narrow" w:hAnsi="Arial Narrow" w:cs="Courier New"/>
          <w:noProof/>
          <w:color w:val="000000"/>
          <w:szCs w:val="20"/>
          <w:lang w:val="es-MX" w:eastAsia="es-MX"/>
        </w:rPr>
        <w:drawing>
          <wp:inline distT="0" distB="0" distL="0" distR="0">
            <wp:extent cx="5969479" cy="412668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fas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 b="-1"/>
                    <a:stretch/>
                  </pic:blipFill>
                  <pic:spPr bwMode="auto">
                    <a:xfrm>
                      <a:off x="0" y="0"/>
                      <a:ext cx="5973445" cy="412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3C0" w:rsidRDefault="002C0D3D" w:rsidP="004563C0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Modelo E-R de la relación del flujo.</w:t>
      </w:r>
    </w:p>
    <w:p w:rsidR="00EB0B12" w:rsidRDefault="00336E81" w:rsidP="00473A57">
      <w:pPr>
        <w:rPr>
          <w:rFonts w:ascii="Arial Narrow" w:hAnsi="Arial Narrow" w:cs="Courier New"/>
          <w:color w:val="000000"/>
          <w:szCs w:val="20"/>
          <w:lang w:eastAsia="es-MX"/>
        </w:rPr>
      </w:pPr>
      <w:r>
        <w:rPr>
          <w:rFonts w:ascii="Arial Narrow" w:hAnsi="Arial Narrow" w:cs="Courier New"/>
          <w:color w:val="000000"/>
          <w:szCs w:val="20"/>
          <w:lang w:eastAsia="es-MX"/>
        </w:rPr>
        <w:t>Para optimizar el desarrollo del sistema se agrega un módulo con el fin de administrar el catalogo del flujo de las solicitudes.</w:t>
      </w:r>
    </w:p>
    <w:p w:rsidR="00336E81" w:rsidRPr="002C0D3D" w:rsidRDefault="00336E81" w:rsidP="00473A57">
      <w:pPr>
        <w:rPr>
          <w:rFonts w:ascii="Arial Narrow" w:hAnsi="Arial Narrow" w:cs="Courier New"/>
          <w:color w:val="000000"/>
          <w:szCs w:val="20"/>
          <w:lang w:eastAsia="es-MX"/>
        </w:rPr>
      </w:pPr>
      <w:r>
        <w:rPr>
          <w:rFonts w:ascii="Arial Narrow" w:hAnsi="Arial Narrow" w:cs="Courier New"/>
          <w:color w:val="000000"/>
          <w:szCs w:val="20"/>
          <w:lang w:eastAsia="es-MX"/>
        </w:rPr>
        <w:t>A continuación se muestra una imagen con la forma en que se administra el flujo:</w:t>
      </w:r>
    </w:p>
    <w:p w:rsidR="009F2A7A" w:rsidRDefault="00336E81" w:rsidP="00336E81">
      <w:pPr>
        <w:pStyle w:val="textottulo1"/>
        <w:ind w:left="0"/>
        <w:jc w:val="center"/>
        <w:rPr>
          <w:rFonts w:cs="Arial"/>
          <w:b/>
          <w:i w:val="0"/>
          <w:sz w:val="20"/>
        </w:rPr>
      </w:pPr>
      <w:r>
        <w:rPr>
          <w:rFonts w:cs="Arial"/>
          <w:b/>
          <w:i w:val="0"/>
          <w:noProof/>
          <w:sz w:val="20"/>
          <w:lang w:eastAsia="es-MX"/>
        </w:rPr>
        <w:drawing>
          <wp:inline distT="0" distB="0" distL="0" distR="0">
            <wp:extent cx="2105319" cy="1695687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fluj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81" w:rsidRDefault="00336E81" w:rsidP="00336E81">
      <w:pPr>
        <w:jc w:val="center"/>
        <w:rPr>
          <w:rFonts w:ascii="Arial Narrow" w:hAnsi="Arial Narrow" w:cs="Arial"/>
          <w:b/>
          <w:color w:val="365F91" w:themeColor="accent1" w:themeShade="BF"/>
          <w:sz w:val="20"/>
        </w:rPr>
      </w:pPr>
      <w:r>
        <w:rPr>
          <w:rFonts w:ascii="Arial Narrow" w:hAnsi="Arial Narrow" w:cs="Arial"/>
          <w:b/>
          <w:color w:val="365F91" w:themeColor="accent1" w:themeShade="BF"/>
          <w:sz w:val="20"/>
        </w:rPr>
        <w:t>Menú en el sistema SAIDA en relación con el flujo</w:t>
      </w:r>
    </w:p>
    <w:p w:rsidR="00336E81" w:rsidRPr="00336E81" w:rsidRDefault="00336E81" w:rsidP="00336E81">
      <w:pPr>
        <w:pStyle w:val="textottulo1"/>
        <w:ind w:left="0"/>
        <w:jc w:val="center"/>
        <w:rPr>
          <w:rFonts w:cs="Arial"/>
          <w:b/>
          <w:i w:val="0"/>
          <w:sz w:val="20"/>
          <w:lang w:val="es-ES"/>
        </w:rPr>
      </w:pPr>
    </w:p>
    <w:sectPr w:rsidR="00336E81" w:rsidRPr="00336E81" w:rsidSect="0055453B">
      <w:headerReference w:type="default" r:id="rId16"/>
      <w:footerReference w:type="even" r:id="rId17"/>
      <w:footerReference w:type="default" r:id="rId18"/>
      <w:pgSz w:w="12242" w:h="15842" w:code="1"/>
      <w:pgMar w:top="1418" w:right="1134" w:bottom="1418" w:left="1701" w:header="709" w:footer="6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9C" w:rsidRDefault="0090399C">
      <w:r>
        <w:separator/>
      </w:r>
    </w:p>
  </w:endnote>
  <w:endnote w:type="continuationSeparator" w:id="0">
    <w:p w:rsidR="0090399C" w:rsidRDefault="0090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31" w:rsidRDefault="00644231" w:rsidP="00D375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4231" w:rsidRDefault="00644231" w:rsidP="0043387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31" w:rsidRPr="00B90C99" w:rsidRDefault="0090399C">
    <w:pPr>
      <w:pStyle w:val="Piedepgina"/>
      <w:rPr>
        <w:color w:val="000000"/>
      </w:rPr>
    </w:pPr>
    <w:r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.05pt;margin-top:-21.75pt;width:140.2pt;height:30.7pt;z-index:2516664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" stroked="f">
          <v:textbox style="mso-fit-shape-to-text:t">
            <w:txbxContent>
              <w:p w:rsidR="00644231" w:rsidRPr="006F21BB" w:rsidRDefault="00644231">
                <w:pPr>
                  <w:rPr>
                    <w:rFonts w:ascii="Arial Narrow" w:hAnsi="Arial Narrow" w:cs="Arial"/>
                    <w:sz w:val="20"/>
                    <w:lang w:val="es-MX"/>
                  </w:rPr>
                </w:pPr>
                <w:r w:rsidRPr="006F21BB">
                  <w:rPr>
                    <w:rFonts w:ascii="Arial Narrow" w:hAnsi="Arial Narrow" w:cs="Arial"/>
                    <w:b/>
                    <w:sz w:val="20"/>
                    <w:lang w:val="es-MX"/>
                  </w:rPr>
                  <w:t>Versión</w:t>
                </w:r>
                <w:r>
                  <w:rPr>
                    <w:rFonts w:ascii="Arial Narrow" w:hAnsi="Arial Narrow" w:cs="Arial"/>
                    <w:b/>
                    <w:sz w:val="20"/>
                    <w:lang w:val="es-MX"/>
                  </w:rPr>
                  <w:t xml:space="preserve"> Metodología </w:t>
                </w:r>
                <w:r w:rsidRPr="006F21BB">
                  <w:rPr>
                    <w:rFonts w:ascii="Arial Narrow" w:hAnsi="Arial Narrow" w:cs="Arial"/>
                    <w:sz w:val="20"/>
                    <w:lang w:val="es-MX"/>
                  </w:rPr>
                  <w:t xml:space="preserve"> 0</w:t>
                </w:r>
                <w:r>
                  <w:rPr>
                    <w:rFonts w:ascii="Arial Narrow" w:hAnsi="Arial Narrow" w:cs="Arial"/>
                    <w:sz w:val="20"/>
                    <w:lang w:val="es-MX"/>
                  </w:rPr>
                  <w:t>1</w:t>
                </w:r>
              </w:p>
            </w:txbxContent>
          </v:textbox>
        </v:shape>
      </w:pict>
    </w:r>
    <w:r w:rsidR="00644231">
      <w:rPr>
        <w:noProof/>
        <w:lang w:val="es-MX" w:eastAsia="es-MX"/>
      </w:rPr>
      <w:drawing>
        <wp:anchor distT="0" distB="2193201" distL="138669" distR="125476" simplePos="0" relativeHeight="251648000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31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 w:rsidR="00644231">
      <w:rPr>
        <w:noProof/>
        <w:lang w:val="es-MX" w:eastAsia="es-MX"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32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pict>
        <v:shape id="_x0000_s2051" type="#_x0000_t202" style="position:absolute;left:0;text-align:left;margin-left:5in;margin-top:-20.85pt;width:110.35pt;height:30.7pt;z-index:25166745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" stroked="f">
          <v:textbox style="mso-fit-shape-to-text:t">
            <w:txbxContent>
              <w:p w:rsidR="00644231" w:rsidRPr="00B90C99" w:rsidRDefault="00644231" w:rsidP="00B90C99">
                <w:pPr>
                  <w:rPr>
                    <w:sz w:val="20"/>
                    <w:lang w:val="es-MX"/>
                  </w:rPr>
                </w:pPr>
                <w:r>
                  <w:rPr>
                    <w:b/>
                    <w:sz w:val="20"/>
                    <w:lang w:val="es-MX"/>
                  </w:rPr>
                  <w:t>Fecha:</w:t>
                </w:r>
                <w:r w:rsidRPr="00B90C99">
                  <w:rPr>
                    <w:sz w:val="20"/>
                    <w:lang w:val="es-MX"/>
                  </w:rPr>
                  <w:fldChar w:fldCharType="begin"/>
                </w:r>
                <w:r w:rsidRPr="00B90C99">
                  <w:rPr>
                    <w:sz w:val="20"/>
                    <w:lang w:val="es-MX"/>
                  </w:rPr>
                  <w:instrText xml:space="preserve"> TIME \@ "dd/MM/yyyy" </w:instrText>
                </w:r>
                <w:r w:rsidRPr="00B90C99">
                  <w:rPr>
                    <w:sz w:val="20"/>
                    <w:lang w:val="es-MX"/>
                  </w:rPr>
                  <w:fldChar w:fldCharType="separate"/>
                </w:r>
                <w:r w:rsidR="005C01DD">
                  <w:rPr>
                    <w:noProof/>
                    <w:sz w:val="20"/>
                    <w:lang w:val="es-MX"/>
                  </w:rPr>
                  <w:t>20/08/2018</w:t>
                </w:r>
                <w:r w:rsidRPr="00B90C99">
                  <w:rPr>
                    <w:sz w:val="20"/>
                    <w:lang w:val="es-MX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es-MX" w:eastAsia="es-MX"/>
      </w:rPr>
      <w:pict>
        <v:shape id="Cuadro de texto 56" o:spid="_x0000_s2050" type="#_x0000_t202" style="position:absolute;left:0;text-align:left;margin-left:243.1pt;margin-top:724.05pt;width:118.8pt;height:30.7pt;z-index:25166438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" filled="f" stroked="f" strokeweight=".5pt">
          <v:path arrowok="t"/>
          <v:textbox style="mso-fit-shape-to-text:t">
            <w:txbxContent>
              <w:p w:rsidR="00644231" w:rsidRPr="00B90C99" w:rsidRDefault="00644231" w:rsidP="00B90C99">
                <w:pPr>
                  <w:pStyle w:val="Piedepgina"/>
                  <w:jc w:val="center"/>
                  <w:rPr>
                    <w:rFonts w:cs="Arial"/>
                    <w:b/>
                    <w:color w:val="000000"/>
                    <w:sz w:val="20"/>
                    <w:szCs w:val="40"/>
                  </w:rPr>
                </w:pPr>
                <w:r w:rsidRPr="00B90C99">
                  <w:rPr>
                    <w:rFonts w:cs="Arial"/>
                    <w:b/>
                    <w:color w:val="000000"/>
                    <w:sz w:val="20"/>
                    <w:szCs w:val="40"/>
                  </w:rPr>
                  <w:fldChar w:fldCharType="begin"/>
                </w:r>
                <w:r w:rsidRPr="00B90C99">
                  <w:rPr>
                    <w:rFonts w:cs="Arial"/>
                    <w:b/>
                    <w:color w:val="000000"/>
                    <w:sz w:val="20"/>
                    <w:szCs w:val="40"/>
                  </w:rPr>
                  <w:instrText>PAGE  \* Arabic  \* MERGEFORMAT</w:instrText>
                </w:r>
                <w:r w:rsidRPr="00B90C99">
                  <w:rPr>
                    <w:rFonts w:cs="Arial"/>
                    <w:b/>
                    <w:color w:val="000000"/>
                    <w:sz w:val="20"/>
                    <w:szCs w:val="40"/>
                  </w:rPr>
                  <w:fldChar w:fldCharType="separate"/>
                </w:r>
                <w:r w:rsidR="005C01DD">
                  <w:rPr>
                    <w:rFonts w:cs="Arial"/>
                    <w:b/>
                    <w:noProof/>
                    <w:color w:val="000000"/>
                    <w:sz w:val="20"/>
                    <w:szCs w:val="40"/>
                  </w:rPr>
                  <w:t>7</w:t>
                </w:r>
                <w:r w:rsidRPr="00B90C99">
                  <w:rPr>
                    <w:rFonts w:cs="Arial"/>
                    <w:b/>
                    <w:color w:val="000000"/>
                    <w:sz w:val="2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644231" w:rsidRPr="001431ED" w:rsidRDefault="00644231" w:rsidP="002E347F">
    <w:pPr>
      <w:pStyle w:val="Piedepgina"/>
      <w:jc w:val="right"/>
      <w:rPr>
        <w:b/>
        <w:color w:val="999999"/>
        <w:sz w:val="20"/>
        <w:szCs w:val="20"/>
      </w:rPr>
    </w:pPr>
    <w:r>
      <w:rPr>
        <w:noProof/>
        <w:lang w:val="es-MX" w:eastAsia="es-MX"/>
      </w:rPr>
      <w:drawing>
        <wp:anchor distT="0" distB="2193201" distL="138669" distR="125476" simplePos="0" relativeHeight="251661312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33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34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2193201" distL="138669" distR="125476" simplePos="0" relativeHeight="251659264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35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36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2193201" distL="138669" distR="125476" simplePos="0" relativeHeight="251657216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37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38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2193201" distL="138669" distR="125476" simplePos="0" relativeHeight="251654144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39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40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2193201" distL="138669" distR="125476" simplePos="0" relativeHeight="251652096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41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42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2193201" distL="138669" distR="125476" simplePos="0" relativeHeight="251650048" behindDoc="0" locked="0" layoutInCell="1" allowOverlap="1">
          <wp:simplePos x="0" y="0"/>
          <wp:positionH relativeFrom="column">
            <wp:posOffset>7422007</wp:posOffset>
          </wp:positionH>
          <wp:positionV relativeFrom="paragraph">
            <wp:posOffset>9254490</wp:posOffset>
          </wp:positionV>
          <wp:extent cx="360807" cy="686435"/>
          <wp:effectExtent l="19050" t="0" r="20320" b="437515"/>
          <wp:wrapNone/>
          <wp:docPr id="43" name="Imagen 5" descr="ear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arth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360680" cy="6864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column">
            <wp:posOffset>7369810</wp:posOffset>
          </wp:positionH>
          <wp:positionV relativeFrom="paragraph">
            <wp:posOffset>9265285</wp:posOffset>
          </wp:positionV>
          <wp:extent cx="128905" cy="139065"/>
          <wp:effectExtent l="0" t="0" r="4445" b="0"/>
          <wp:wrapNone/>
          <wp:docPr id="44" name="Imagen 7" descr="Descripción: D_satel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D_satel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0399C">
      <w:rPr>
        <w:noProof/>
        <w:lang w:val="es-MX" w:eastAsia="es-MX"/>
      </w:rPr>
      <w:pict>
        <v:rect id="Rectángulo 58" o:spid="_x0000_s2049" style="position:absolute;left:0;text-align:left;margin-left:85.05pt;margin-top:721.2pt;width:469.7pt;height:2.85pt;z-index:-251651072;visibility:visible;mso-width-percent:1000;mso-wrap-distance-top:7.2pt;mso-wrap-distance-bottom:7.2pt;mso-position-horizontal-relative:page;mso-position-vertical-relative:page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" fillcolor="#4f81bd" stroked="f" strokeweight="2pt">
          <v:path arrowok="t"/>
          <w10:wrap type="square"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9C" w:rsidRDefault="0090399C">
      <w:r>
        <w:separator/>
      </w:r>
    </w:p>
  </w:footnote>
  <w:footnote w:type="continuationSeparator" w:id="0">
    <w:p w:rsidR="0090399C" w:rsidRDefault="00903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11" w:type="dxa"/>
      <w:tblInd w:w="5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45"/>
      <w:gridCol w:w="3646"/>
      <w:gridCol w:w="2520"/>
    </w:tblGrid>
    <w:tr w:rsidR="00644231" w:rsidTr="00AC44A1">
      <w:trPr>
        <w:trHeight w:val="435"/>
      </w:trPr>
      <w:tc>
        <w:tcPr>
          <w:tcW w:w="3245" w:type="dxa"/>
          <w:vMerge w:val="restart"/>
          <w:tcBorders>
            <w:top w:val="single" w:sz="12" w:space="0" w:color="1F497D"/>
            <w:left w:val="single" w:sz="12" w:space="0" w:color="1F497D"/>
            <w:bottom w:val="single" w:sz="12" w:space="0" w:color="1F497D"/>
            <w:right w:val="single" w:sz="12" w:space="0" w:color="1F497D"/>
          </w:tcBorders>
          <w:noWrap/>
          <w:vAlign w:val="center"/>
          <w:hideMark/>
        </w:tcPr>
        <w:p w:rsidR="00644231" w:rsidRPr="002A636F" w:rsidRDefault="00644231" w:rsidP="00D91922">
          <w:pPr>
            <w:spacing w:after="0"/>
            <w:jc w:val="center"/>
            <w:rPr>
              <w:rFonts w:ascii="Arial Narrow" w:hAnsi="Arial Narrow" w:cs="Calibri"/>
              <w:color w:val="000000"/>
              <w:lang w:eastAsia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0AA916C" wp14:editId="0A99B33B">
                <wp:extent cx="1971675" cy="742950"/>
                <wp:effectExtent l="0" t="0" r="0" b="0"/>
                <wp:docPr id="2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2078" cy="743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dxa"/>
          <w:tcBorders>
            <w:top w:val="single" w:sz="12" w:space="0" w:color="1F497D"/>
            <w:left w:val="nil"/>
            <w:bottom w:val="single" w:sz="12" w:space="0" w:color="1F497D"/>
            <w:right w:val="single" w:sz="12" w:space="0" w:color="1F497D"/>
          </w:tcBorders>
          <w:noWrap/>
          <w:vAlign w:val="center"/>
          <w:hideMark/>
        </w:tcPr>
        <w:p w:rsidR="00644231" w:rsidRPr="002A636F" w:rsidRDefault="00644231" w:rsidP="00D91922">
          <w:pPr>
            <w:spacing w:after="0"/>
            <w:jc w:val="center"/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</w:pPr>
          <w:r w:rsidRPr="002A636F"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  <w:t>Especificación de Requerimientos.</w:t>
          </w:r>
        </w:p>
      </w:tc>
      <w:tc>
        <w:tcPr>
          <w:tcW w:w="2520" w:type="dxa"/>
          <w:tcBorders>
            <w:top w:val="single" w:sz="12" w:space="0" w:color="1F497D"/>
            <w:left w:val="nil"/>
            <w:bottom w:val="single" w:sz="12" w:space="0" w:color="1F497D"/>
            <w:right w:val="single" w:sz="12" w:space="0" w:color="1F497D"/>
          </w:tcBorders>
          <w:noWrap/>
          <w:vAlign w:val="center"/>
          <w:hideMark/>
        </w:tcPr>
        <w:p w:rsidR="00644231" w:rsidRPr="002A636F" w:rsidRDefault="00644231" w:rsidP="00D642C9">
          <w:pPr>
            <w:spacing w:after="0"/>
            <w:jc w:val="left"/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</w:pPr>
          <w:r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  <w:t>CÓ</w:t>
          </w:r>
          <w:r w:rsidRPr="002A636F"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  <w:t>DIGO:</w:t>
          </w:r>
          <w:r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  <w:t xml:space="preserve"> SAIDA02</w:t>
          </w:r>
        </w:p>
      </w:tc>
    </w:tr>
    <w:tr w:rsidR="00644231" w:rsidTr="002F3651">
      <w:trPr>
        <w:trHeight w:val="435"/>
      </w:trPr>
      <w:tc>
        <w:tcPr>
          <w:tcW w:w="0" w:type="auto"/>
          <w:vMerge/>
          <w:tcBorders>
            <w:top w:val="single" w:sz="12" w:space="0" w:color="1F497D"/>
            <w:left w:val="single" w:sz="12" w:space="0" w:color="1F497D"/>
            <w:bottom w:val="single" w:sz="12" w:space="0" w:color="1F497D"/>
            <w:right w:val="single" w:sz="12" w:space="0" w:color="1F497D"/>
          </w:tcBorders>
          <w:vAlign w:val="center"/>
          <w:hideMark/>
        </w:tcPr>
        <w:p w:rsidR="00644231" w:rsidRPr="002A636F" w:rsidRDefault="00644231" w:rsidP="00D91922">
          <w:pPr>
            <w:spacing w:after="0"/>
            <w:rPr>
              <w:rFonts w:ascii="Arial Narrow" w:hAnsi="Arial Narrow" w:cs="Calibri"/>
              <w:color w:val="000000"/>
              <w:lang w:eastAsia="es-MX"/>
            </w:rPr>
          </w:pPr>
        </w:p>
      </w:tc>
      <w:tc>
        <w:tcPr>
          <w:tcW w:w="3646" w:type="dxa"/>
          <w:tcBorders>
            <w:top w:val="single" w:sz="12" w:space="0" w:color="1F497D"/>
            <w:left w:val="single" w:sz="12" w:space="0" w:color="1F497D"/>
            <w:bottom w:val="single" w:sz="12" w:space="0" w:color="1F497D"/>
            <w:right w:val="single" w:sz="12" w:space="0" w:color="1F497D"/>
          </w:tcBorders>
          <w:noWrap/>
          <w:vAlign w:val="center"/>
          <w:hideMark/>
        </w:tcPr>
        <w:p w:rsidR="00644231" w:rsidRPr="003B3EB6" w:rsidRDefault="00644231" w:rsidP="00FC2D3B">
          <w:pPr>
            <w:jc w:val="center"/>
            <w:rPr>
              <w:sz w:val="18"/>
              <w:lang w:val="es-MX"/>
            </w:rPr>
          </w:pPr>
          <w:r w:rsidRPr="003B3EB6">
            <w:rPr>
              <w:sz w:val="18"/>
              <w:lang w:val="es-MX"/>
            </w:rPr>
            <w:t>SISTEMA DE GESTIÓN DE SOLICITUDES DE ACCESO A LA INFORMACIÓN Y DERECHOS ARCO.</w:t>
          </w:r>
        </w:p>
      </w:tc>
      <w:tc>
        <w:tcPr>
          <w:tcW w:w="2520" w:type="dxa"/>
          <w:tcBorders>
            <w:top w:val="nil"/>
            <w:left w:val="nil"/>
            <w:bottom w:val="single" w:sz="12" w:space="0" w:color="1F497D"/>
            <w:right w:val="single" w:sz="12" w:space="0" w:color="1F497D"/>
          </w:tcBorders>
          <w:noWrap/>
          <w:vAlign w:val="center"/>
          <w:hideMark/>
        </w:tcPr>
        <w:p w:rsidR="00644231" w:rsidRPr="002A636F" w:rsidRDefault="00644231" w:rsidP="00AC44A1">
          <w:pPr>
            <w:spacing w:after="0"/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</w:pPr>
          <w:r>
            <w:rPr>
              <w:rFonts w:ascii="Arial Narrow" w:hAnsi="Arial Narrow" w:cs="Calibri"/>
              <w:b/>
              <w:bCs/>
              <w:color w:val="000000"/>
              <w:sz w:val="20"/>
              <w:lang w:eastAsia="es-MX"/>
            </w:rPr>
            <w:t>V</w:t>
          </w:r>
          <w:r w:rsidRPr="006F21BB">
            <w:rPr>
              <w:rFonts w:ascii="Arial Narrow" w:hAnsi="Arial Narrow" w:cs="Calibri"/>
              <w:b/>
              <w:bCs/>
              <w:color w:val="000000"/>
              <w:sz w:val="18"/>
              <w:lang w:eastAsia="es-MX"/>
            </w:rPr>
            <w:t>ERSIÓN</w:t>
          </w:r>
          <w:r>
            <w:rPr>
              <w:rFonts w:ascii="Arial Narrow" w:hAnsi="Arial Narrow" w:cs="Calibri"/>
              <w:b/>
              <w:bCs/>
              <w:color w:val="000000"/>
              <w:sz w:val="18"/>
              <w:lang w:eastAsia="es-MX"/>
            </w:rPr>
            <w:t xml:space="preserve"> DOCUMENTO 1.0</w:t>
          </w:r>
        </w:p>
      </w:tc>
    </w:tr>
  </w:tbl>
  <w:p w:rsidR="00644231" w:rsidRPr="002F3651" w:rsidRDefault="00644231" w:rsidP="00D91922">
    <w:pPr>
      <w:pStyle w:val="Encabezado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D1057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B380B69E"/>
    <w:lvl w:ilvl="0">
      <w:numFmt w:val="decimal"/>
      <w:pStyle w:val="vc"/>
      <w:lvlText w:val="*"/>
      <w:lvlJc w:val="left"/>
    </w:lvl>
  </w:abstractNum>
  <w:abstractNum w:abstractNumId="2">
    <w:nsid w:val="04DC21AE"/>
    <w:multiLevelType w:val="hybridMultilevel"/>
    <w:tmpl w:val="90C6659E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B6050"/>
    <w:multiLevelType w:val="hybridMultilevel"/>
    <w:tmpl w:val="568CC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84CD5"/>
    <w:multiLevelType w:val="hybridMultilevel"/>
    <w:tmpl w:val="A060F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70A36"/>
    <w:multiLevelType w:val="hybridMultilevel"/>
    <w:tmpl w:val="BA9ED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128FB"/>
    <w:multiLevelType w:val="hybridMultilevel"/>
    <w:tmpl w:val="A5D69232"/>
    <w:lvl w:ilvl="0" w:tplc="DECA6B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1823264F"/>
    <w:multiLevelType w:val="hybridMultilevel"/>
    <w:tmpl w:val="C7F80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B1B06"/>
    <w:multiLevelType w:val="hybridMultilevel"/>
    <w:tmpl w:val="CAA00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C3FA4"/>
    <w:multiLevelType w:val="hybridMultilevel"/>
    <w:tmpl w:val="5FF4A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C78E5"/>
    <w:multiLevelType w:val="hybridMultilevel"/>
    <w:tmpl w:val="8BE67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C4BEF"/>
    <w:multiLevelType w:val="hybridMultilevel"/>
    <w:tmpl w:val="A65A7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B381D"/>
    <w:multiLevelType w:val="multilevel"/>
    <w:tmpl w:val="2B18BE0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color w:val="244061" w:themeColor="accent1" w:themeShade="80"/>
      </w:rPr>
    </w:lvl>
    <w:lvl w:ilvl="2">
      <w:start w:val="1"/>
      <w:numFmt w:val="decimal"/>
      <w:lvlText w:val="%1.%2.%3"/>
      <w:lvlJc w:val="left"/>
      <w:pPr>
        <w:tabs>
          <w:tab w:val="num" w:pos="1467"/>
        </w:tabs>
        <w:ind w:left="1751" w:hanging="851"/>
      </w:pPr>
      <w:rPr>
        <w:rFonts w:hint="default"/>
        <w:b/>
        <w:i w:val="0"/>
        <w:color w:val="244061" w:themeColor="accent1" w:themeShade="8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2C37635E"/>
    <w:multiLevelType w:val="multilevel"/>
    <w:tmpl w:val="7DEE90E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color w:val="244061" w:themeColor="accent1" w:themeShade="8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67"/>
        </w:tabs>
        <w:ind w:left="1751" w:hanging="851"/>
      </w:pPr>
      <w:rPr>
        <w:rFonts w:hint="default"/>
        <w:b/>
        <w:i w:val="0"/>
        <w:color w:val="244061" w:themeColor="accent1" w:themeShade="8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4">
    <w:nsid w:val="366F6F10"/>
    <w:multiLevelType w:val="hybridMultilevel"/>
    <w:tmpl w:val="113E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2679B"/>
    <w:multiLevelType w:val="hybridMultilevel"/>
    <w:tmpl w:val="D57CA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434C6"/>
    <w:multiLevelType w:val="hybridMultilevel"/>
    <w:tmpl w:val="353CC838"/>
    <w:lvl w:ilvl="0" w:tplc="8986424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854914"/>
    <w:multiLevelType w:val="hybridMultilevel"/>
    <w:tmpl w:val="7A4AD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2D75A6"/>
    <w:multiLevelType w:val="hybridMultilevel"/>
    <w:tmpl w:val="86667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33EB5"/>
    <w:multiLevelType w:val="multilevel"/>
    <w:tmpl w:val="AC5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9B2877"/>
    <w:multiLevelType w:val="hybridMultilevel"/>
    <w:tmpl w:val="516E7C1E"/>
    <w:lvl w:ilvl="0" w:tplc="080A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1">
    <w:nsid w:val="5A996327"/>
    <w:multiLevelType w:val="hybridMultilevel"/>
    <w:tmpl w:val="1D442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41260"/>
    <w:multiLevelType w:val="hybridMultilevel"/>
    <w:tmpl w:val="51B4F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  <w:lvlOverride w:ilvl="0">
      <w:lvl w:ilvl="0">
        <w:start w:val="1"/>
        <w:numFmt w:val="bullet"/>
        <w:pStyle w:val="vc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8"/>
  </w:num>
  <w:num w:numId="8">
    <w:abstractNumId w:val="21"/>
  </w:num>
  <w:num w:numId="9">
    <w:abstractNumId w:val="11"/>
  </w:num>
  <w:num w:numId="10">
    <w:abstractNumId w:val="4"/>
  </w:num>
  <w:num w:numId="11">
    <w:abstractNumId w:val="22"/>
  </w:num>
  <w:num w:numId="12">
    <w:abstractNumId w:val="17"/>
  </w:num>
  <w:num w:numId="13">
    <w:abstractNumId w:val="7"/>
  </w:num>
  <w:num w:numId="14">
    <w:abstractNumId w:val="20"/>
  </w:num>
  <w:num w:numId="15">
    <w:abstractNumId w:val="2"/>
  </w:num>
  <w:num w:numId="16">
    <w:abstractNumId w:val="9"/>
  </w:num>
  <w:num w:numId="17">
    <w:abstractNumId w:val="10"/>
  </w:num>
  <w:num w:numId="18">
    <w:abstractNumId w:val="14"/>
  </w:num>
  <w:num w:numId="19">
    <w:abstractNumId w:val="15"/>
  </w:num>
  <w:num w:numId="20">
    <w:abstractNumId w:val="8"/>
  </w:num>
  <w:num w:numId="21">
    <w:abstractNumId w:val="12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65C"/>
    <w:rsid w:val="0000296A"/>
    <w:rsid w:val="00002B0E"/>
    <w:rsid w:val="000033E4"/>
    <w:rsid w:val="00004B01"/>
    <w:rsid w:val="0000513D"/>
    <w:rsid w:val="0000517C"/>
    <w:rsid w:val="00013781"/>
    <w:rsid w:val="00013C24"/>
    <w:rsid w:val="00013C41"/>
    <w:rsid w:val="000145B2"/>
    <w:rsid w:val="00023489"/>
    <w:rsid w:val="00023F86"/>
    <w:rsid w:val="00024136"/>
    <w:rsid w:val="00024876"/>
    <w:rsid w:val="00025FF7"/>
    <w:rsid w:val="0002638A"/>
    <w:rsid w:val="000310DE"/>
    <w:rsid w:val="00031555"/>
    <w:rsid w:val="00033A6D"/>
    <w:rsid w:val="00034C51"/>
    <w:rsid w:val="00035837"/>
    <w:rsid w:val="00036A30"/>
    <w:rsid w:val="0003747D"/>
    <w:rsid w:val="0004067B"/>
    <w:rsid w:val="00040FD9"/>
    <w:rsid w:val="00041666"/>
    <w:rsid w:val="00041E56"/>
    <w:rsid w:val="000438E5"/>
    <w:rsid w:val="00043E61"/>
    <w:rsid w:val="00043EC6"/>
    <w:rsid w:val="00045747"/>
    <w:rsid w:val="00046EFA"/>
    <w:rsid w:val="00051E1F"/>
    <w:rsid w:val="00053516"/>
    <w:rsid w:val="0005595D"/>
    <w:rsid w:val="00055B36"/>
    <w:rsid w:val="000569ED"/>
    <w:rsid w:val="0005778A"/>
    <w:rsid w:val="00061506"/>
    <w:rsid w:val="00065D37"/>
    <w:rsid w:val="00066106"/>
    <w:rsid w:val="00067078"/>
    <w:rsid w:val="0007061B"/>
    <w:rsid w:val="00071BCB"/>
    <w:rsid w:val="00076D5E"/>
    <w:rsid w:val="00082971"/>
    <w:rsid w:val="000911E9"/>
    <w:rsid w:val="00091229"/>
    <w:rsid w:val="0009130D"/>
    <w:rsid w:val="0009153A"/>
    <w:rsid w:val="00092345"/>
    <w:rsid w:val="00095396"/>
    <w:rsid w:val="00097187"/>
    <w:rsid w:val="000A03C1"/>
    <w:rsid w:val="000A0C84"/>
    <w:rsid w:val="000A1065"/>
    <w:rsid w:val="000A1857"/>
    <w:rsid w:val="000A29B9"/>
    <w:rsid w:val="000A3234"/>
    <w:rsid w:val="000A40B3"/>
    <w:rsid w:val="000B08BD"/>
    <w:rsid w:val="000B1BE1"/>
    <w:rsid w:val="000B1C30"/>
    <w:rsid w:val="000B1DB6"/>
    <w:rsid w:val="000B57FD"/>
    <w:rsid w:val="000B702B"/>
    <w:rsid w:val="000C0323"/>
    <w:rsid w:val="000C055A"/>
    <w:rsid w:val="000C0A14"/>
    <w:rsid w:val="000C1EE7"/>
    <w:rsid w:val="000C286B"/>
    <w:rsid w:val="000C4C3F"/>
    <w:rsid w:val="000C57BC"/>
    <w:rsid w:val="000C6A4E"/>
    <w:rsid w:val="000C75E5"/>
    <w:rsid w:val="000D3ACE"/>
    <w:rsid w:val="000D3EF0"/>
    <w:rsid w:val="000D5760"/>
    <w:rsid w:val="000E223A"/>
    <w:rsid w:val="000E3DB2"/>
    <w:rsid w:val="000E4045"/>
    <w:rsid w:val="000E521F"/>
    <w:rsid w:val="000E573C"/>
    <w:rsid w:val="000E5ED2"/>
    <w:rsid w:val="000E6038"/>
    <w:rsid w:val="000E6A52"/>
    <w:rsid w:val="000E6F50"/>
    <w:rsid w:val="000F32A3"/>
    <w:rsid w:val="000F5D44"/>
    <w:rsid w:val="000F682C"/>
    <w:rsid w:val="000F6A86"/>
    <w:rsid w:val="000F7FB3"/>
    <w:rsid w:val="001007FB"/>
    <w:rsid w:val="0010178C"/>
    <w:rsid w:val="00104AD4"/>
    <w:rsid w:val="001075E2"/>
    <w:rsid w:val="00111660"/>
    <w:rsid w:val="00112126"/>
    <w:rsid w:val="00112141"/>
    <w:rsid w:val="001149A4"/>
    <w:rsid w:val="00116196"/>
    <w:rsid w:val="00116907"/>
    <w:rsid w:val="00116EB6"/>
    <w:rsid w:val="00117D94"/>
    <w:rsid w:val="001200D2"/>
    <w:rsid w:val="00120B7E"/>
    <w:rsid w:val="001219CC"/>
    <w:rsid w:val="001233CE"/>
    <w:rsid w:val="00125331"/>
    <w:rsid w:val="0012609B"/>
    <w:rsid w:val="001267E6"/>
    <w:rsid w:val="00130235"/>
    <w:rsid w:val="00131D29"/>
    <w:rsid w:val="00132ADE"/>
    <w:rsid w:val="0013316D"/>
    <w:rsid w:val="00135BD6"/>
    <w:rsid w:val="00136065"/>
    <w:rsid w:val="0013615D"/>
    <w:rsid w:val="00137752"/>
    <w:rsid w:val="00140193"/>
    <w:rsid w:val="001431ED"/>
    <w:rsid w:val="001437F8"/>
    <w:rsid w:val="00143E24"/>
    <w:rsid w:val="00146A06"/>
    <w:rsid w:val="00150B93"/>
    <w:rsid w:val="0015573F"/>
    <w:rsid w:val="00155E23"/>
    <w:rsid w:val="00161911"/>
    <w:rsid w:val="00163DA4"/>
    <w:rsid w:val="001644BD"/>
    <w:rsid w:val="001653B4"/>
    <w:rsid w:val="001659AE"/>
    <w:rsid w:val="00165AD2"/>
    <w:rsid w:val="00167366"/>
    <w:rsid w:val="0017570C"/>
    <w:rsid w:val="00175D03"/>
    <w:rsid w:val="001766D0"/>
    <w:rsid w:val="00177C88"/>
    <w:rsid w:val="00180BD8"/>
    <w:rsid w:val="00181559"/>
    <w:rsid w:val="00181C82"/>
    <w:rsid w:val="00181CE7"/>
    <w:rsid w:val="00184BA2"/>
    <w:rsid w:val="00184D4D"/>
    <w:rsid w:val="00184E88"/>
    <w:rsid w:val="00185AD9"/>
    <w:rsid w:val="001872F7"/>
    <w:rsid w:val="0019170C"/>
    <w:rsid w:val="00191C00"/>
    <w:rsid w:val="00192128"/>
    <w:rsid w:val="00192C1F"/>
    <w:rsid w:val="00193833"/>
    <w:rsid w:val="00196AB2"/>
    <w:rsid w:val="00197FEA"/>
    <w:rsid w:val="001A02D5"/>
    <w:rsid w:val="001A1AFD"/>
    <w:rsid w:val="001A1CB5"/>
    <w:rsid w:val="001A2293"/>
    <w:rsid w:val="001A2C7A"/>
    <w:rsid w:val="001A3060"/>
    <w:rsid w:val="001A69AB"/>
    <w:rsid w:val="001B18DF"/>
    <w:rsid w:val="001B1B8C"/>
    <w:rsid w:val="001B200B"/>
    <w:rsid w:val="001B32BB"/>
    <w:rsid w:val="001B671F"/>
    <w:rsid w:val="001C0B65"/>
    <w:rsid w:val="001C0CF0"/>
    <w:rsid w:val="001C1A77"/>
    <w:rsid w:val="001C4EC8"/>
    <w:rsid w:val="001C6571"/>
    <w:rsid w:val="001C78B8"/>
    <w:rsid w:val="001D0CBD"/>
    <w:rsid w:val="001D0EC6"/>
    <w:rsid w:val="001D1B59"/>
    <w:rsid w:val="001D20A2"/>
    <w:rsid w:val="001D2305"/>
    <w:rsid w:val="001D2E0A"/>
    <w:rsid w:val="001D2E1D"/>
    <w:rsid w:val="001D422F"/>
    <w:rsid w:val="001D4646"/>
    <w:rsid w:val="001D4D40"/>
    <w:rsid w:val="001D50BA"/>
    <w:rsid w:val="001D5829"/>
    <w:rsid w:val="001D62B3"/>
    <w:rsid w:val="001D6885"/>
    <w:rsid w:val="001E10D4"/>
    <w:rsid w:val="001E3464"/>
    <w:rsid w:val="001E453B"/>
    <w:rsid w:val="001E49C8"/>
    <w:rsid w:val="001E51DF"/>
    <w:rsid w:val="001E708C"/>
    <w:rsid w:val="001E7C24"/>
    <w:rsid w:val="001E7FAD"/>
    <w:rsid w:val="001F0520"/>
    <w:rsid w:val="001F08E8"/>
    <w:rsid w:val="001F1035"/>
    <w:rsid w:val="001F19C0"/>
    <w:rsid w:val="001F5D79"/>
    <w:rsid w:val="001F61FB"/>
    <w:rsid w:val="002000CC"/>
    <w:rsid w:val="0020158B"/>
    <w:rsid w:val="00201EE0"/>
    <w:rsid w:val="00203C5A"/>
    <w:rsid w:val="00204BA1"/>
    <w:rsid w:val="002077BC"/>
    <w:rsid w:val="00210EBB"/>
    <w:rsid w:val="00211534"/>
    <w:rsid w:val="0021197F"/>
    <w:rsid w:val="00211DA7"/>
    <w:rsid w:val="00215273"/>
    <w:rsid w:val="00215655"/>
    <w:rsid w:val="00215EFD"/>
    <w:rsid w:val="002160A0"/>
    <w:rsid w:val="00223460"/>
    <w:rsid w:val="00224594"/>
    <w:rsid w:val="00224A7F"/>
    <w:rsid w:val="0022723B"/>
    <w:rsid w:val="002302E6"/>
    <w:rsid w:val="00230727"/>
    <w:rsid w:val="00232A64"/>
    <w:rsid w:val="00232AD8"/>
    <w:rsid w:val="0023350E"/>
    <w:rsid w:val="00236220"/>
    <w:rsid w:val="00236E28"/>
    <w:rsid w:val="0023743B"/>
    <w:rsid w:val="00237AB8"/>
    <w:rsid w:val="0024410F"/>
    <w:rsid w:val="00244A39"/>
    <w:rsid w:val="00244FA5"/>
    <w:rsid w:val="00246107"/>
    <w:rsid w:val="00247E2C"/>
    <w:rsid w:val="0025164E"/>
    <w:rsid w:val="00251792"/>
    <w:rsid w:val="00252B60"/>
    <w:rsid w:val="0025300A"/>
    <w:rsid w:val="002545BE"/>
    <w:rsid w:val="00256E5F"/>
    <w:rsid w:val="00257141"/>
    <w:rsid w:val="002572B4"/>
    <w:rsid w:val="00257684"/>
    <w:rsid w:val="00257863"/>
    <w:rsid w:val="00260E8A"/>
    <w:rsid w:val="00262605"/>
    <w:rsid w:val="002627B7"/>
    <w:rsid w:val="00262B2B"/>
    <w:rsid w:val="002638B5"/>
    <w:rsid w:val="002674B3"/>
    <w:rsid w:val="00271134"/>
    <w:rsid w:val="00272896"/>
    <w:rsid w:val="00275084"/>
    <w:rsid w:val="002807AC"/>
    <w:rsid w:val="0028083F"/>
    <w:rsid w:val="00282429"/>
    <w:rsid w:val="00284037"/>
    <w:rsid w:val="00287BD5"/>
    <w:rsid w:val="00295897"/>
    <w:rsid w:val="00295BD5"/>
    <w:rsid w:val="00296947"/>
    <w:rsid w:val="0029776E"/>
    <w:rsid w:val="002A14E9"/>
    <w:rsid w:val="002A1711"/>
    <w:rsid w:val="002A35D8"/>
    <w:rsid w:val="002A3A62"/>
    <w:rsid w:val="002A3C9D"/>
    <w:rsid w:val="002A522E"/>
    <w:rsid w:val="002A5CED"/>
    <w:rsid w:val="002A636F"/>
    <w:rsid w:val="002A6F15"/>
    <w:rsid w:val="002A7723"/>
    <w:rsid w:val="002B001B"/>
    <w:rsid w:val="002B0433"/>
    <w:rsid w:val="002B4522"/>
    <w:rsid w:val="002B5101"/>
    <w:rsid w:val="002B69AE"/>
    <w:rsid w:val="002B71C0"/>
    <w:rsid w:val="002B72D3"/>
    <w:rsid w:val="002C07A6"/>
    <w:rsid w:val="002C09F1"/>
    <w:rsid w:val="002C0C8C"/>
    <w:rsid w:val="002C0D3D"/>
    <w:rsid w:val="002C15B3"/>
    <w:rsid w:val="002C3906"/>
    <w:rsid w:val="002C40B8"/>
    <w:rsid w:val="002C4551"/>
    <w:rsid w:val="002C5416"/>
    <w:rsid w:val="002C71C4"/>
    <w:rsid w:val="002C727F"/>
    <w:rsid w:val="002D070F"/>
    <w:rsid w:val="002D1A12"/>
    <w:rsid w:val="002D33E6"/>
    <w:rsid w:val="002D40A3"/>
    <w:rsid w:val="002D40E6"/>
    <w:rsid w:val="002D4316"/>
    <w:rsid w:val="002D51CC"/>
    <w:rsid w:val="002D5A46"/>
    <w:rsid w:val="002D6715"/>
    <w:rsid w:val="002D7E20"/>
    <w:rsid w:val="002E008F"/>
    <w:rsid w:val="002E0D1D"/>
    <w:rsid w:val="002E1F18"/>
    <w:rsid w:val="002E3166"/>
    <w:rsid w:val="002E347F"/>
    <w:rsid w:val="002E41F2"/>
    <w:rsid w:val="002E5387"/>
    <w:rsid w:val="002E5AD2"/>
    <w:rsid w:val="002E7C8B"/>
    <w:rsid w:val="002F0268"/>
    <w:rsid w:val="002F31ED"/>
    <w:rsid w:val="002F3651"/>
    <w:rsid w:val="002F7E1D"/>
    <w:rsid w:val="002F7E85"/>
    <w:rsid w:val="00300990"/>
    <w:rsid w:val="00300BE2"/>
    <w:rsid w:val="003027BC"/>
    <w:rsid w:val="00305A4C"/>
    <w:rsid w:val="00312659"/>
    <w:rsid w:val="00313B3C"/>
    <w:rsid w:val="00314275"/>
    <w:rsid w:val="00315133"/>
    <w:rsid w:val="00317D2A"/>
    <w:rsid w:val="00322E8B"/>
    <w:rsid w:val="0032348E"/>
    <w:rsid w:val="003254EE"/>
    <w:rsid w:val="00325E6E"/>
    <w:rsid w:val="00327A93"/>
    <w:rsid w:val="00331A92"/>
    <w:rsid w:val="003320AC"/>
    <w:rsid w:val="0033263D"/>
    <w:rsid w:val="0033560B"/>
    <w:rsid w:val="00336A1E"/>
    <w:rsid w:val="00336E81"/>
    <w:rsid w:val="00337950"/>
    <w:rsid w:val="00340094"/>
    <w:rsid w:val="0034011D"/>
    <w:rsid w:val="00340BC4"/>
    <w:rsid w:val="00341DB4"/>
    <w:rsid w:val="00346706"/>
    <w:rsid w:val="00347656"/>
    <w:rsid w:val="003514B6"/>
    <w:rsid w:val="00352ED5"/>
    <w:rsid w:val="00353E12"/>
    <w:rsid w:val="003545C5"/>
    <w:rsid w:val="00354A78"/>
    <w:rsid w:val="0035578F"/>
    <w:rsid w:val="00355C23"/>
    <w:rsid w:val="00356877"/>
    <w:rsid w:val="00356C8E"/>
    <w:rsid w:val="00356D41"/>
    <w:rsid w:val="00360159"/>
    <w:rsid w:val="003624A6"/>
    <w:rsid w:val="00362CDA"/>
    <w:rsid w:val="0036357E"/>
    <w:rsid w:val="00366A62"/>
    <w:rsid w:val="0036727E"/>
    <w:rsid w:val="00367423"/>
    <w:rsid w:val="003701CB"/>
    <w:rsid w:val="00370E4B"/>
    <w:rsid w:val="00371826"/>
    <w:rsid w:val="00375ABA"/>
    <w:rsid w:val="003764EC"/>
    <w:rsid w:val="003773FC"/>
    <w:rsid w:val="003779CA"/>
    <w:rsid w:val="003800C3"/>
    <w:rsid w:val="00384195"/>
    <w:rsid w:val="00384C07"/>
    <w:rsid w:val="00384D68"/>
    <w:rsid w:val="00387635"/>
    <w:rsid w:val="00391D98"/>
    <w:rsid w:val="00392D6F"/>
    <w:rsid w:val="00394A49"/>
    <w:rsid w:val="0039505D"/>
    <w:rsid w:val="00395076"/>
    <w:rsid w:val="00396DC6"/>
    <w:rsid w:val="003A2217"/>
    <w:rsid w:val="003A292F"/>
    <w:rsid w:val="003B2AF3"/>
    <w:rsid w:val="003B3C40"/>
    <w:rsid w:val="003B3EB6"/>
    <w:rsid w:val="003B5633"/>
    <w:rsid w:val="003B604B"/>
    <w:rsid w:val="003B70DF"/>
    <w:rsid w:val="003C02F8"/>
    <w:rsid w:val="003C160D"/>
    <w:rsid w:val="003C3541"/>
    <w:rsid w:val="003C4341"/>
    <w:rsid w:val="003C4D0D"/>
    <w:rsid w:val="003C514A"/>
    <w:rsid w:val="003C65B8"/>
    <w:rsid w:val="003C6627"/>
    <w:rsid w:val="003C7988"/>
    <w:rsid w:val="003D0616"/>
    <w:rsid w:val="003D0786"/>
    <w:rsid w:val="003D0B45"/>
    <w:rsid w:val="003D2D73"/>
    <w:rsid w:val="003D2E04"/>
    <w:rsid w:val="003D310C"/>
    <w:rsid w:val="003D3450"/>
    <w:rsid w:val="003D40CD"/>
    <w:rsid w:val="003D41DC"/>
    <w:rsid w:val="003D6486"/>
    <w:rsid w:val="003D6EF9"/>
    <w:rsid w:val="003D7877"/>
    <w:rsid w:val="003E07A7"/>
    <w:rsid w:val="003E1BB6"/>
    <w:rsid w:val="003E1C29"/>
    <w:rsid w:val="003E2D11"/>
    <w:rsid w:val="003E2E5C"/>
    <w:rsid w:val="003E42AA"/>
    <w:rsid w:val="003E53CD"/>
    <w:rsid w:val="003E776B"/>
    <w:rsid w:val="003E7C8B"/>
    <w:rsid w:val="003F011D"/>
    <w:rsid w:val="003F05B7"/>
    <w:rsid w:val="003F356D"/>
    <w:rsid w:val="003F3D6E"/>
    <w:rsid w:val="003F443E"/>
    <w:rsid w:val="003F5F35"/>
    <w:rsid w:val="003F68A0"/>
    <w:rsid w:val="00403395"/>
    <w:rsid w:val="00403D16"/>
    <w:rsid w:val="00406A6F"/>
    <w:rsid w:val="0040716F"/>
    <w:rsid w:val="00407E8C"/>
    <w:rsid w:val="004119E8"/>
    <w:rsid w:val="00411AB9"/>
    <w:rsid w:val="004126A1"/>
    <w:rsid w:val="00412F3E"/>
    <w:rsid w:val="0041323D"/>
    <w:rsid w:val="004141D7"/>
    <w:rsid w:val="004142CA"/>
    <w:rsid w:val="00421128"/>
    <w:rsid w:val="00421424"/>
    <w:rsid w:val="00422150"/>
    <w:rsid w:val="004240A9"/>
    <w:rsid w:val="004245AA"/>
    <w:rsid w:val="0042500B"/>
    <w:rsid w:val="004268D7"/>
    <w:rsid w:val="00426C6D"/>
    <w:rsid w:val="0042755E"/>
    <w:rsid w:val="0043003B"/>
    <w:rsid w:val="00431E78"/>
    <w:rsid w:val="00433873"/>
    <w:rsid w:val="004370D1"/>
    <w:rsid w:val="00437640"/>
    <w:rsid w:val="004401C4"/>
    <w:rsid w:val="00440B96"/>
    <w:rsid w:val="00440D5C"/>
    <w:rsid w:val="0044380B"/>
    <w:rsid w:val="0044434A"/>
    <w:rsid w:val="00445D5E"/>
    <w:rsid w:val="00446A11"/>
    <w:rsid w:val="004506F0"/>
    <w:rsid w:val="00450BBF"/>
    <w:rsid w:val="00453077"/>
    <w:rsid w:val="004535C9"/>
    <w:rsid w:val="0045417F"/>
    <w:rsid w:val="00455322"/>
    <w:rsid w:val="00455581"/>
    <w:rsid w:val="00455EE0"/>
    <w:rsid w:val="0045620A"/>
    <w:rsid w:val="0045638D"/>
    <w:rsid w:val="004563C0"/>
    <w:rsid w:val="0046046F"/>
    <w:rsid w:val="00462A37"/>
    <w:rsid w:val="00470866"/>
    <w:rsid w:val="00470A40"/>
    <w:rsid w:val="004711AC"/>
    <w:rsid w:val="00471593"/>
    <w:rsid w:val="0047216B"/>
    <w:rsid w:val="00473A57"/>
    <w:rsid w:val="00473E41"/>
    <w:rsid w:val="00477B11"/>
    <w:rsid w:val="00480F22"/>
    <w:rsid w:val="00485034"/>
    <w:rsid w:val="00486CF6"/>
    <w:rsid w:val="004902B7"/>
    <w:rsid w:val="004903AC"/>
    <w:rsid w:val="00490634"/>
    <w:rsid w:val="00490C51"/>
    <w:rsid w:val="00491F05"/>
    <w:rsid w:val="00493B05"/>
    <w:rsid w:val="00494F6B"/>
    <w:rsid w:val="00494F88"/>
    <w:rsid w:val="004969B2"/>
    <w:rsid w:val="0049736B"/>
    <w:rsid w:val="004A0A53"/>
    <w:rsid w:val="004A2A20"/>
    <w:rsid w:val="004A4D35"/>
    <w:rsid w:val="004A5A7D"/>
    <w:rsid w:val="004B0D07"/>
    <w:rsid w:val="004B4146"/>
    <w:rsid w:val="004B52A9"/>
    <w:rsid w:val="004B7661"/>
    <w:rsid w:val="004C311F"/>
    <w:rsid w:val="004C349E"/>
    <w:rsid w:val="004C58BE"/>
    <w:rsid w:val="004D2BFB"/>
    <w:rsid w:val="004D2D29"/>
    <w:rsid w:val="004D40FF"/>
    <w:rsid w:val="004D4A36"/>
    <w:rsid w:val="004D4B82"/>
    <w:rsid w:val="004D51C6"/>
    <w:rsid w:val="004D5861"/>
    <w:rsid w:val="004D6227"/>
    <w:rsid w:val="004D65A1"/>
    <w:rsid w:val="004E1365"/>
    <w:rsid w:val="004E2708"/>
    <w:rsid w:val="004E33AC"/>
    <w:rsid w:val="004E343C"/>
    <w:rsid w:val="004E5617"/>
    <w:rsid w:val="004E7200"/>
    <w:rsid w:val="004F2451"/>
    <w:rsid w:val="004F35AA"/>
    <w:rsid w:val="004F3790"/>
    <w:rsid w:val="004F5902"/>
    <w:rsid w:val="00501241"/>
    <w:rsid w:val="005012EC"/>
    <w:rsid w:val="00501E7A"/>
    <w:rsid w:val="00502F21"/>
    <w:rsid w:val="00503E63"/>
    <w:rsid w:val="00507619"/>
    <w:rsid w:val="00507885"/>
    <w:rsid w:val="005079F0"/>
    <w:rsid w:val="00507E2D"/>
    <w:rsid w:val="0051161E"/>
    <w:rsid w:val="005122D5"/>
    <w:rsid w:val="00512543"/>
    <w:rsid w:val="0051372B"/>
    <w:rsid w:val="00514393"/>
    <w:rsid w:val="0051604F"/>
    <w:rsid w:val="005170BE"/>
    <w:rsid w:val="00517A57"/>
    <w:rsid w:val="00517BF1"/>
    <w:rsid w:val="00520B3E"/>
    <w:rsid w:val="00523CDB"/>
    <w:rsid w:val="00525601"/>
    <w:rsid w:val="00527591"/>
    <w:rsid w:val="00527B41"/>
    <w:rsid w:val="00531000"/>
    <w:rsid w:val="00531FA5"/>
    <w:rsid w:val="005324EB"/>
    <w:rsid w:val="00536082"/>
    <w:rsid w:val="005401E0"/>
    <w:rsid w:val="0054129B"/>
    <w:rsid w:val="00541BE3"/>
    <w:rsid w:val="00542FDC"/>
    <w:rsid w:val="00543946"/>
    <w:rsid w:val="00544645"/>
    <w:rsid w:val="00547A61"/>
    <w:rsid w:val="0055221F"/>
    <w:rsid w:val="00552912"/>
    <w:rsid w:val="00552A89"/>
    <w:rsid w:val="0055363D"/>
    <w:rsid w:val="0055453B"/>
    <w:rsid w:val="00554743"/>
    <w:rsid w:val="00555A87"/>
    <w:rsid w:val="00556251"/>
    <w:rsid w:val="005562F1"/>
    <w:rsid w:val="0055726C"/>
    <w:rsid w:val="005608DA"/>
    <w:rsid w:val="00561E9D"/>
    <w:rsid w:val="00562018"/>
    <w:rsid w:val="00562D74"/>
    <w:rsid w:val="00562E10"/>
    <w:rsid w:val="00563522"/>
    <w:rsid w:val="0056440F"/>
    <w:rsid w:val="0056500C"/>
    <w:rsid w:val="00565495"/>
    <w:rsid w:val="00566ECA"/>
    <w:rsid w:val="005678C9"/>
    <w:rsid w:val="00573302"/>
    <w:rsid w:val="00573C1D"/>
    <w:rsid w:val="005747FA"/>
    <w:rsid w:val="00576A94"/>
    <w:rsid w:val="005773F7"/>
    <w:rsid w:val="00580696"/>
    <w:rsid w:val="005808AC"/>
    <w:rsid w:val="00581435"/>
    <w:rsid w:val="005827F1"/>
    <w:rsid w:val="0058334F"/>
    <w:rsid w:val="00583854"/>
    <w:rsid w:val="0058518B"/>
    <w:rsid w:val="005854FC"/>
    <w:rsid w:val="00585519"/>
    <w:rsid w:val="0059015C"/>
    <w:rsid w:val="0059070E"/>
    <w:rsid w:val="00590E90"/>
    <w:rsid w:val="00591C5A"/>
    <w:rsid w:val="00594E15"/>
    <w:rsid w:val="0059615F"/>
    <w:rsid w:val="005A7383"/>
    <w:rsid w:val="005B2A06"/>
    <w:rsid w:val="005B34C3"/>
    <w:rsid w:val="005B40C8"/>
    <w:rsid w:val="005B6870"/>
    <w:rsid w:val="005B7127"/>
    <w:rsid w:val="005C01DD"/>
    <w:rsid w:val="005C33D6"/>
    <w:rsid w:val="005C6590"/>
    <w:rsid w:val="005C6C6F"/>
    <w:rsid w:val="005C6FF0"/>
    <w:rsid w:val="005D1968"/>
    <w:rsid w:val="005D2F2C"/>
    <w:rsid w:val="005D653E"/>
    <w:rsid w:val="005D710A"/>
    <w:rsid w:val="005E38D1"/>
    <w:rsid w:val="005E3E3C"/>
    <w:rsid w:val="005E439A"/>
    <w:rsid w:val="005E4944"/>
    <w:rsid w:val="005E6A44"/>
    <w:rsid w:val="005E6C5A"/>
    <w:rsid w:val="005E7349"/>
    <w:rsid w:val="005F1969"/>
    <w:rsid w:val="005F2FDA"/>
    <w:rsid w:val="005F3421"/>
    <w:rsid w:val="005F43E9"/>
    <w:rsid w:val="005F64C3"/>
    <w:rsid w:val="00602192"/>
    <w:rsid w:val="00604D57"/>
    <w:rsid w:val="00605FFA"/>
    <w:rsid w:val="00610A04"/>
    <w:rsid w:val="00611409"/>
    <w:rsid w:val="006140A7"/>
    <w:rsid w:val="006148D4"/>
    <w:rsid w:val="00615C06"/>
    <w:rsid w:val="006207D5"/>
    <w:rsid w:val="00620ABF"/>
    <w:rsid w:val="00621C71"/>
    <w:rsid w:val="00621CD6"/>
    <w:rsid w:val="00622A56"/>
    <w:rsid w:val="00626265"/>
    <w:rsid w:val="006263B6"/>
    <w:rsid w:val="006334A0"/>
    <w:rsid w:val="006339D8"/>
    <w:rsid w:val="00634463"/>
    <w:rsid w:val="00636ACD"/>
    <w:rsid w:val="00637B6A"/>
    <w:rsid w:val="00641D9E"/>
    <w:rsid w:val="00642D9E"/>
    <w:rsid w:val="00644231"/>
    <w:rsid w:val="00647C01"/>
    <w:rsid w:val="006518B0"/>
    <w:rsid w:val="00652B61"/>
    <w:rsid w:val="00652D86"/>
    <w:rsid w:val="006549C8"/>
    <w:rsid w:val="0065577E"/>
    <w:rsid w:val="00655FAA"/>
    <w:rsid w:val="00656649"/>
    <w:rsid w:val="006574C4"/>
    <w:rsid w:val="00661E2C"/>
    <w:rsid w:val="00664093"/>
    <w:rsid w:val="00664F38"/>
    <w:rsid w:val="00666D2F"/>
    <w:rsid w:val="00666F06"/>
    <w:rsid w:val="00666F46"/>
    <w:rsid w:val="0067026D"/>
    <w:rsid w:val="006720CD"/>
    <w:rsid w:val="00672826"/>
    <w:rsid w:val="006743C5"/>
    <w:rsid w:val="00676504"/>
    <w:rsid w:val="00677DBF"/>
    <w:rsid w:val="0068050A"/>
    <w:rsid w:val="006808F2"/>
    <w:rsid w:val="0068119A"/>
    <w:rsid w:val="00682338"/>
    <w:rsid w:val="006846C0"/>
    <w:rsid w:val="00687AA4"/>
    <w:rsid w:val="006917CE"/>
    <w:rsid w:val="00692642"/>
    <w:rsid w:val="00692AED"/>
    <w:rsid w:val="006936C2"/>
    <w:rsid w:val="00693849"/>
    <w:rsid w:val="00694A91"/>
    <w:rsid w:val="006A0058"/>
    <w:rsid w:val="006A0D6C"/>
    <w:rsid w:val="006A1407"/>
    <w:rsid w:val="006A26E3"/>
    <w:rsid w:val="006A5A10"/>
    <w:rsid w:val="006A641D"/>
    <w:rsid w:val="006A65AB"/>
    <w:rsid w:val="006A7285"/>
    <w:rsid w:val="006A7BA4"/>
    <w:rsid w:val="006B106F"/>
    <w:rsid w:val="006B6E34"/>
    <w:rsid w:val="006B6FD2"/>
    <w:rsid w:val="006B76A5"/>
    <w:rsid w:val="006B7981"/>
    <w:rsid w:val="006C0799"/>
    <w:rsid w:val="006C1A0C"/>
    <w:rsid w:val="006C2253"/>
    <w:rsid w:val="006C29B6"/>
    <w:rsid w:val="006C3BD4"/>
    <w:rsid w:val="006C3C93"/>
    <w:rsid w:val="006C4F15"/>
    <w:rsid w:val="006C715E"/>
    <w:rsid w:val="006C7611"/>
    <w:rsid w:val="006D1603"/>
    <w:rsid w:val="006D2370"/>
    <w:rsid w:val="006D4CCE"/>
    <w:rsid w:val="006E0C7C"/>
    <w:rsid w:val="006E0DDB"/>
    <w:rsid w:val="006E150F"/>
    <w:rsid w:val="006E1D06"/>
    <w:rsid w:val="006E2F48"/>
    <w:rsid w:val="006E2F55"/>
    <w:rsid w:val="006E3EDB"/>
    <w:rsid w:val="006E435D"/>
    <w:rsid w:val="006E6A60"/>
    <w:rsid w:val="006E70F4"/>
    <w:rsid w:val="006F133E"/>
    <w:rsid w:val="006F1502"/>
    <w:rsid w:val="006F16DA"/>
    <w:rsid w:val="006F21BB"/>
    <w:rsid w:val="006F2A3A"/>
    <w:rsid w:val="006F4486"/>
    <w:rsid w:val="006F4569"/>
    <w:rsid w:val="006F497C"/>
    <w:rsid w:val="006F4CDF"/>
    <w:rsid w:val="006F57D5"/>
    <w:rsid w:val="006F5899"/>
    <w:rsid w:val="006F65E5"/>
    <w:rsid w:val="006F7097"/>
    <w:rsid w:val="007017E6"/>
    <w:rsid w:val="00701BE0"/>
    <w:rsid w:val="00705705"/>
    <w:rsid w:val="0070572C"/>
    <w:rsid w:val="00707EF8"/>
    <w:rsid w:val="0071178E"/>
    <w:rsid w:val="00712A04"/>
    <w:rsid w:val="00714143"/>
    <w:rsid w:val="00716817"/>
    <w:rsid w:val="007173B8"/>
    <w:rsid w:val="007218E2"/>
    <w:rsid w:val="00722895"/>
    <w:rsid w:val="007263B9"/>
    <w:rsid w:val="00726500"/>
    <w:rsid w:val="0073156F"/>
    <w:rsid w:val="00732B98"/>
    <w:rsid w:val="00733F6A"/>
    <w:rsid w:val="007341C3"/>
    <w:rsid w:val="007407F1"/>
    <w:rsid w:val="00740D9F"/>
    <w:rsid w:val="0074246D"/>
    <w:rsid w:val="00743240"/>
    <w:rsid w:val="0074485F"/>
    <w:rsid w:val="00746270"/>
    <w:rsid w:val="00747AAD"/>
    <w:rsid w:val="00752EC3"/>
    <w:rsid w:val="00753A88"/>
    <w:rsid w:val="007567F9"/>
    <w:rsid w:val="00756E2D"/>
    <w:rsid w:val="007571B5"/>
    <w:rsid w:val="0075736A"/>
    <w:rsid w:val="0075769B"/>
    <w:rsid w:val="00762C4B"/>
    <w:rsid w:val="00764EB7"/>
    <w:rsid w:val="00766922"/>
    <w:rsid w:val="0077071A"/>
    <w:rsid w:val="007709AE"/>
    <w:rsid w:val="00770A19"/>
    <w:rsid w:val="00770B9C"/>
    <w:rsid w:val="007726EE"/>
    <w:rsid w:val="007742E9"/>
    <w:rsid w:val="0077488A"/>
    <w:rsid w:val="0077579B"/>
    <w:rsid w:val="007762F2"/>
    <w:rsid w:val="007768C6"/>
    <w:rsid w:val="00782BF5"/>
    <w:rsid w:val="0078450E"/>
    <w:rsid w:val="00785F89"/>
    <w:rsid w:val="00790E8B"/>
    <w:rsid w:val="00791CC9"/>
    <w:rsid w:val="00794A0F"/>
    <w:rsid w:val="00797692"/>
    <w:rsid w:val="00797A6A"/>
    <w:rsid w:val="007A1BF6"/>
    <w:rsid w:val="007A37F0"/>
    <w:rsid w:val="007A4742"/>
    <w:rsid w:val="007A526C"/>
    <w:rsid w:val="007A5984"/>
    <w:rsid w:val="007A60E4"/>
    <w:rsid w:val="007A61EF"/>
    <w:rsid w:val="007A7245"/>
    <w:rsid w:val="007A7F49"/>
    <w:rsid w:val="007B01A4"/>
    <w:rsid w:val="007B2EE7"/>
    <w:rsid w:val="007B3077"/>
    <w:rsid w:val="007B4926"/>
    <w:rsid w:val="007B4DB9"/>
    <w:rsid w:val="007B5474"/>
    <w:rsid w:val="007B6569"/>
    <w:rsid w:val="007C4318"/>
    <w:rsid w:val="007C515B"/>
    <w:rsid w:val="007C6C95"/>
    <w:rsid w:val="007C7A6D"/>
    <w:rsid w:val="007D131E"/>
    <w:rsid w:val="007D29CE"/>
    <w:rsid w:val="007D409C"/>
    <w:rsid w:val="007D4F7E"/>
    <w:rsid w:val="007D71BD"/>
    <w:rsid w:val="007D759F"/>
    <w:rsid w:val="007E1432"/>
    <w:rsid w:val="007F16EA"/>
    <w:rsid w:val="007F2374"/>
    <w:rsid w:val="007F49D8"/>
    <w:rsid w:val="007F71BD"/>
    <w:rsid w:val="007F7AF5"/>
    <w:rsid w:val="008004B8"/>
    <w:rsid w:val="00800E65"/>
    <w:rsid w:val="00800FA1"/>
    <w:rsid w:val="00801B31"/>
    <w:rsid w:val="00806906"/>
    <w:rsid w:val="0080716B"/>
    <w:rsid w:val="00807CF7"/>
    <w:rsid w:val="00810330"/>
    <w:rsid w:val="0081127B"/>
    <w:rsid w:val="00811B22"/>
    <w:rsid w:val="00813D03"/>
    <w:rsid w:val="00814F49"/>
    <w:rsid w:val="00816ECD"/>
    <w:rsid w:val="00817CC4"/>
    <w:rsid w:val="008206E3"/>
    <w:rsid w:val="00821F55"/>
    <w:rsid w:val="0082301F"/>
    <w:rsid w:val="00824E5D"/>
    <w:rsid w:val="0083010A"/>
    <w:rsid w:val="00833374"/>
    <w:rsid w:val="008349E6"/>
    <w:rsid w:val="00834E85"/>
    <w:rsid w:val="00836FC2"/>
    <w:rsid w:val="008374A4"/>
    <w:rsid w:val="0084189A"/>
    <w:rsid w:val="00842DFC"/>
    <w:rsid w:val="00844FFE"/>
    <w:rsid w:val="008475ED"/>
    <w:rsid w:val="0085030B"/>
    <w:rsid w:val="008503E6"/>
    <w:rsid w:val="00850ABF"/>
    <w:rsid w:val="008530F3"/>
    <w:rsid w:val="008563C9"/>
    <w:rsid w:val="008569E3"/>
    <w:rsid w:val="00856BA7"/>
    <w:rsid w:val="00856C85"/>
    <w:rsid w:val="00857626"/>
    <w:rsid w:val="00860028"/>
    <w:rsid w:val="0086018A"/>
    <w:rsid w:val="00861CAA"/>
    <w:rsid w:val="00862EFE"/>
    <w:rsid w:val="00863224"/>
    <w:rsid w:val="008661E5"/>
    <w:rsid w:val="00866994"/>
    <w:rsid w:val="00867381"/>
    <w:rsid w:val="00867FA1"/>
    <w:rsid w:val="008722D6"/>
    <w:rsid w:val="00872A99"/>
    <w:rsid w:val="00873428"/>
    <w:rsid w:val="00885114"/>
    <w:rsid w:val="00886205"/>
    <w:rsid w:val="00886461"/>
    <w:rsid w:val="008869A4"/>
    <w:rsid w:val="008875D3"/>
    <w:rsid w:val="00890B5D"/>
    <w:rsid w:val="00891773"/>
    <w:rsid w:val="0089181C"/>
    <w:rsid w:val="00892FBA"/>
    <w:rsid w:val="008932D4"/>
    <w:rsid w:val="00893FEA"/>
    <w:rsid w:val="00897506"/>
    <w:rsid w:val="00897F0B"/>
    <w:rsid w:val="008A07D1"/>
    <w:rsid w:val="008A1022"/>
    <w:rsid w:val="008A1C90"/>
    <w:rsid w:val="008A2F7E"/>
    <w:rsid w:val="008A46A2"/>
    <w:rsid w:val="008B24E5"/>
    <w:rsid w:val="008B276F"/>
    <w:rsid w:val="008B32E9"/>
    <w:rsid w:val="008B3C8E"/>
    <w:rsid w:val="008B46DF"/>
    <w:rsid w:val="008B564C"/>
    <w:rsid w:val="008B6A4D"/>
    <w:rsid w:val="008B6D7F"/>
    <w:rsid w:val="008B7AAC"/>
    <w:rsid w:val="008C03B2"/>
    <w:rsid w:val="008C058D"/>
    <w:rsid w:val="008C1DE8"/>
    <w:rsid w:val="008C5059"/>
    <w:rsid w:val="008C75EE"/>
    <w:rsid w:val="008D07A0"/>
    <w:rsid w:val="008D07A9"/>
    <w:rsid w:val="008D10B4"/>
    <w:rsid w:val="008D1A1E"/>
    <w:rsid w:val="008D48E3"/>
    <w:rsid w:val="008D4CD3"/>
    <w:rsid w:val="008D57C9"/>
    <w:rsid w:val="008D5B43"/>
    <w:rsid w:val="008D67D5"/>
    <w:rsid w:val="008D69E2"/>
    <w:rsid w:val="008D7069"/>
    <w:rsid w:val="008E079E"/>
    <w:rsid w:val="008E18FD"/>
    <w:rsid w:val="008E2E0C"/>
    <w:rsid w:val="008E33ED"/>
    <w:rsid w:val="008E3FA9"/>
    <w:rsid w:val="008E5058"/>
    <w:rsid w:val="008E5092"/>
    <w:rsid w:val="008F1636"/>
    <w:rsid w:val="008F1D20"/>
    <w:rsid w:val="008F20F3"/>
    <w:rsid w:val="008F23AF"/>
    <w:rsid w:val="008F2BA3"/>
    <w:rsid w:val="008F67EC"/>
    <w:rsid w:val="00900D71"/>
    <w:rsid w:val="009025E1"/>
    <w:rsid w:val="0090399C"/>
    <w:rsid w:val="00904903"/>
    <w:rsid w:val="0090591E"/>
    <w:rsid w:val="00906FC3"/>
    <w:rsid w:val="009132DB"/>
    <w:rsid w:val="009138E4"/>
    <w:rsid w:val="00913A7C"/>
    <w:rsid w:val="00913AD8"/>
    <w:rsid w:val="00914421"/>
    <w:rsid w:val="00915F6E"/>
    <w:rsid w:val="00915FC3"/>
    <w:rsid w:val="00916613"/>
    <w:rsid w:val="00916979"/>
    <w:rsid w:val="00916FB7"/>
    <w:rsid w:val="00924385"/>
    <w:rsid w:val="009258BF"/>
    <w:rsid w:val="00926110"/>
    <w:rsid w:val="00930BA1"/>
    <w:rsid w:val="00931AFC"/>
    <w:rsid w:val="0093338E"/>
    <w:rsid w:val="00934577"/>
    <w:rsid w:val="0093688E"/>
    <w:rsid w:val="00940E44"/>
    <w:rsid w:val="00940F0E"/>
    <w:rsid w:val="009412E7"/>
    <w:rsid w:val="00943E06"/>
    <w:rsid w:val="0094796C"/>
    <w:rsid w:val="0095284D"/>
    <w:rsid w:val="00954459"/>
    <w:rsid w:val="0095496A"/>
    <w:rsid w:val="00954A41"/>
    <w:rsid w:val="00955363"/>
    <w:rsid w:val="00955EFA"/>
    <w:rsid w:val="009561FE"/>
    <w:rsid w:val="00962C40"/>
    <w:rsid w:val="00962FDD"/>
    <w:rsid w:val="00964061"/>
    <w:rsid w:val="0096438E"/>
    <w:rsid w:val="00964621"/>
    <w:rsid w:val="00965746"/>
    <w:rsid w:val="009714B9"/>
    <w:rsid w:val="009714F8"/>
    <w:rsid w:val="00973F87"/>
    <w:rsid w:val="00974971"/>
    <w:rsid w:val="00976158"/>
    <w:rsid w:val="00977F7B"/>
    <w:rsid w:val="00980BE1"/>
    <w:rsid w:val="009810C4"/>
    <w:rsid w:val="00981B77"/>
    <w:rsid w:val="00982FFB"/>
    <w:rsid w:val="00985283"/>
    <w:rsid w:val="00985432"/>
    <w:rsid w:val="00986E7C"/>
    <w:rsid w:val="00990E2C"/>
    <w:rsid w:val="009914DC"/>
    <w:rsid w:val="00991681"/>
    <w:rsid w:val="00992EED"/>
    <w:rsid w:val="0099368C"/>
    <w:rsid w:val="0099587F"/>
    <w:rsid w:val="009A0423"/>
    <w:rsid w:val="009A07B1"/>
    <w:rsid w:val="009A1B8B"/>
    <w:rsid w:val="009A4281"/>
    <w:rsid w:val="009A49F1"/>
    <w:rsid w:val="009A5A0A"/>
    <w:rsid w:val="009A6A28"/>
    <w:rsid w:val="009B0B35"/>
    <w:rsid w:val="009B2756"/>
    <w:rsid w:val="009B700C"/>
    <w:rsid w:val="009C16DB"/>
    <w:rsid w:val="009C1BD9"/>
    <w:rsid w:val="009C1DD3"/>
    <w:rsid w:val="009C2073"/>
    <w:rsid w:val="009C3652"/>
    <w:rsid w:val="009C4425"/>
    <w:rsid w:val="009C5582"/>
    <w:rsid w:val="009C62B4"/>
    <w:rsid w:val="009C7302"/>
    <w:rsid w:val="009D0883"/>
    <w:rsid w:val="009D0BA9"/>
    <w:rsid w:val="009D1A3D"/>
    <w:rsid w:val="009D2574"/>
    <w:rsid w:val="009D3072"/>
    <w:rsid w:val="009D4008"/>
    <w:rsid w:val="009D59E3"/>
    <w:rsid w:val="009D6A36"/>
    <w:rsid w:val="009D7B20"/>
    <w:rsid w:val="009E5762"/>
    <w:rsid w:val="009E59F9"/>
    <w:rsid w:val="009E6D42"/>
    <w:rsid w:val="009F0F7D"/>
    <w:rsid w:val="009F2680"/>
    <w:rsid w:val="009F2A7A"/>
    <w:rsid w:val="009F2D65"/>
    <w:rsid w:val="009F3486"/>
    <w:rsid w:val="009F3E63"/>
    <w:rsid w:val="009F4D31"/>
    <w:rsid w:val="009F5D13"/>
    <w:rsid w:val="009F6476"/>
    <w:rsid w:val="009F6E2A"/>
    <w:rsid w:val="00A00E17"/>
    <w:rsid w:val="00A019D2"/>
    <w:rsid w:val="00A02E65"/>
    <w:rsid w:val="00A04797"/>
    <w:rsid w:val="00A04911"/>
    <w:rsid w:val="00A05A17"/>
    <w:rsid w:val="00A05DC7"/>
    <w:rsid w:val="00A06401"/>
    <w:rsid w:val="00A06D12"/>
    <w:rsid w:val="00A077AD"/>
    <w:rsid w:val="00A10B61"/>
    <w:rsid w:val="00A12041"/>
    <w:rsid w:val="00A124AB"/>
    <w:rsid w:val="00A15F07"/>
    <w:rsid w:val="00A17B34"/>
    <w:rsid w:val="00A23AE5"/>
    <w:rsid w:val="00A23F92"/>
    <w:rsid w:val="00A250E7"/>
    <w:rsid w:val="00A3191C"/>
    <w:rsid w:val="00A326E5"/>
    <w:rsid w:val="00A35770"/>
    <w:rsid w:val="00A35D9D"/>
    <w:rsid w:val="00A36D66"/>
    <w:rsid w:val="00A402A9"/>
    <w:rsid w:val="00A40C25"/>
    <w:rsid w:val="00A411F4"/>
    <w:rsid w:val="00A436A1"/>
    <w:rsid w:val="00A4415F"/>
    <w:rsid w:val="00A44227"/>
    <w:rsid w:val="00A45BB8"/>
    <w:rsid w:val="00A504FF"/>
    <w:rsid w:val="00A51342"/>
    <w:rsid w:val="00A52CA4"/>
    <w:rsid w:val="00A53D03"/>
    <w:rsid w:val="00A53E49"/>
    <w:rsid w:val="00A571AD"/>
    <w:rsid w:val="00A608E6"/>
    <w:rsid w:val="00A62E3D"/>
    <w:rsid w:val="00A64600"/>
    <w:rsid w:val="00A649CC"/>
    <w:rsid w:val="00A66A93"/>
    <w:rsid w:val="00A671E4"/>
    <w:rsid w:val="00A7084C"/>
    <w:rsid w:val="00A71F2D"/>
    <w:rsid w:val="00A72A9E"/>
    <w:rsid w:val="00A76BA3"/>
    <w:rsid w:val="00A77418"/>
    <w:rsid w:val="00A77D82"/>
    <w:rsid w:val="00A80FF5"/>
    <w:rsid w:val="00A8140A"/>
    <w:rsid w:val="00A81EAD"/>
    <w:rsid w:val="00A83FE4"/>
    <w:rsid w:val="00A84ED4"/>
    <w:rsid w:val="00A853BC"/>
    <w:rsid w:val="00A85BAC"/>
    <w:rsid w:val="00A878ED"/>
    <w:rsid w:val="00A9442F"/>
    <w:rsid w:val="00A9760C"/>
    <w:rsid w:val="00A976A4"/>
    <w:rsid w:val="00A977D6"/>
    <w:rsid w:val="00AA09C3"/>
    <w:rsid w:val="00AA0C63"/>
    <w:rsid w:val="00AA1CF2"/>
    <w:rsid w:val="00AA437C"/>
    <w:rsid w:val="00AA488E"/>
    <w:rsid w:val="00AA7596"/>
    <w:rsid w:val="00AB03AF"/>
    <w:rsid w:val="00AB0B16"/>
    <w:rsid w:val="00AB0EA1"/>
    <w:rsid w:val="00AB2519"/>
    <w:rsid w:val="00AB2CFA"/>
    <w:rsid w:val="00AB303D"/>
    <w:rsid w:val="00AB3609"/>
    <w:rsid w:val="00AB68E2"/>
    <w:rsid w:val="00AC2CA0"/>
    <w:rsid w:val="00AC44A1"/>
    <w:rsid w:val="00AC4657"/>
    <w:rsid w:val="00AC50D3"/>
    <w:rsid w:val="00AC57A6"/>
    <w:rsid w:val="00AC6AE0"/>
    <w:rsid w:val="00AD392C"/>
    <w:rsid w:val="00AD57F4"/>
    <w:rsid w:val="00AD5988"/>
    <w:rsid w:val="00AD6150"/>
    <w:rsid w:val="00AE03D5"/>
    <w:rsid w:val="00AE0598"/>
    <w:rsid w:val="00AE1D4C"/>
    <w:rsid w:val="00AE2AFA"/>
    <w:rsid w:val="00AE3770"/>
    <w:rsid w:val="00AE3DBA"/>
    <w:rsid w:val="00AE520E"/>
    <w:rsid w:val="00AE613B"/>
    <w:rsid w:val="00AE6210"/>
    <w:rsid w:val="00AE6FBE"/>
    <w:rsid w:val="00AE7241"/>
    <w:rsid w:val="00AE7C76"/>
    <w:rsid w:val="00AE7D0C"/>
    <w:rsid w:val="00AF1C45"/>
    <w:rsid w:val="00AF487B"/>
    <w:rsid w:val="00AF5441"/>
    <w:rsid w:val="00AF5DE9"/>
    <w:rsid w:val="00AF5DEE"/>
    <w:rsid w:val="00B01396"/>
    <w:rsid w:val="00B02750"/>
    <w:rsid w:val="00B04C33"/>
    <w:rsid w:val="00B059F7"/>
    <w:rsid w:val="00B14012"/>
    <w:rsid w:val="00B14818"/>
    <w:rsid w:val="00B15087"/>
    <w:rsid w:val="00B1574C"/>
    <w:rsid w:val="00B15BB6"/>
    <w:rsid w:val="00B21426"/>
    <w:rsid w:val="00B23E1C"/>
    <w:rsid w:val="00B317CA"/>
    <w:rsid w:val="00B31EDC"/>
    <w:rsid w:val="00B32F06"/>
    <w:rsid w:val="00B34A5F"/>
    <w:rsid w:val="00B36192"/>
    <w:rsid w:val="00B36AFE"/>
    <w:rsid w:val="00B41162"/>
    <w:rsid w:val="00B41EDD"/>
    <w:rsid w:val="00B455F9"/>
    <w:rsid w:val="00B45735"/>
    <w:rsid w:val="00B45933"/>
    <w:rsid w:val="00B45EA4"/>
    <w:rsid w:val="00B46E73"/>
    <w:rsid w:val="00B471AC"/>
    <w:rsid w:val="00B4736E"/>
    <w:rsid w:val="00B47996"/>
    <w:rsid w:val="00B504D7"/>
    <w:rsid w:val="00B52FF7"/>
    <w:rsid w:val="00B53F35"/>
    <w:rsid w:val="00B54ACD"/>
    <w:rsid w:val="00B562FC"/>
    <w:rsid w:val="00B6101B"/>
    <w:rsid w:val="00B6138F"/>
    <w:rsid w:val="00B65E64"/>
    <w:rsid w:val="00B66A82"/>
    <w:rsid w:val="00B672DD"/>
    <w:rsid w:val="00B7109E"/>
    <w:rsid w:val="00B7130B"/>
    <w:rsid w:val="00B729A5"/>
    <w:rsid w:val="00B72D0F"/>
    <w:rsid w:val="00B739D7"/>
    <w:rsid w:val="00B7468A"/>
    <w:rsid w:val="00B7501F"/>
    <w:rsid w:val="00B75445"/>
    <w:rsid w:val="00B75BA7"/>
    <w:rsid w:val="00B77161"/>
    <w:rsid w:val="00B774FC"/>
    <w:rsid w:val="00B77589"/>
    <w:rsid w:val="00B807B3"/>
    <w:rsid w:val="00B80B4A"/>
    <w:rsid w:val="00B813FA"/>
    <w:rsid w:val="00B82020"/>
    <w:rsid w:val="00B840D9"/>
    <w:rsid w:val="00B873C6"/>
    <w:rsid w:val="00B90C99"/>
    <w:rsid w:val="00B93A31"/>
    <w:rsid w:val="00B93B78"/>
    <w:rsid w:val="00B93C67"/>
    <w:rsid w:val="00B93FA9"/>
    <w:rsid w:val="00B94E0E"/>
    <w:rsid w:val="00B94F7D"/>
    <w:rsid w:val="00B95535"/>
    <w:rsid w:val="00B967BA"/>
    <w:rsid w:val="00BA0380"/>
    <w:rsid w:val="00BA1E13"/>
    <w:rsid w:val="00BA1E24"/>
    <w:rsid w:val="00BA2E76"/>
    <w:rsid w:val="00BA324B"/>
    <w:rsid w:val="00BA3629"/>
    <w:rsid w:val="00BA3EE3"/>
    <w:rsid w:val="00BA4453"/>
    <w:rsid w:val="00BA65F3"/>
    <w:rsid w:val="00BA6610"/>
    <w:rsid w:val="00BA7013"/>
    <w:rsid w:val="00BA7390"/>
    <w:rsid w:val="00BB100B"/>
    <w:rsid w:val="00BB1B5B"/>
    <w:rsid w:val="00BB28EF"/>
    <w:rsid w:val="00BB2DA1"/>
    <w:rsid w:val="00BB41F6"/>
    <w:rsid w:val="00BB4992"/>
    <w:rsid w:val="00BB542C"/>
    <w:rsid w:val="00BB7422"/>
    <w:rsid w:val="00BB7B69"/>
    <w:rsid w:val="00BC140F"/>
    <w:rsid w:val="00BC1B68"/>
    <w:rsid w:val="00BC5DF3"/>
    <w:rsid w:val="00BC5FB2"/>
    <w:rsid w:val="00BD0E93"/>
    <w:rsid w:val="00BD1EB3"/>
    <w:rsid w:val="00BD6062"/>
    <w:rsid w:val="00BD621F"/>
    <w:rsid w:val="00BE061B"/>
    <w:rsid w:val="00BE0662"/>
    <w:rsid w:val="00BE07FC"/>
    <w:rsid w:val="00BE173F"/>
    <w:rsid w:val="00BE2856"/>
    <w:rsid w:val="00BE2DF7"/>
    <w:rsid w:val="00BE7ACD"/>
    <w:rsid w:val="00BF2462"/>
    <w:rsid w:val="00BF39B9"/>
    <w:rsid w:val="00BF43BA"/>
    <w:rsid w:val="00BF6398"/>
    <w:rsid w:val="00BF6476"/>
    <w:rsid w:val="00BF7573"/>
    <w:rsid w:val="00BF7DDB"/>
    <w:rsid w:val="00C00299"/>
    <w:rsid w:val="00C0349E"/>
    <w:rsid w:val="00C04463"/>
    <w:rsid w:val="00C07BEB"/>
    <w:rsid w:val="00C12223"/>
    <w:rsid w:val="00C12FBA"/>
    <w:rsid w:val="00C14F83"/>
    <w:rsid w:val="00C15B3D"/>
    <w:rsid w:val="00C174FD"/>
    <w:rsid w:val="00C2109A"/>
    <w:rsid w:val="00C21AAC"/>
    <w:rsid w:val="00C22314"/>
    <w:rsid w:val="00C2293A"/>
    <w:rsid w:val="00C22CB6"/>
    <w:rsid w:val="00C2311F"/>
    <w:rsid w:val="00C23A8B"/>
    <w:rsid w:val="00C23D3B"/>
    <w:rsid w:val="00C2468A"/>
    <w:rsid w:val="00C27118"/>
    <w:rsid w:val="00C30540"/>
    <w:rsid w:val="00C31B37"/>
    <w:rsid w:val="00C31FA4"/>
    <w:rsid w:val="00C3223B"/>
    <w:rsid w:val="00C32730"/>
    <w:rsid w:val="00C33EA6"/>
    <w:rsid w:val="00C41747"/>
    <w:rsid w:val="00C4188E"/>
    <w:rsid w:val="00C44F03"/>
    <w:rsid w:val="00C4636A"/>
    <w:rsid w:val="00C465A9"/>
    <w:rsid w:val="00C46773"/>
    <w:rsid w:val="00C46E53"/>
    <w:rsid w:val="00C50E4C"/>
    <w:rsid w:val="00C51158"/>
    <w:rsid w:val="00C52FD7"/>
    <w:rsid w:val="00C541D1"/>
    <w:rsid w:val="00C55F20"/>
    <w:rsid w:val="00C560B8"/>
    <w:rsid w:val="00C605CB"/>
    <w:rsid w:val="00C6143B"/>
    <w:rsid w:val="00C61520"/>
    <w:rsid w:val="00C61D68"/>
    <w:rsid w:val="00C6400A"/>
    <w:rsid w:val="00C653BC"/>
    <w:rsid w:val="00C65503"/>
    <w:rsid w:val="00C665DE"/>
    <w:rsid w:val="00C67021"/>
    <w:rsid w:val="00C70603"/>
    <w:rsid w:val="00C70772"/>
    <w:rsid w:val="00C73406"/>
    <w:rsid w:val="00C73537"/>
    <w:rsid w:val="00C7620D"/>
    <w:rsid w:val="00C776ED"/>
    <w:rsid w:val="00C81851"/>
    <w:rsid w:val="00C81D42"/>
    <w:rsid w:val="00C8218D"/>
    <w:rsid w:val="00C821F3"/>
    <w:rsid w:val="00C82A3E"/>
    <w:rsid w:val="00C83AA2"/>
    <w:rsid w:val="00C83C7B"/>
    <w:rsid w:val="00C8422B"/>
    <w:rsid w:val="00C84A52"/>
    <w:rsid w:val="00C84DFA"/>
    <w:rsid w:val="00C8575C"/>
    <w:rsid w:val="00C8636A"/>
    <w:rsid w:val="00C91BBB"/>
    <w:rsid w:val="00C92126"/>
    <w:rsid w:val="00C92E26"/>
    <w:rsid w:val="00C95F65"/>
    <w:rsid w:val="00C97D34"/>
    <w:rsid w:val="00CA07FD"/>
    <w:rsid w:val="00CA2B74"/>
    <w:rsid w:val="00CA3410"/>
    <w:rsid w:val="00CA354F"/>
    <w:rsid w:val="00CA541B"/>
    <w:rsid w:val="00CA5E6D"/>
    <w:rsid w:val="00CA6536"/>
    <w:rsid w:val="00CB19DA"/>
    <w:rsid w:val="00CB2154"/>
    <w:rsid w:val="00CB2F31"/>
    <w:rsid w:val="00CB369A"/>
    <w:rsid w:val="00CB45FD"/>
    <w:rsid w:val="00CB54B9"/>
    <w:rsid w:val="00CB681F"/>
    <w:rsid w:val="00CB765C"/>
    <w:rsid w:val="00CC4F12"/>
    <w:rsid w:val="00CC5A35"/>
    <w:rsid w:val="00CC5C32"/>
    <w:rsid w:val="00CC77CF"/>
    <w:rsid w:val="00CD2F31"/>
    <w:rsid w:val="00CD418C"/>
    <w:rsid w:val="00CD42DB"/>
    <w:rsid w:val="00CD45E1"/>
    <w:rsid w:val="00CD61A6"/>
    <w:rsid w:val="00CD7421"/>
    <w:rsid w:val="00CE1109"/>
    <w:rsid w:val="00CE3778"/>
    <w:rsid w:val="00CE43CD"/>
    <w:rsid w:val="00CE58BB"/>
    <w:rsid w:val="00CE5DE9"/>
    <w:rsid w:val="00CE72A8"/>
    <w:rsid w:val="00CE73F4"/>
    <w:rsid w:val="00CE7636"/>
    <w:rsid w:val="00CF02D6"/>
    <w:rsid w:val="00CF03BA"/>
    <w:rsid w:val="00CF1130"/>
    <w:rsid w:val="00CF1CC2"/>
    <w:rsid w:val="00CF6500"/>
    <w:rsid w:val="00D01599"/>
    <w:rsid w:val="00D016A3"/>
    <w:rsid w:val="00D0580E"/>
    <w:rsid w:val="00D05D8E"/>
    <w:rsid w:val="00D0701A"/>
    <w:rsid w:val="00D10C28"/>
    <w:rsid w:val="00D11C6D"/>
    <w:rsid w:val="00D13E86"/>
    <w:rsid w:val="00D144DB"/>
    <w:rsid w:val="00D17398"/>
    <w:rsid w:val="00D1773E"/>
    <w:rsid w:val="00D17A64"/>
    <w:rsid w:val="00D214EC"/>
    <w:rsid w:val="00D22E7A"/>
    <w:rsid w:val="00D31443"/>
    <w:rsid w:val="00D34308"/>
    <w:rsid w:val="00D365AD"/>
    <w:rsid w:val="00D36F2B"/>
    <w:rsid w:val="00D3750E"/>
    <w:rsid w:val="00D37D53"/>
    <w:rsid w:val="00D419F9"/>
    <w:rsid w:val="00D43ED0"/>
    <w:rsid w:val="00D444AB"/>
    <w:rsid w:val="00D4464E"/>
    <w:rsid w:val="00D459CA"/>
    <w:rsid w:val="00D462FA"/>
    <w:rsid w:val="00D515B7"/>
    <w:rsid w:val="00D51C86"/>
    <w:rsid w:val="00D52682"/>
    <w:rsid w:val="00D54531"/>
    <w:rsid w:val="00D5717F"/>
    <w:rsid w:val="00D57563"/>
    <w:rsid w:val="00D57D8B"/>
    <w:rsid w:val="00D600D8"/>
    <w:rsid w:val="00D61C7D"/>
    <w:rsid w:val="00D61F04"/>
    <w:rsid w:val="00D64149"/>
    <w:rsid w:val="00D642C9"/>
    <w:rsid w:val="00D650F9"/>
    <w:rsid w:val="00D658FA"/>
    <w:rsid w:val="00D6687E"/>
    <w:rsid w:val="00D66F08"/>
    <w:rsid w:val="00D67C9D"/>
    <w:rsid w:val="00D67D5F"/>
    <w:rsid w:val="00D727BF"/>
    <w:rsid w:val="00D73D7A"/>
    <w:rsid w:val="00D74F9F"/>
    <w:rsid w:val="00D76CF0"/>
    <w:rsid w:val="00D77D1C"/>
    <w:rsid w:val="00D84546"/>
    <w:rsid w:val="00D85F0D"/>
    <w:rsid w:val="00D91922"/>
    <w:rsid w:val="00D946CA"/>
    <w:rsid w:val="00DA0293"/>
    <w:rsid w:val="00DA0D15"/>
    <w:rsid w:val="00DA211D"/>
    <w:rsid w:val="00DA2BBA"/>
    <w:rsid w:val="00DA2E63"/>
    <w:rsid w:val="00DB0A62"/>
    <w:rsid w:val="00DB0E5D"/>
    <w:rsid w:val="00DB1322"/>
    <w:rsid w:val="00DB2DFD"/>
    <w:rsid w:val="00DB3078"/>
    <w:rsid w:val="00DB3B1C"/>
    <w:rsid w:val="00DB55AB"/>
    <w:rsid w:val="00DB6CC2"/>
    <w:rsid w:val="00DC129A"/>
    <w:rsid w:val="00DC2D26"/>
    <w:rsid w:val="00DC2E09"/>
    <w:rsid w:val="00DC4038"/>
    <w:rsid w:val="00DC5B66"/>
    <w:rsid w:val="00DC5F69"/>
    <w:rsid w:val="00DD0F2E"/>
    <w:rsid w:val="00DD1953"/>
    <w:rsid w:val="00DD2030"/>
    <w:rsid w:val="00DD36D1"/>
    <w:rsid w:val="00DE0D15"/>
    <w:rsid w:val="00DE1A54"/>
    <w:rsid w:val="00DE2420"/>
    <w:rsid w:val="00DE2910"/>
    <w:rsid w:val="00DE2DDE"/>
    <w:rsid w:val="00DE41DA"/>
    <w:rsid w:val="00DE44D2"/>
    <w:rsid w:val="00DE5649"/>
    <w:rsid w:val="00DE7B4E"/>
    <w:rsid w:val="00DE7F94"/>
    <w:rsid w:val="00DF0615"/>
    <w:rsid w:val="00DF0ACC"/>
    <w:rsid w:val="00DF0ACF"/>
    <w:rsid w:val="00DF1AEA"/>
    <w:rsid w:val="00DF2C40"/>
    <w:rsid w:val="00DF3BE1"/>
    <w:rsid w:val="00DF44A1"/>
    <w:rsid w:val="00DF561A"/>
    <w:rsid w:val="00E00A36"/>
    <w:rsid w:val="00E01437"/>
    <w:rsid w:val="00E02CF7"/>
    <w:rsid w:val="00E03F8F"/>
    <w:rsid w:val="00E0457A"/>
    <w:rsid w:val="00E05107"/>
    <w:rsid w:val="00E06006"/>
    <w:rsid w:val="00E07ADA"/>
    <w:rsid w:val="00E119E0"/>
    <w:rsid w:val="00E128D5"/>
    <w:rsid w:val="00E12B99"/>
    <w:rsid w:val="00E14772"/>
    <w:rsid w:val="00E16948"/>
    <w:rsid w:val="00E172AD"/>
    <w:rsid w:val="00E17875"/>
    <w:rsid w:val="00E17991"/>
    <w:rsid w:val="00E20240"/>
    <w:rsid w:val="00E20BE8"/>
    <w:rsid w:val="00E21D39"/>
    <w:rsid w:val="00E22330"/>
    <w:rsid w:val="00E23043"/>
    <w:rsid w:val="00E234A0"/>
    <w:rsid w:val="00E234CA"/>
    <w:rsid w:val="00E255A8"/>
    <w:rsid w:val="00E27826"/>
    <w:rsid w:val="00E27DBC"/>
    <w:rsid w:val="00E30FA0"/>
    <w:rsid w:val="00E32149"/>
    <w:rsid w:val="00E32F69"/>
    <w:rsid w:val="00E3352B"/>
    <w:rsid w:val="00E349F7"/>
    <w:rsid w:val="00E34D2E"/>
    <w:rsid w:val="00E364F0"/>
    <w:rsid w:val="00E3662A"/>
    <w:rsid w:val="00E369D8"/>
    <w:rsid w:val="00E37529"/>
    <w:rsid w:val="00E40249"/>
    <w:rsid w:val="00E41825"/>
    <w:rsid w:val="00E41BF2"/>
    <w:rsid w:val="00E42BA1"/>
    <w:rsid w:val="00E43C0E"/>
    <w:rsid w:val="00E43FF1"/>
    <w:rsid w:val="00E44C95"/>
    <w:rsid w:val="00E4629A"/>
    <w:rsid w:val="00E50B93"/>
    <w:rsid w:val="00E50E12"/>
    <w:rsid w:val="00E512F8"/>
    <w:rsid w:val="00E519E5"/>
    <w:rsid w:val="00E51AEA"/>
    <w:rsid w:val="00E51AED"/>
    <w:rsid w:val="00E51AF5"/>
    <w:rsid w:val="00E524D5"/>
    <w:rsid w:val="00E57915"/>
    <w:rsid w:val="00E6113E"/>
    <w:rsid w:val="00E62241"/>
    <w:rsid w:val="00E63B45"/>
    <w:rsid w:val="00E654ED"/>
    <w:rsid w:val="00E658BB"/>
    <w:rsid w:val="00E7078C"/>
    <w:rsid w:val="00E709C3"/>
    <w:rsid w:val="00E7220C"/>
    <w:rsid w:val="00E77E47"/>
    <w:rsid w:val="00E80788"/>
    <w:rsid w:val="00E81103"/>
    <w:rsid w:val="00E82159"/>
    <w:rsid w:val="00E834B9"/>
    <w:rsid w:val="00E83CB7"/>
    <w:rsid w:val="00E86CCB"/>
    <w:rsid w:val="00E86E19"/>
    <w:rsid w:val="00E87626"/>
    <w:rsid w:val="00E9051C"/>
    <w:rsid w:val="00E90D72"/>
    <w:rsid w:val="00E92F9A"/>
    <w:rsid w:val="00E937CA"/>
    <w:rsid w:val="00E93F03"/>
    <w:rsid w:val="00E9655E"/>
    <w:rsid w:val="00E97708"/>
    <w:rsid w:val="00EA0A9C"/>
    <w:rsid w:val="00EA34F2"/>
    <w:rsid w:val="00EA3673"/>
    <w:rsid w:val="00EA4A05"/>
    <w:rsid w:val="00EA5112"/>
    <w:rsid w:val="00EA528D"/>
    <w:rsid w:val="00EB06C7"/>
    <w:rsid w:val="00EB0B12"/>
    <w:rsid w:val="00EB26CE"/>
    <w:rsid w:val="00EB3530"/>
    <w:rsid w:val="00EB44A1"/>
    <w:rsid w:val="00EB4515"/>
    <w:rsid w:val="00EB4850"/>
    <w:rsid w:val="00EB53EB"/>
    <w:rsid w:val="00EB5FB7"/>
    <w:rsid w:val="00EB6B24"/>
    <w:rsid w:val="00EB724F"/>
    <w:rsid w:val="00EC2211"/>
    <w:rsid w:val="00EC2292"/>
    <w:rsid w:val="00EC2947"/>
    <w:rsid w:val="00EC386B"/>
    <w:rsid w:val="00EC4106"/>
    <w:rsid w:val="00EC528B"/>
    <w:rsid w:val="00EC539C"/>
    <w:rsid w:val="00EC6FE5"/>
    <w:rsid w:val="00EC74A6"/>
    <w:rsid w:val="00EC7E67"/>
    <w:rsid w:val="00ED4478"/>
    <w:rsid w:val="00ED7D60"/>
    <w:rsid w:val="00EE0B7B"/>
    <w:rsid w:val="00EE242E"/>
    <w:rsid w:val="00EE25EA"/>
    <w:rsid w:val="00EE4308"/>
    <w:rsid w:val="00EE4B91"/>
    <w:rsid w:val="00EE5419"/>
    <w:rsid w:val="00EE5CB8"/>
    <w:rsid w:val="00EE6ACA"/>
    <w:rsid w:val="00EF1995"/>
    <w:rsid w:val="00EF274A"/>
    <w:rsid w:val="00EF3115"/>
    <w:rsid w:val="00EF4BF6"/>
    <w:rsid w:val="00EF5228"/>
    <w:rsid w:val="00EF591A"/>
    <w:rsid w:val="00EF755C"/>
    <w:rsid w:val="00F02AE8"/>
    <w:rsid w:val="00F02C40"/>
    <w:rsid w:val="00F02E54"/>
    <w:rsid w:val="00F03DB8"/>
    <w:rsid w:val="00F05BBF"/>
    <w:rsid w:val="00F0652A"/>
    <w:rsid w:val="00F068DF"/>
    <w:rsid w:val="00F06CCF"/>
    <w:rsid w:val="00F07DED"/>
    <w:rsid w:val="00F103F5"/>
    <w:rsid w:val="00F10D39"/>
    <w:rsid w:val="00F10FB2"/>
    <w:rsid w:val="00F11707"/>
    <w:rsid w:val="00F11D5D"/>
    <w:rsid w:val="00F17C1A"/>
    <w:rsid w:val="00F20875"/>
    <w:rsid w:val="00F20B79"/>
    <w:rsid w:val="00F21E6F"/>
    <w:rsid w:val="00F236F2"/>
    <w:rsid w:val="00F2441C"/>
    <w:rsid w:val="00F25491"/>
    <w:rsid w:val="00F258A3"/>
    <w:rsid w:val="00F26179"/>
    <w:rsid w:val="00F27F41"/>
    <w:rsid w:val="00F30656"/>
    <w:rsid w:val="00F318C6"/>
    <w:rsid w:val="00F31CE3"/>
    <w:rsid w:val="00F349F9"/>
    <w:rsid w:val="00F3544A"/>
    <w:rsid w:val="00F365A4"/>
    <w:rsid w:val="00F420D7"/>
    <w:rsid w:val="00F42398"/>
    <w:rsid w:val="00F42575"/>
    <w:rsid w:val="00F437B0"/>
    <w:rsid w:val="00F43F1F"/>
    <w:rsid w:val="00F45D7C"/>
    <w:rsid w:val="00F50C0A"/>
    <w:rsid w:val="00F50E50"/>
    <w:rsid w:val="00F5267B"/>
    <w:rsid w:val="00F528AB"/>
    <w:rsid w:val="00F52AAD"/>
    <w:rsid w:val="00F5395A"/>
    <w:rsid w:val="00F54767"/>
    <w:rsid w:val="00F56343"/>
    <w:rsid w:val="00F5655C"/>
    <w:rsid w:val="00F60B0D"/>
    <w:rsid w:val="00F64127"/>
    <w:rsid w:val="00F64199"/>
    <w:rsid w:val="00F67223"/>
    <w:rsid w:val="00F6754D"/>
    <w:rsid w:val="00F67E5B"/>
    <w:rsid w:val="00F70D0E"/>
    <w:rsid w:val="00F74529"/>
    <w:rsid w:val="00F75688"/>
    <w:rsid w:val="00F770F3"/>
    <w:rsid w:val="00F805FB"/>
    <w:rsid w:val="00F81CBE"/>
    <w:rsid w:val="00F83A8F"/>
    <w:rsid w:val="00F8498D"/>
    <w:rsid w:val="00F85EDF"/>
    <w:rsid w:val="00F860E2"/>
    <w:rsid w:val="00F8713C"/>
    <w:rsid w:val="00F90696"/>
    <w:rsid w:val="00F90F77"/>
    <w:rsid w:val="00F91B0C"/>
    <w:rsid w:val="00F91D51"/>
    <w:rsid w:val="00F93032"/>
    <w:rsid w:val="00F95143"/>
    <w:rsid w:val="00F96BE3"/>
    <w:rsid w:val="00F96D9B"/>
    <w:rsid w:val="00F96FCF"/>
    <w:rsid w:val="00FA0144"/>
    <w:rsid w:val="00FA138A"/>
    <w:rsid w:val="00FA15B5"/>
    <w:rsid w:val="00FA1876"/>
    <w:rsid w:val="00FA1BDA"/>
    <w:rsid w:val="00FA3B37"/>
    <w:rsid w:val="00FA560A"/>
    <w:rsid w:val="00FB3693"/>
    <w:rsid w:val="00FB475C"/>
    <w:rsid w:val="00FB5796"/>
    <w:rsid w:val="00FB665B"/>
    <w:rsid w:val="00FB6FD4"/>
    <w:rsid w:val="00FB7B4F"/>
    <w:rsid w:val="00FC06A8"/>
    <w:rsid w:val="00FC08ED"/>
    <w:rsid w:val="00FC2D3B"/>
    <w:rsid w:val="00FC5BA9"/>
    <w:rsid w:val="00FC6CFD"/>
    <w:rsid w:val="00FD0739"/>
    <w:rsid w:val="00FD29E8"/>
    <w:rsid w:val="00FD2CF1"/>
    <w:rsid w:val="00FD4471"/>
    <w:rsid w:val="00FD4CEA"/>
    <w:rsid w:val="00FD5A9D"/>
    <w:rsid w:val="00FD5B42"/>
    <w:rsid w:val="00FE1C86"/>
    <w:rsid w:val="00FE22CA"/>
    <w:rsid w:val="00FE49A3"/>
    <w:rsid w:val="00FE5237"/>
    <w:rsid w:val="00FE5A8A"/>
    <w:rsid w:val="00FE61C4"/>
    <w:rsid w:val="00FE7F56"/>
    <w:rsid w:val="00FF0418"/>
    <w:rsid w:val="00FF4E96"/>
    <w:rsid w:val="00FF5CCA"/>
    <w:rsid w:val="00FF6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43"/>
    <w:pPr>
      <w:spacing w:before="120" w:after="120"/>
      <w:jc w:val="both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Listaconnmeros"/>
    <w:next w:val="Listaconnmeros"/>
    <w:uiPriority w:val="9"/>
    <w:qFormat/>
    <w:rsid w:val="0075769B"/>
    <w:pPr>
      <w:widowControl w:val="0"/>
      <w:numPr>
        <w:numId w:val="1"/>
      </w:numPr>
      <w:spacing w:before="480"/>
      <w:outlineLvl w:val="0"/>
    </w:pPr>
    <w:rPr>
      <w:rFonts w:ascii="Arial Narrow" w:hAnsi="Arial Narrow" w:cs="Arial"/>
      <w:b/>
      <w:bCs/>
      <w:color w:val="244061" w:themeColor="accent1" w:themeShade="80"/>
      <w:kern w:val="32"/>
      <w:sz w:val="36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75769B"/>
    <w:pPr>
      <w:widowControl w:val="0"/>
      <w:numPr>
        <w:ilvl w:val="1"/>
        <w:numId w:val="1"/>
      </w:numPr>
      <w:spacing w:before="480"/>
      <w:outlineLvl w:val="1"/>
    </w:pPr>
    <w:rPr>
      <w:rFonts w:ascii="Arial Narrow" w:hAnsi="Arial Narrow" w:cs="Arial"/>
      <w:b/>
      <w:bCs/>
      <w:iCs/>
      <w:color w:val="244061" w:themeColor="accent1" w:themeShade="80"/>
      <w:sz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qFormat/>
    <w:rsid w:val="0075769B"/>
    <w:pPr>
      <w:widowControl w:val="0"/>
      <w:numPr>
        <w:ilvl w:val="2"/>
        <w:numId w:val="1"/>
      </w:numPr>
      <w:spacing w:before="360"/>
      <w:outlineLvl w:val="2"/>
    </w:pPr>
    <w:rPr>
      <w:rFonts w:ascii="Arial Narrow" w:hAnsi="Arial Narrow" w:cs="Arial"/>
      <w:b/>
      <w:bCs/>
      <w:color w:val="244061" w:themeColor="accent1" w:themeShade="80"/>
      <w:sz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qFormat/>
    <w:rsid w:val="007D409C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uiPriority w:val="9"/>
    <w:qFormat/>
    <w:rsid w:val="00856C8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qFormat/>
    <w:rsid w:val="00856C8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856C8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uiPriority w:val="9"/>
    <w:qFormat/>
    <w:rsid w:val="00856C8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uiPriority w:val="9"/>
    <w:qFormat/>
    <w:rsid w:val="00856C8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09234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6E3EDB"/>
    <w:pPr>
      <w:tabs>
        <w:tab w:val="left" w:pos="284"/>
        <w:tab w:val="right" w:leader="dot" w:pos="9397"/>
      </w:tabs>
      <w:spacing w:line="276" w:lineRule="auto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9B0B35"/>
    <w:pPr>
      <w:spacing w:before="0" w:after="0"/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2A6F15"/>
    <w:pPr>
      <w:spacing w:before="0" w:after="0"/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2A6F15"/>
    <w:pPr>
      <w:spacing w:before="0" w:after="0"/>
      <w:ind w:left="720"/>
      <w:jc w:val="left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2A6F15"/>
    <w:pPr>
      <w:spacing w:before="0" w:after="0"/>
      <w:ind w:left="960"/>
      <w:jc w:val="left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2A6F15"/>
    <w:pPr>
      <w:spacing w:before="0" w:after="0"/>
      <w:ind w:left="1200"/>
      <w:jc w:val="left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2A6F15"/>
    <w:pPr>
      <w:spacing w:before="0" w:after="0"/>
      <w:ind w:left="1440"/>
      <w:jc w:val="left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2A6F15"/>
    <w:pPr>
      <w:spacing w:before="0" w:after="0"/>
      <w:ind w:left="1680"/>
      <w:jc w:val="left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2A6F15"/>
    <w:pPr>
      <w:spacing w:before="0" w:after="0"/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nfoBlue">
    <w:name w:val="InfoBlue"/>
    <w:basedOn w:val="Normal"/>
    <w:next w:val="Textoindependiente"/>
    <w:autoRedefine/>
    <w:rsid w:val="00185AD9"/>
    <w:pPr>
      <w:widowControl w:val="0"/>
      <w:spacing w:before="0"/>
      <w:jc w:val="left"/>
    </w:pPr>
    <w:rPr>
      <w:rFonts w:cs="Arial"/>
      <w:color w:val="0000FF"/>
      <w:sz w:val="20"/>
      <w:szCs w:val="20"/>
      <w:lang w:val="es-MX" w:eastAsia="en-US"/>
    </w:rPr>
  </w:style>
  <w:style w:type="paragraph" w:styleId="Textoindependiente">
    <w:name w:val="Body Text"/>
    <w:basedOn w:val="Normal"/>
    <w:rsid w:val="003F68A0"/>
  </w:style>
  <w:style w:type="table" w:styleId="Tablaconcuadrcula">
    <w:name w:val="Table Grid"/>
    <w:basedOn w:val="Tablanormal"/>
    <w:rsid w:val="00AB0EA1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edeterminado">
    <w:name w:val="Texto predeterminado"/>
    <w:basedOn w:val="Normal"/>
    <w:rsid w:val="00BF2462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hAnsi="Times New Roman"/>
      <w:szCs w:val="20"/>
      <w:lang w:val="en-US" w:eastAsia="es-MX"/>
    </w:rPr>
  </w:style>
  <w:style w:type="paragraph" w:customStyle="1" w:styleId="vc">
    <w:name w:val="vc"/>
    <w:basedOn w:val="Normal"/>
    <w:rsid w:val="004A4D35"/>
    <w:pPr>
      <w:numPr>
        <w:numId w:val="2"/>
      </w:numPr>
      <w:spacing w:before="0" w:after="0"/>
    </w:pPr>
    <w:rPr>
      <w:rFonts w:cs="Arial"/>
      <w:color w:val="666666"/>
      <w:sz w:val="22"/>
      <w:lang w:val="es-ES_tradnl"/>
    </w:rPr>
  </w:style>
  <w:style w:type="paragraph" w:customStyle="1" w:styleId="aContenido">
    <w:name w:val="aContenido"/>
    <w:basedOn w:val="Normal"/>
    <w:rsid w:val="004A4D35"/>
    <w:pPr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hAnsi="Times New Roman"/>
      <w:sz w:val="22"/>
      <w:szCs w:val="20"/>
      <w:lang w:val="es-ES_tradnl" w:eastAsia="es-MX"/>
    </w:rPr>
  </w:style>
  <w:style w:type="paragraph" w:customStyle="1" w:styleId="DefaultText">
    <w:name w:val="Default Text"/>
    <w:basedOn w:val="Normal"/>
    <w:rsid w:val="00536082"/>
    <w:pPr>
      <w:spacing w:before="0" w:after="0"/>
      <w:jc w:val="left"/>
    </w:pPr>
    <w:rPr>
      <w:rFonts w:ascii="Times New Roman" w:hAnsi="Times New Roman"/>
      <w:noProof/>
      <w:szCs w:val="20"/>
    </w:rPr>
  </w:style>
  <w:style w:type="paragraph" w:styleId="Textodeglobo">
    <w:name w:val="Balloon Text"/>
    <w:basedOn w:val="Normal"/>
    <w:semiHidden/>
    <w:rsid w:val="00491F0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4338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3873"/>
  </w:style>
  <w:style w:type="paragraph" w:styleId="Encabezado">
    <w:name w:val="header"/>
    <w:basedOn w:val="Normal"/>
    <w:link w:val="EncabezadoCar"/>
    <w:uiPriority w:val="99"/>
    <w:rsid w:val="00433873"/>
    <w:pPr>
      <w:tabs>
        <w:tab w:val="center" w:pos="4252"/>
        <w:tab w:val="right" w:pos="8504"/>
      </w:tabs>
    </w:pPr>
  </w:style>
  <w:style w:type="paragraph" w:styleId="Ttulo">
    <w:name w:val="Title"/>
    <w:basedOn w:val="Listaconnmeros"/>
    <w:next w:val="Listaconnmeros"/>
    <w:link w:val="TtuloCar"/>
    <w:rsid w:val="007B2EE7"/>
    <w:pPr>
      <w:widowControl w:val="0"/>
      <w:tabs>
        <w:tab w:val="left" w:leader="dot" w:pos="567"/>
      </w:tabs>
      <w:spacing w:before="0" w:after="0"/>
      <w:jc w:val="left"/>
    </w:pPr>
    <w:rPr>
      <w:rFonts w:ascii="Arial Narrow" w:hAnsi="Arial Narrow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rsid w:val="007B2EE7"/>
    <w:rPr>
      <w:rFonts w:ascii="Arial Narrow" w:hAnsi="Arial Narrow"/>
      <w:b/>
      <w:sz w:val="36"/>
      <w:lang w:val="en-US" w:eastAsia="en-US"/>
    </w:rPr>
  </w:style>
  <w:style w:type="character" w:customStyle="1" w:styleId="EncabezadoCar">
    <w:name w:val="Encabezado Car"/>
    <w:link w:val="Encabezado"/>
    <w:uiPriority w:val="99"/>
    <w:rsid w:val="00E8078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91922"/>
    <w:rPr>
      <w:rFonts w:ascii="Arial" w:hAnsi="Arial"/>
      <w:sz w:val="24"/>
      <w:szCs w:val="24"/>
      <w:lang w:val="es-ES" w:eastAsia="es-ES"/>
    </w:rPr>
  </w:style>
  <w:style w:type="paragraph" w:customStyle="1" w:styleId="8EAA14224D814626B5601D20B9208574">
    <w:name w:val="8EAA14224D814626B5601D20B9208574"/>
    <w:rsid w:val="00B90C99"/>
    <w:pPr>
      <w:spacing w:after="200" w:line="276" w:lineRule="auto"/>
    </w:pPr>
    <w:rPr>
      <w:rFonts w:ascii="Calibri" w:hAnsi="Calibri"/>
      <w:sz w:val="22"/>
      <w:szCs w:val="22"/>
    </w:rPr>
  </w:style>
  <w:style w:type="paragraph" w:styleId="Sinespaciado">
    <w:name w:val="No Spacing"/>
    <w:link w:val="SinespaciadoCar"/>
    <w:uiPriority w:val="1"/>
    <w:qFormat/>
    <w:rsid w:val="00B90C99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B90C99"/>
    <w:rPr>
      <w:rFonts w:ascii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AB303D"/>
    <w:pPr>
      <w:spacing w:before="0"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0A14"/>
    <w:pPr>
      <w:keepLines/>
      <w:numPr>
        <w:numId w:val="0"/>
      </w:numPr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lang w:eastAsia="es-MX"/>
    </w:rPr>
  </w:style>
  <w:style w:type="paragraph" w:customStyle="1" w:styleId="textottulo1">
    <w:name w:val="texto título 1"/>
    <w:basedOn w:val="Textoindependiente"/>
    <w:link w:val="textottulo1Car"/>
    <w:qFormat/>
    <w:rsid w:val="00E3352B"/>
    <w:pPr>
      <w:spacing w:before="0" w:after="240"/>
      <w:ind w:left="425"/>
    </w:pPr>
    <w:rPr>
      <w:rFonts w:ascii="Arial Narrow" w:hAnsi="Arial Narrow"/>
      <w:i/>
      <w:color w:val="365F91" w:themeColor="accent1" w:themeShade="BF"/>
      <w:lang w:val="es-MX"/>
    </w:rPr>
  </w:style>
  <w:style w:type="paragraph" w:customStyle="1" w:styleId="textotitulo2">
    <w:name w:val="texto titulo 2"/>
    <w:basedOn w:val="Textosinformato"/>
    <w:link w:val="textotitulo2Car"/>
    <w:autoRedefine/>
    <w:qFormat/>
    <w:rsid w:val="00E17991"/>
    <w:pPr>
      <w:spacing w:before="0" w:after="0"/>
      <w:jc w:val="center"/>
    </w:pPr>
    <w:rPr>
      <w:rFonts w:ascii="Arial Narrow" w:hAnsi="Arial Narrow" w:cs="Arial"/>
      <w:bCs/>
      <w:iCs/>
      <w:sz w:val="22"/>
      <w:szCs w:val="22"/>
      <w:lang w:val="es-MX"/>
    </w:rPr>
  </w:style>
  <w:style w:type="paragraph" w:styleId="Listaconnmeros">
    <w:name w:val="List Number"/>
    <w:basedOn w:val="Normal"/>
    <w:rsid w:val="007B2EE7"/>
    <w:pPr>
      <w:numPr>
        <w:numId w:val="3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5769B"/>
    <w:rPr>
      <w:rFonts w:ascii="Arial Narrow" w:hAnsi="Arial Narrow" w:cs="Arial"/>
      <w:b/>
      <w:bCs/>
      <w:iCs/>
      <w:color w:val="244061" w:themeColor="accent1" w:themeShade="80"/>
      <w:sz w:val="32"/>
      <w:szCs w:val="24"/>
      <w:lang w:eastAsia="es-ES"/>
    </w:rPr>
  </w:style>
  <w:style w:type="character" w:customStyle="1" w:styleId="textottulo1Car">
    <w:name w:val="texto título 1 Car"/>
    <w:basedOn w:val="Ttulo2Car"/>
    <w:link w:val="textottulo1"/>
    <w:rsid w:val="00E3352B"/>
    <w:rPr>
      <w:rFonts w:ascii="Arial Narrow" w:hAnsi="Arial Narrow" w:cs="Arial"/>
      <w:b w:val="0"/>
      <w:bCs w:val="0"/>
      <w:i/>
      <w:iCs w:val="0"/>
      <w:color w:val="365F91" w:themeColor="accent1" w:themeShade="BF"/>
      <w:sz w:val="24"/>
      <w:szCs w:val="24"/>
      <w:lang w:eastAsia="es-ES"/>
    </w:rPr>
  </w:style>
  <w:style w:type="paragraph" w:customStyle="1" w:styleId="textotitulo3">
    <w:name w:val="texto titulo 3"/>
    <w:basedOn w:val="Textosinformato"/>
    <w:link w:val="textotitulo3Car"/>
    <w:qFormat/>
    <w:rsid w:val="00E3352B"/>
    <w:pPr>
      <w:spacing w:before="0" w:after="240"/>
      <w:ind w:left="1418"/>
    </w:pPr>
    <w:rPr>
      <w:rFonts w:ascii="Arial Narrow" w:hAnsi="Arial Narrow" w:cs="Arial"/>
      <w:i/>
      <w:color w:val="365F91" w:themeColor="accent1" w:themeShade="BF"/>
      <w:sz w:val="24"/>
      <w:szCs w:val="22"/>
      <w:lang w:val="es-MX"/>
    </w:rPr>
  </w:style>
  <w:style w:type="paragraph" w:styleId="Textosinformato">
    <w:name w:val="Plain Text"/>
    <w:basedOn w:val="Normal"/>
    <w:link w:val="TextosinformatoCar"/>
    <w:rsid w:val="005C6FF0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5C6FF0"/>
    <w:rPr>
      <w:rFonts w:ascii="Courier New" w:hAnsi="Courier New" w:cs="Courier New"/>
      <w:lang w:val="es-ES" w:eastAsia="es-ES"/>
    </w:rPr>
  </w:style>
  <w:style w:type="character" w:customStyle="1" w:styleId="textotitulo2Car">
    <w:name w:val="texto titulo 2 Car"/>
    <w:basedOn w:val="TextosinformatoCar"/>
    <w:link w:val="textotitulo2"/>
    <w:rsid w:val="00E17991"/>
    <w:rPr>
      <w:rFonts w:ascii="Arial Narrow" w:hAnsi="Arial Narrow" w:cs="Arial"/>
      <w:bCs/>
      <w:iCs/>
      <w:sz w:val="22"/>
      <w:szCs w:val="22"/>
      <w:lang w:val="es-ES" w:eastAsia="es-ES"/>
    </w:rPr>
  </w:style>
  <w:style w:type="character" w:customStyle="1" w:styleId="a">
    <w:name w:val="a"/>
    <w:rsid w:val="0055453B"/>
  </w:style>
  <w:style w:type="character" w:customStyle="1" w:styleId="textotitulo3Car">
    <w:name w:val="texto titulo 3 Car"/>
    <w:basedOn w:val="TextosinformatoCar"/>
    <w:link w:val="textotitulo3"/>
    <w:rsid w:val="00E3352B"/>
    <w:rPr>
      <w:rFonts w:ascii="Arial Narrow" w:hAnsi="Arial Narrow" w:cs="Arial"/>
      <w:i/>
      <w:color w:val="365F91" w:themeColor="accent1" w:themeShade="BF"/>
      <w:sz w:val="24"/>
      <w:szCs w:val="22"/>
      <w:lang w:val="es-ES" w:eastAsia="es-ES"/>
    </w:rPr>
  </w:style>
  <w:style w:type="table" w:styleId="Cuadrculamedia2-nfasis1">
    <w:name w:val="Medium Grid 2 Accent 1"/>
    <w:basedOn w:val="Tablanormal"/>
    <w:uiPriority w:val="68"/>
    <w:rsid w:val="0055453B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nfasis">
    <w:name w:val="Emphasis"/>
    <w:uiPriority w:val="20"/>
    <w:qFormat/>
    <w:rsid w:val="0055453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55453B"/>
    <w:pPr>
      <w:spacing w:before="0" w:after="200" w:line="276" w:lineRule="auto"/>
      <w:jc w:val="left"/>
    </w:pPr>
    <w:rPr>
      <w:rFonts w:ascii="Calibri" w:hAnsi="Calibri"/>
      <w:i/>
      <w:iCs/>
      <w:color w:val="000000"/>
      <w:sz w:val="22"/>
      <w:szCs w:val="22"/>
      <w:lang w:val="es-MX" w:eastAsia="es-MX"/>
    </w:rPr>
  </w:style>
  <w:style w:type="character" w:customStyle="1" w:styleId="CitaCar">
    <w:name w:val="Cita Car"/>
    <w:basedOn w:val="Fuentedeprrafopredeter"/>
    <w:link w:val="Cita"/>
    <w:uiPriority w:val="29"/>
    <w:rsid w:val="0055453B"/>
    <w:rPr>
      <w:rFonts w:ascii="Calibri" w:hAnsi="Calibri"/>
      <w:i/>
      <w:iCs/>
      <w:color w:val="000000"/>
      <w:sz w:val="22"/>
      <w:szCs w:val="22"/>
    </w:rPr>
  </w:style>
  <w:style w:type="table" w:customStyle="1" w:styleId="Tabladecuadrcula21">
    <w:name w:val="Tabla de cuadrícula 21"/>
    <w:basedOn w:val="Tablanormal"/>
    <w:uiPriority w:val="47"/>
    <w:rsid w:val="00DA2B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CA653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anormal41">
    <w:name w:val="Tabla normal 41"/>
    <w:basedOn w:val="Tablanormal"/>
    <w:uiPriority w:val="44"/>
    <w:rsid w:val="00CA6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637B6A"/>
    <w:pPr>
      <w:spacing w:before="100" w:beforeAutospacing="1" w:after="100" w:afterAutospacing="1"/>
      <w:jc w:val="left"/>
    </w:pPr>
    <w:rPr>
      <w:rFonts w:ascii="Times New Roman" w:hAnsi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A641D"/>
    <w:rPr>
      <w:b/>
      <w:bCs/>
    </w:rPr>
  </w:style>
  <w:style w:type="table" w:customStyle="1" w:styleId="Tabladecuadrcula4-nfasis11">
    <w:name w:val="Tabla de cuadrícula 4 - Énfasis 11"/>
    <w:basedOn w:val="Tablanormal"/>
    <w:uiPriority w:val="49"/>
    <w:rsid w:val="00DB0E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visitado">
    <w:name w:val="FollowedHyperlink"/>
    <w:basedOn w:val="Fuentedeprrafopredeter"/>
    <w:semiHidden/>
    <w:unhideWhenUsed/>
    <w:rsid w:val="001267E6"/>
    <w:rPr>
      <w:color w:val="800080" w:themeColor="followedHyperlink"/>
      <w:u w:val="single"/>
    </w:rPr>
  </w:style>
  <w:style w:type="character" w:customStyle="1" w:styleId="hvr">
    <w:name w:val="hvr"/>
    <w:basedOn w:val="Fuentedeprrafopredeter"/>
    <w:rsid w:val="00CB2154"/>
  </w:style>
  <w:style w:type="table" w:styleId="Sombreadoclaro-nfasis1">
    <w:name w:val="Light Shading Accent 1"/>
    <w:basedOn w:val="Tablanormal"/>
    <w:uiPriority w:val="60"/>
    <w:rsid w:val="002E7C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2E7C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F2680"/>
    <w:rPr>
      <w:rFonts w:ascii="Arial" w:hAnsi="Arial"/>
      <w:b/>
      <w:bCs/>
      <w:color w:val="333399"/>
      <w:szCs w:val="28"/>
      <w:lang w:val="es-ES" w:eastAsia="es-ES"/>
    </w:rPr>
  </w:style>
  <w:style w:type="table" w:styleId="Sombreadomedio1-nfasis1">
    <w:name w:val="Medium Shading 1 Accent 1"/>
    <w:basedOn w:val="Tablanormal"/>
    <w:uiPriority w:val="63"/>
    <w:rsid w:val="00F31CE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5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4743"/>
    <w:rPr>
      <w:rFonts w:ascii="Courier New" w:hAnsi="Courier New" w:cs="Courier New"/>
    </w:rPr>
  </w:style>
  <w:style w:type="character" w:customStyle="1" w:styleId="x">
    <w:name w:val="x"/>
    <w:basedOn w:val="Fuentedeprrafopredeter"/>
    <w:rsid w:val="008530F3"/>
  </w:style>
  <w:style w:type="character" w:customStyle="1" w:styleId="Ttulo3Car">
    <w:name w:val="Título 3 Car"/>
    <w:basedOn w:val="Fuentedeprrafopredeter"/>
    <w:link w:val="Ttulo3"/>
    <w:uiPriority w:val="9"/>
    <w:rsid w:val="00071BCB"/>
    <w:rPr>
      <w:rFonts w:ascii="Arial Narrow" w:hAnsi="Arial Narrow" w:cs="Arial"/>
      <w:b/>
      <w:bCs/>
      <w:color w:val="244061" w:themeColor="accent1" w:themeShade="80"/>
      <w:sz w:val="28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1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7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18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6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jetbrains.com/pycharm/download/%23section=window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halcon/phalcon-devtools.git" TargetMode="Externa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rmaci&#243;n%20para%20Tesis\version-01.00.00\Formatos\F_Requerimientos%2000.00.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C1D42-3C32-4B97-A482-712A3F6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F_Requerimientos 00.00.00</Template>
  <TotalTime>3397</TotalTime>
  <Pages>34</Pages>
  <Words>8236</Words>
  <Characters>45299</Characters>
  <Application>Microsoft Office Word</Application>
  <DocSecurity>0</DocSecurity>
  <Lines>377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GUI_EjecuciónOT 02.00.07</vt:lpstr>
    </vt:vector>
  </TitlesOfParts>
  <Company>Toshiba</Company>
  <LinksUpToDate>false</LinksUpToDate>
  <CharactersWithSpaces>53429</CharactersWithSpaces>
  <SharedDoc>false</SharedDoc>
  <HLinks>
    <vt:vector size="216" baseType="variant"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_Toc353264240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_Toc353264239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_Toc353264238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_Toc353264237</vt:lpwstr>
      </vt:variant>
      <vt:variant>
        <vt:i4>1507380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_Toc353264236</vt:lpwstr>
      </vt:variant>
      <vt:variant>
        <vt:i4>1507380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_Toc353264235</vt:lpwstr>
      </vt:variant>
      <vt:variant>
        <vt:i4>1507380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_Toc353264234</vt:lpwstr>
      </vt:variant>
      <vt:variant>
        <vt:i4>1507380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_Toc353264233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_Toc353264232</vt:lpwstr>
      </vt:variant>
      <vt:variant>
        <vt:i4>1507380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_Toc353264231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_Toc353264230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_Toc353264229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_Toc353264228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_Toc353264227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_Toc353264226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_Toc353264225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_Toc353264224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_Toc353264223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_Toc353264222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_Toc353264221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_Toc353264220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_Toc353264219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_Toc353264218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_Toc353264217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_Toc353264216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_Toc353264215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_Toc353264214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_Toc353264213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_Toc353264212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_Toc353264211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_Toc353264210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_Toc353264209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_Toc353264208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_Toc353264207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_Toc353264206</vt:lpwstr>
      </vt:variant>
      <vt:variant>
        <vt:i4>2097224</vt:i4>
      </vt:variant>
      <vt:variant>
        <vt:i4>-1</vt:i4>
      </vt:variant>
      <vt:variant>
        <vt:i4>1027</vt:i4>
      </vt:variant>
      <vt:variant>
        <vt:i4>1</vt:i4>
      </vt:variant>
      <vt:variant>
        <vt:lpwstr>http://www.encontrack.com/enk/imagenes/btnInicio_activo.gif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GUI_EjecuciónOT 02.00.07</dc:title>
  <dc:creator>User</dc:creator>
  <cp:lastModifiedBy>Vega González, Dora Nelly</cp:lastModifiedBy>
  <cp:revision>956</cp:revision>
  <cp:lastPrinted>2013-04-24T13:23:00Z</cp:lastPrinted>
  <dcterms:created xsi:type="dcterms:W3CDTF">2013-07-20T13:28:00Z</dcterms:created>
  <dcterms:modified xsi:type="dcterms:W3CDTF">2018-08-20T15:58:00Z</dcterms:modified>
</cp:coreProperties>
</file>